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240495" w14:textId="77777777" w:rsidR="00FD698D" w:rsidRDefault="00FD698D" w:rsidP="00F45259">
      <w:pPr>
        <w:pStyle w:val="Title"/>
      </w:pPr>
    </w:p>
    <w:p w14:paraId="50D07A68" w14:textId="77777777" w:rsidR="003A20A6" w:rsidRDefault="003A20A6" w:rsidP="00F45259">
      <w:pPr>
        <w:pStyle w:val="Title"/>
      </w:pPr>
    </w:p>
    <w:p w14:paraId="68F4BD0C" w14:textId="77777777" w:rsidR="003A20A6" w:rsidRDefault="003A20A6" w:rsidP="00F45259">
      <w:pPr>
        <w:pStyle w:val="Heading3"/>
      </w:pPr>
    </w:p>
    <w:p w14:paraId="10056A53" w14:textId="791D8B0F" w:rsidR="005324FA" w:rsidRPr="003A20A6" w:rsidRDefault="005324FA" w:rsidP="00F45259">
      <w:pPr>
        <w:pStyle w:val="Heading3"/>
      </w:pPr>
      <w:r w:rsidRPr="003A20A6">
        <w:t xml:space="preserve">Session </w:t>
      </w:r>
      <w:sdt>
        <w:sdtPr>
          <w:alias w:val="Subject"/>
          <w:tag w:val=""/>
          <w:id w:val="-1713342876"/>
          <w:placeholder>
            <w:docPart w:val="D6C92E9EB89841C98E98F80C8BDBE94C"/>
          </w:placeholder>
          <w:dataBinding w:prefixMappings="xmlns:ns0='http://purl.org/dc/elements/1.1/' xmlns:ns1='http://schemas.openxmlformats.org/package/2006/metadata/core-properties' " w:xpath="/ns1:coreProperties[1]/ns0:subject[1]" w:storeItemID="{6C3C8BC8-F283-45AE-878A-BAB7291924A1}"/>
          <w:text/>
        </w:sdtPr>
        <w:sdtEndPr/>
        <w:sdtContent>
          <w:r w:rsidR="005F3E3D">
            <w:t>2.3 2.4</w:t>
          </w:r>
        </w:sdtContent>
      </w:sdt>
    </w:p>
    <w:bookmarkStart w:id="0" w:name="_Hlk506300527" w:displacedByCustomXml="next"/>
    <w:sdt>
      <w:sdtPr>
        <w:alias w:val="Title"/>
        <w:tag w:val=""/>
        <w:id w:val="1188101143"/>
        <w:placeholder>
          <w:docPart w:val="020B6B527C2845998A0620A0E5480B40"/>
        </w:placeholder>
        <w:dataBinding w:prefixMappings="xmlns:ns0='http://purl.org/dc/elements/1.1/' xmlns:ns1='http://schemas.openxmlformats.org/package/2006/metadata/core-properties' " w:xpath="/ns1:coreProperties[1]/ns0:title[1]" w:storeItemID="{6C3C8BC8-F283-45AE-878A-BAB7291924A1}"/>
        <w:text/>
      </w:sdtPr>
      <w:sdtContent>
        <w:p w14:paraId="3ACCBA62" w14:textId="3A0A6D07" w:rsidR="00390115" w:rsidRPr="00F45259" w:rsidRDefault="005F3E3D" w:rsidP="00F45259">
          <w:pPr>
            <w:pStyle w:val="Title"/>
          </w:pPr>
          <w:r w:rsidRPr="00101D2B">
            <w:t>How to Train Your Model with Project Refinery</w:t>
          </w:r>
        </w:p>
      </w:sdtContent>
    </w:sdt>
    <w:bookmarkEnd w:id="0" w:displacedByCustomXml="prev"/>
    <w:p w14:paraId="5B171F56" w14:textId="335BB325" w:rsidR="00FE514E" w:rsidRPr="00C657F5" w:rsidRDefault="00424EBE" w:rsidP="00F45259">
      <w:pPr>
        <w:pStyle w:val="Speaker"/>
      </w:pPr>
      <w:sdt>
        <w:sdtPr>
          <w:alias w:val="Author"/>
          <w:tag w:val=""/>
          <w:id w:val="1157876244"/>
          <w:placeholder>
            <w:docPart w:val="2C486D8C36C8473ABAF33D9A5795299F"/>
          </w:placeholder>
          <w:dataBinding w:prefixMappings="xmlns:ns0='http://purl.org/dc/elements/1.1/' xmlns:ns1='http://schemas.openxmlformats.org/package/2006/metadata/core-properties' " w:xpath="/ns1:coreProperties[1]/ns0:creator[1]" w:storeItemID="{6C3C8BC8-F283-45AE-878A-BAB7291924A1}"/>
          <w:text/>
        </w:sdtPr>
        <w:sdtEndPr/>
        <w:sdtContent>
          <w:r w:rsidR="005F3E3D">
            <w:t>Matt Jezyk</w:t>
          </w:r>
        </w:sdtContent>
      </w:sdt>
      <w:r w:rsidR="00FE514E" w:rsidRPr="00C657F5">
        <w:t xml:space="preserve">, </w:t>
      </w:r>
      <w:sdt>
        <w:sdtPr>
          <w:alias w:val="Company"/>
          <w:tag w:val=""/>
          <w:id w:val="701133968"/>
          <w:placeholder>
            <w:docPart w:val="D78BA16E69DE454F8C7E900032C5A02A"/>
          </w:placeholder>
          <w:dataBinding w:prefixMappings="xmlns:ns0='http://schemas.openxmlformats.org/officeDocument/2006/extended-properties' " w:xpath="/ns0:Properties[1]/ns0:Company[1]" w:storeItemID="{6668398D-A668-4E3E-A5EB-62B293D839F1}"/>
          <w:text/>
        </w:sdtPr>
        <w:sdtEndPr/>
        <w:sdtContent>
          <w:r w:rsidR="005F3E3D">
            <w:t>Tesla (formerly Autodesk)</w:t>
          </w:r>
        </w:sdtContent>
      </w:sdt>
      <w:r w:rsidR="00FE514E" w:rsidRPr="00C657F5">
        <w:t xml:space="preserve"> </w:t>
      </w:r>
    </w:p>
    <w:p w14:paraId="211A0900" w14:textId="77777777" w:rsidR="00390115" w:rsidRDefault="00390115"/>
    <w:sdt>
      <w:sdtPr>
        <w:id w:val="-1234469496"/>
        <w:placeholder>
          <w:docPart w:val="3685BA94A7C3468991AEC5BBA5D088A7"/>
        </w:placeholder>
      </w:sdtPr>
      <w:sdtContent>
        <w:p w14:paraId="58A0780A" w14:textId="77777777" w:rsidR="005F3E3D" w:rsidRPr="00C657F5" w:rsidRDefault="005F3E3D" w:rsidP="005F3E3D">
          <w:pPr>
            <w:rPr>
              <w:b/>
              <w:bCs/>
              <w:color w:val="595959" w:themeColor="text1" w:themeTint="A6"/>
            </w:rPr>
          </w:pPr>
          <w:r w:rsidRPr="00AE021C">
            <w:rPr>
              <w:rStyle w:val="Strong"/>
            </w:rPr>
            <w:t>Class Description</w:t>
          </w:r>
        </w:p>
      </w:sdtContent>
    </w:sdt>
    <w:sdt>
      <w:sdtPr>
        <w:id w:val="46498857"/>
        <w:placeholder>
          <w:docPart w:val="ECEBFC5A09ED4F1E8C4B1AB14A1866E3"/>
        </w:placeholder>
      </w:sdtPr>
      <w:sdtContent>
        <w:p w14:paraId="1F29EEDA" w14:textId="77777777" w:rsidR="005F3E3D" w:rsidRDefault="005F3E3D" w:rsidP="005F3E3D">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26BCE528" w14:textId="77777777" w:rsidR="005F3E3D" w:rsidRDefault="005F3E3D" w:rsidP="005F3E3D"/>
        <w:p w14:paraId="37AFFFB5" w14:textId="77777777" w:rsidR="005F3E3D" w:rsidRDefault="005F3E3D" w:rsidP="005F3E3D">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sdtContent>
    </w:sdt>
    <w:p w14:paraId="75F183DD" w14:textId="77777777" w:rsidR="005F3E3D" w:rsidRDefault="005F3E3D" w:rsidP="005F3E3D"/>
    <w:p w14:paraId="4D5CAF91" w14:textId="77777777" w:rsidR="005F3E3D" w:rsidRDefault="005F3E3D" w:rsidP="005F3E3D"/>
    <w:p w14:paraId="77C8384C" w14:textId="77777777" w:rsidR="005F3E3D" w:rsidRDefault="005F3E3D" w:rsidP="005F3E3D">
      <w:sdt>
        <w:sdtPr>
          <w:id w:val="1742753771"/>
          <w:placeholder>
            <w:docPart w:val="161C945B4C1F4E3DA9EA7B6452D4E475"/>
          </w:placeholder>
        </w:sdtPr>
        <w:sdtContent>
          <w:r>
            <w:rPr>
              <w:rStyle w:val="Strong"/>
            </w:rPr>
            <w:t>A</w:t>
          </w:r>
          <w:r w:rsidRPr="00AE021C">
            <w:rPr>
              <w:rStyle w:val="Strong"/>
            </w:rPr>
            <w:t>bout the Speaker:</w:t>
          </w:r>
          <w:r>
            <w:rPr>
              <w:rStyle w:val="Strong"/>
            </w:rPr>
            <w:t xml:space="preserve"> </w:t>
          </w:r>
        </w:sdtContent>
      </w:sdt>
    </w:p>
    <w:sdt>
      <w:sdtPr>
        <w:id w:val="441656791"/>
        <w:placeholder>
          <w:docPart w:val="161C945B4C1F4E3DA9EA7B6452D4E475"/>
        </w:placeholder>
      </w:sdtPr>
      <w:sdtContent>
        <w:p w14:paraId="5724A7A8" w14:textId="77777777" w:rsidR="005F3E3D" w:rsidRDefault="005F3E3D" w:rsidP="005F3E3D">
          <w:pPr>
            <w:rPr>
              <w:rStyle w:val="Strong"/>
            </w:rPr>
          </w:pPr>
        </w:p>
        <w:p w14:paraId="3440AF2D" w14:textId="77777777" w:rsidR="005F3E3D" w:rsidRPr="005E03DE" w:rsidRDefault="005F3E3D" w:rsidP="005F3E3D">
          <w:pPr>
            <w:rPr>
              <w:rFonts w:cs="Arial"/>
              <w:color w:val="000000"/>
              <w:shd w:val="clear" w:color="auto" w:fill="FFFFFF"/>
            </w:rPr>
          </w:pPr>
          <w:r>
            <w:rPr>
              <w:rFonts w:cs="Arial"/>
              <w:noProof/>
              <w:lang w:val="en-US" w:eastAsia="en-US"/>
            </w:rPr>
            <w:drawing>
              <wp:anchor distT="0" distB="0" distL="114300" distR="114300" simplePos="0" relativeHeight="251646976" behindDoc="0" locked="0" layoutInCell="1" allowOverlap="1" wp14:anchorId="0E05481D" wp14:editId="7BAC4970">
                <wp:simplePos x="0" y="0"/>
                <wp:positionH relativeFrom="margin">
                  <wp:align>left</wp:align>
                </wp:positionH>
                <wp:positionV relativeFrom="paragraph">
                  <wp:posOffset>8890</wp:posOffset>
                </wp:positionV>
                <wp:extent cx="1458595" cy="1458595"/>
                <wp:effectExtent l="0" t="0" r="8255" b="8255"/>
                <wp:wrapSquare wrapText="bothSides"/>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jezyk_headsho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Pr="005E03DE">
            <w:rPr>
              <w:rFonts w:cs="Arial"/>
              <w:color w:val="000000"/>
              <w:shd w:val="clear" w:color="auto" w:fill="FFFFFF"/>
            </w:rPr>
            <w:t>Matt Jezyk works as the Sr. Staff Software Engineer at Tesla in the group that designs and builds the ‘Gigafactories’. He develops software to smooth out the design, fabrication and construction process. Matt’s group is responsible for developing smart factories for upcoming Tesla products.</w:t>
          </w:r>
        </w:p>
        <w:p w14:paraId="308D0E57" w14:textId="77777777" w:rsidR="005F3E3D" w:rsidRPr="005E03DE" w:rsidRDefault="005F3E3D" w:rsidP="005F3E3D">
          <w:pPr>
            <w:rPr>
              <w:rFonts w:cs="Arial"/>
              <w:color w:val="000000"/>
              <w:shd w:val="clear" w:color="auto" w:fill="FFFFFF"/>
            </w:rPr>
          </w:pPr>
          <w:r w:rsidRPr="005E03DE">
            <w:rPr>
              <w:rFonts w:cs="Arial"/>
              <w:color w:val="000000"/>
              <w:shd w:val="clear" w:color="auto" w:fill="FFFFFF"/>
            </w:rPr>
            <w:t xml:space="preserve"> </w:t>
          </w:r>
        </w:p>
        <w:p w14:paraId="2E6BF3E7" w14:textId="77777777" w:rsidR="005F3E3D" w:rsidRPr="005E03DE" w:rsidRDefault="005F3E3D" w:rsidP="005F3E3D">
          <w:pPr>
            <w:rPr>
              <w:rFonts w:cs="Arial"/>
              <w:color w:val="000000"/>
              <w:shd w:val="clear" w:color="auto" w:fill="FFFFFF"/>
            </w:rPr>
          </w:pPr>
          <w:r w:rsidRPr="005E03DE">
            <w:rPr>
              <w:rFonts w:cs="Arial"/>
              <w:color w:val="000000"/>
              <w:shd w:val="clear" w:color="auto" w:fill="FFFFFF"/>
            </w:rPr>
            <w:t xml:space="preserve">Prior to his current role, Matt was the Senior Engineering Manager for AEC Generative Design at Autodesk. He has been in the AEC industry for 23+ years and has spent the past 20 years developing Autodesk Revit and various other design tools. Matt helped build Revit Architecture and Revit Structure and led the team at Autodesk responsible for developing Dynamo (computational design) and Project </w:t>
          </w:r>
          <w:r w:rsidRPr="005E03DE">
            <w:rPr>
              <w:rFonts w:cs="Arial"/>
              <w:color w:val="000000"/>
              <w:shd w:val="clear" w:color="auto" w:fill="FFFFFF"/>
            </w:rPr>
            <w:lastRenderedPageBreak/>
            <w:t xml:space="preserve">Refinery (optimization and generative design). Dynamo is now being used around the world and has an amazing community of users who now teach these techniques at many events and conferences. </w:t>
          </w:r>
        </w:p>
        <w:p w14:paraId="7E78A5A7" w14:textId="77777777" w:rsidR="005F3E3D" w:rsidRPr="005E03DE" w:rsidRDefault="005F3E3D" w:rsidP="005F3E3D">
          <w:pPr>
            <w:rPr>
              <w:rFonts w:cs="Arial"/>
              <w:color w:val="000000"/>
              <w:shd w:val="clear" w:color="auto" w:fill="FFFFFF"/>
            </w:rPr>
          </w:pPr>
          <w:r w:rsidRPr="005E03DE">
            <w:rPr>
              <w:rFonts w:cs="Arial"/>
              <w:color w:val="000000"/>
              <w:shd w:val="clear" w:color="auto" w:fill="FFFFFF"/>
            </w:rPr>
            <w:t xml:space="preserve"> </w:t>
          </w:r>
        </w:p>
        <w:p w14:paraId="7577F578" w14:textId="77777777" w:rsidR="005F3E3D" w:rsidRDefault="005F3E3D" w:rsidP="005F3E3D">
          <w:r w:rsidRPr="005E03DE">
            <w:rPr>
              <w:rFonts w:cs="Arial"/>
              <w:color w:val="000000"/>
              <w:shd w:val="clear" w:color="auto" w:fill="FFFFFF"/>
            </w:rPr>
            <w:t>Matt’s group also has explored new ways of building by connecting computational and generative design directly to digital fabrication tools and robots. Examples of this have been shown in the BUILD space in Boston and presented at conferences like ACADIA, SmartGeometry and Robots in Architecture</w:t>
          </w:r>
        </w:p>
      </w:sdtContent>
    </w:sdt>
    <w:p w14:paraId="1610FBE6" w14:textId="77777777" w:rsidR="005F3E3D" w:rsidRDefault="005F3E3D" w:rsidP="005F3E3D">
      <w:r>
        <w:br w:type="page"/>
      </w:r>
    </w:p>
    <w:p w14:paraId="249C7169" w14:textId="77777777" w:rsidR="005F3E3D" w:rsidRPr="00F45259" w:rsidRDefault="005F3E3D" w:rsidP="005F3E3D">
      <w:pPr>
        <w:pStyle w:val="Heading2"/>
      </w:pPr>
      <w:r>
        <w:lastRenderedPageBreak/>
        <w:t>Session Outline</w:t>
      </w:r>
    </w:p>
    <w:p w14:paraId="20B78E3B" w14:textId="77777777" w:rsidR="005F3E3D" w:rsidRDefault="005F3E3D" w:rsidP="005F3E3D">
      <w:r w:rsidRPr="00995428">
        <w:t xml:space="preserve">Project Refinery is an Autodesk generative design tool for the architecture, engineering and construction industry that gives users the ability to explore, analyze, and optimize their Dynamo </w:t>
      </w:r>
      <w:r>
        <w:t xml:space="preserve">and Revit </w:t>
      </w:r>
      <w:r w:rsidRPr="00995428">
        <w:t xml:space="preserve">designs. </w:t>
      </w:r>
    </w:p>
    <w:p w14:paraId="3CD8330B" w14:textId="77777777" w:rsidR="005F3E3D" w:rsidRDefault="005F3E3D" w:rsidP="005F3E3D"/>
    <w:p w14:paraId="4D2AFD05" w14:textId="77777777" w:rsidR="005F3E3D" w:rsidRDefault="005F3E3D" w:rsidP="005F3E3D">
      <w:r w:rsidRPr="001C6DAB">
        <w:t xml:space="preserve">Creating parametric options is easier than ever, but creating 'good' options is still quite hard. Creating good design options starts by asking the right questions, and then by embedding your custom design logic into code. </w:t>
      </w:r>
      <w:r w:rsidRPr="00995428">
        <w:t xml:space="preserve">This </w:t>
      </w:r>
      <w:r>
        <w:t>lab</w:t>
      </w:r>
      <w:r w:rsidRPr="00995428">
        <w:t xml:space="preserve"> will feature pragmatic end-to-end workflows for architectural design option generation and evaluation using Project Refinery in Dynamo for Revit.</w:t>
      </w:r>
      <w:r>
        <w:t xml:space="preserve"> </w:t>
      </w:r>
      <w:r w:rsidRPr="001C6DAB">
        <w:t>We will teach you how to code 'Evaluators' and train your model using Project Refinery.</w:t>
      </w:r>
    </w:p>
    <w:p w14:paraId="0539825C" w14:textId="77777777" w:rsidR="005F3E3D" w:rsidRDefault="005F3E3D" w:rsidP="005F3E3D"/>
    <w:p w14:paraId="0A4AB939" w14:textId="77777777" w:rsidR="005F3E3D" w:rsidRPr="00995428" w:rsidRDefault="005F3E3D" w:rsidP="005F3E3D">
      <w:r>
        <w:t>We will focus on these</w:t>
      </w:r>
      <w:r w:rsidRPr="00995428">
        <w:t xml:space="preserve"> workflows</w:t>
      </w:r>
      <w:r>
        <w:t xml:space="preserve"> and focus on the Evaluators for each</w:t>
      </w:r>
      <w:r w:rsidRPr="00995428">
        <w:t>:</w:t>
      </w:r>
    </w:p>
    <w:p w14:paraId="6FB08337" w14:textId="77777777" w:rsidR="005F3E3D" w:rsidRDefault="005F3E3D" w:rsidP="005F3E3D">
      <w:pPr>
        <w:pStyle w:val="ListParagraph"/>
        <w:numPr>
          <w:ilvl w:val="0"/>
          <w:numId w:val="14"/>
        </w:numPr>
      </w:pPr>
      <w:r>
        <w:rPr>
          <w:b/>
        </w:rPr>
        <w:t xml:space="preserve">3Box </w:t>
      </w:r>
      <w:r w:rsidRPr="00AB7C49">
        <w:rPr>
          <w:b/>
        </w:rPr>
        <w:t>Massing Study Simple</w:t>
      </w:r>
      <w:r w:rsidRPr="00995428">
        <w:t xml:space="preserve"> </w:t>
      </w:r>
      <w:r>
        <w:t>–</w:t>
      </w:r>
      <w:r w:rsidRPr="00995428">
        <w:t xml:space="preserve"> </w:t>
      </w:r>
      <w:r>
        <w:t>a simple workflow to explain concepts.</w:t>
      </w:r>
    </w:p>
    <w:p w14:paraId="61A6C812" w14:textId="77777777" w:rsidR="005F3E3D" w:rsidRPr="00995428" w:rsidRDefault="005F3E3D" w:rsidP="005F3E3D">
      <w:pPr>
        <w:pStyle w:val="ListParagraph"/>
        <w:numPr>
          <w:ilvl w:val="0"/>
          <w:numId w:val="14"/>
        </w:numPr>
      </w:pPr>
      <w:r w:rsidRPr="00AB7C49">
        <w:rPr>
          <w:b/>
        </w:rPr>
        <w:t>2d Hill Climbing</w:t>
      </w:r>
      <w:r>
        <w:t xml:space="preserve"> – showing how to create define a goal or objective function and create Evaluators using either Dynamo nodes, DesignScript, Python or C# code</w:t>
      </w:r>
    </w:p>
    <w:p w14:paraId="56563461" w14:textId="77777777" w:rsidR="005F3E3D" w:rsidRDefault="005F3E3D" w:rsidP="005F3E3D">
      <w:pPr>
        <w:pStyle w:val="ListParagraph"/>
        <w:numPr>
          <w:ilvl w:val="0"/>
          <w:numId w:val="14"/>
        </w:numPr>
      </w:pPr>
      <w:r w:rsidRPr="00AB7C49">
        <w:rPr>
          <w:b/>
        </w:rPr>
        <w:t>Massing Study Complex</w:t>
      </w:r>
      <w:r>
        <w:t xml:space="preserve"> </w:t>
      </w:r>
      <w:r w:rsidRPr="00995428">
        <w:t>- </w:t>
      </w:r>
      <w:r>
        <w:t>r</w:t>
      </w:r>
      <w:r w:rsidRPr="00D646CF">
        <w:t xml:space="preserve">etail and office distribution and configuration for a building on an urban site. </w:t>
      </w:r>
    </w:p>
    <w:p w14:paraId="44243EE9" w14:textId="77777777" w:rsidR="005F3E3D" w:rsidRDefault="005F3E3D" w:rsidP="005F3E3D">
      <w:pPr>
        <w:pStyle w:val="ListParagraph"/>
        <w:numPr>
          <w:ilvl w:val="1"/>
          <w:numId w:val="14"/>
        </w:numPr>
      </w:pPr>
      <w:r>
        <w:t>We will also show how to take an evaluator from a different project (</w:t>
      </w:r>
      <w:r w:rsidRPr="00AB7C49">
        <w:rPr>
          <w:b/>
        </w:rPr>
        <w:t>StealthyRoofscapes</w:t>
      </w:r>
      <w:r>
        <w:t>) and apply it to this one.</w:t>
      </w:r>
    </w:p>
    <w:p w14:paraId="3D8E4A09" w14:textId="77777777" w:rsidR="005F3E3D" w:rsidRDefault="005F3E3D" w:rsidP="005F3E3D">
      <w:pPr>
        <w:pStyle w:val="ListParagraph"/>
        <w:numPr>
          <w:ilvl w:val="0"/>
          <w:numId w:val="14"/>
        </w:numPr>
      </w:pPr>
      <w:r w:rsidRPr="00AB7C49">
        <w:rPr>
          <w:b/>
          <w:lang w:val="en-US"/>
        </w:rPr>
        <w:t>Solar Analysis</w:t>
      </w:r>
      <w:r w:rsidRPr="005B528D">
        <w:rPr>
          <w:lang w:val="en-US"/>
        </w:rPr>
        <w:t xml:space="preserve"> – Using Simulation Results</w:t>
      </w:r>
    </w:p>
    <w:p w14:paraId="16BB097F" w14:textId="77777777" w:rsidR="005F3E3D" w:rsidRDefault="005F3E3D" w:rsidP="005F3E3D">
      <w:pPr>
        <w:pStyle w:val="ListParagraph"/>
        <w:numPr>
          <w:ilvl w:val="0"/>
          <w:numId w:val="14"/>
        </w:numPr>
        <w:rPr>
          <w:lang w:val="en-US"/>
        </w:rPr>
      </w:pPr>
      <w:r w:rsidRPr="00AB7C49">
        <w:rPr>
          <w:b/>
        </w:rPr>
        <w:t>Office furniture layout</w:t>
      </w:r>
      <w:r w:rsidRPr="00995428">
        <w:t xml:space="preserve"> </w:t>
      </w:r>
      <w:r>
        <w:t>–</w:t>
      </w:r>
      <w:r w:rsidRPr="00995428">
        <w:t xml:space="preserve"> </w:t>
      </w:r>
      <w:r w:rsidRPr="002D178D">
        <w:rPr>
          <w:lang w:val="en-US"/>
        </w:rPr>
        <w:t xml:space="preserve">desk layouts </w:t>
      </w:r>
      <w:r>
        <w:rPr>
          <w:lang w:val="en-US"/>
        </w:rPr>
        <w:t xml:space="preserve">in a Revit room </w:t>
      </w:r>
      <w:r w:rsidRPr="002D178D">
        <w:rPr>
          <w:lang w:val="en-US"/>
        </w:rPr>
        <w:t xml:space="preserve">that </w:t>
      </w:r>
      <w:r>
        <w:rPr>
          <w:lang w:val="en-US"/>
        </w:rPr>
        <w:t>provide</w:t>
      </w:r>
      <w:r w:rsidRPr="002D178D">
        <w:rPr>
          <w:lang w:val="en-US"/>
        </w:rPr>
        <w:t xml:space="preserve"> the most desks but also the most private desks while maximizing desk area per person and minimizing unutilized space.</w:t>
      </w:r>
    </w:p>
    <w:p w14:paraId="206818E4" w14:textId="77777777" w:rsidR="005F3E3D" w:rsidRDefault="005F3E3D" w:rsidP="005F3E3D">
      <w:pPr>
        <w:rPr>
          <w:lang w:val="en-US"/>
        </w:rPr>
      </w:pPr>
    </w:p>
    <w:p w14:paraId="548FAECE" w14:textId="77777777" w:rsidR="005F3E3D" w:rsidRDefault="005F3E3D" w:rsidP="005F3E3D">
      <w:r w:rsidRPr="0038442C">
        <w:t>At the end of this session, participants will be able to</w:t>
      </w:r>
      <w:r>
        <w:t>:</w:t>
      </w:r>
    </w:p>
    <w:p w14:paraId="2731F5B8" w14:textId="77777777" w:rsidR="005F3E3D" w:rsidRPr="008F4A25" w:rsidRDefault="005F3E3D" w:rsidP="005F3E3D"/>
    <w:p w14:paraId="42AC685D" w14:textId="77777777" w:rsidR="005F3E3D" w:rsidRPr="0038442C" w:rsidRDefault="005F3E3D" w:rsidP="005F3E3D">
      <w:pPr>
        <w:pStyle w:val="ListParagraph"/>
        <w:numPr>
          <w:ilvl w:val="0"/>
          <w:numId w:val="13"/>
        </w:numPr>
        <w:rPr>
          <w:rFonts w:cs="Arial"/>
          <w:lang w:val="en-US"/>
        </w:rPr>
      </w:pPr>
      <w:r w:rsidRPr="0038442C">
        <w:rPr>
          <w:rFonts w:cs="Arial"/>
          <w:lang w:val="en-US"/>
        </w:rPr>
        <w:t>Frame a design problem in terms of goals and constraints</w:t>
      </w:r>
    </w:p>
    <w:p w14:paraId="6B2C8D6D" w14:textId="77777777" w:rsidR="005F3E3D" w:rsidRPr="0038442C" w:rsidRDefault="005F3E3D" w:rsidP="005F3E3D">
      <w:pPr>
        <w:pStyle w:val="ListParagraph"/>
        <w:numPr>
          <w:ilvl w:val="0"/>
          <w:numId w:val="13"/>
        </w:numPr>
        <w:rPr>
          <w:rFonts w:cs="Arial"/>
          <w:lang w:val="en-US"/>
        </w:rPr>
      </w:pPr>
      <w:r w:rsidRPr="0038442C">
        <w:rPr>
          <w:rFonts w:cs="Arial"/>
          <w:lang w:val="en-US"/>
        </w:rPr>
        <w:t>Learn how to write psuedocode to help define the logic before writing final code</w:t>
      </w:r>
    </w:p>
    <w:p w14:paraId="273A800A" w14:textId="77777777" w:rsidR="005F3E3D" w:rsidRPr="0038442C" w:rsidRDefault="005F3E3D" w:rsidP="005F3E3D">
      <w:pPr>
        <w:pStyle w:val="ListParagraph"/>
        <w:numPr>
          <w:ilvl w:val="0"/>
          <w:numId w:val="13"/>
        </w:numPr>
        <w:rPr>
          <w:rFonts w:cs="Arial"/>
          <w:lang w:val="en-US"/>
        </w:rPr>
      </w:pPr>
      <w:r w:rsidRPr="0038442C">
        <w:rPr>
          <w:rFonts w:cs="Arial"/>
          <w:lang w:val="en-US"/>
        </w:rPr>
        <w:t>Develop new custom code in multiple programming languages (Dynamo, DesignScript, Python, and C#)</w:t>
      </w:r>
    </w:p>
    <w:p w14:paraId="0A4ED9C6" w14:textId="77777777" w:rsidR="005F3E3D" w:rsidRPr="0038442C" w:rsidRDefault="005F3E3D" w:rsidP="005F3E3D">
      <w:pPr>
        <w:pStyle w:val="ListParagraph"/>
        <w:numPr>
          <w:ilvl w:val="0"/>
          <w:numId w:val="13"/>
        </w:numPr>
        <w:rPr>
          <w:rFonts w:cs="Arial"/>
          <w:lang w:val="en-US"/>
        </w:rPr>
      </w:pPr>
      <w:r w:rsidRPr="0038442C">
        <w:rPr>
          <w:rFonts w:cs="Arial"/>
          <w:lang w:val="en-US"/>
        </w:rPr>
        <w:t>Test the custom logic in a larger generative workflow</w:t>
      </w:r>
    </w:p>
    <w:p w14:paraId="21C3BC88" w14:textId="77777777" w:rsidR="005F3E3D" w:rsidRDefault="005F3E3D" w:rsidP="00F45259">
      <w:pPr>
        <w:pStyle w:val="Heading1"/>
      </w:pPr>
    </w:p>
    <w:p w14:paraId="27B9AEDF" w14:textId="77777777" w:rsidR="005F3E3D" w:rsidRDefault="005F3E3D" w:rsidP="005F3E3D">
      <w:pPr>
        <w:rPr>
          <w:color w:val="F79646" w:themeColor="accent6"/>
          <w:kern w:val="28"/>
          <w:sz w:val="32"/>
          <w:szCs w:val="32"/>
        </w:rPr>
      </w:pPr>
      <w:r>
        <w:br w:type="page"/>
      </w:r>
    </w:p>
    <w:p w14:paraId="17D3FFE0" w14:textId="77777777" w:rsidR="005F3E3D" w:rsidRDefault="005F3E3D" w:rsidP="00F45259">
      <w:pPr>
        <w:pStyle w:val="Heading1"/>
      </w:pPr>
    </w:p>
    <w:p w14:paraId="519115F7" w14:textId="77777777" w:rsidR="005F3E3D" w:rsidRDefault="005F3E3D" w:rsidP="005F3E3D">
      <w:pPr>
        <w:rPr>
          <w:color w:val="F79646" w:themeColor="accent6"/>
          <w:kern w:val="28"/>
          <w:sz w:val="32"/>
          <w:szCs w:val="32"/>
        </w:rPr>
      </w:pPr>
      <w:r>
        <w:br w:type="page"/>
      </w:r>
    </w:p>
    <w:p w14:paraId="2C80E161" w14:textId="3B0BDFAF" w:rsidR="00390115" w:rsidRPr="00F45259" w:rsidRDefault="00252470" w:rsidP="00F45259">
      <w:pPr>
        <w:pStyle w:val="Heading1"/>
      </w:pPr>
      <w:r w:rsidRPr="00F45259">
        <w:lastRenderedPageBreak/>
        <w:t>Header Style</w:t>
      </w:r>
    </w:p>
    <w:p w14:paraId="5E192D36" w14:textId="77777777" w:rsidR="005F3E3D" w:rsidRPr="008D6E5B" w:rsidRDefault="005F3E3D" w:rsidP="005F3E3D">
      <w:pPr>
        <w:pStyle w:val="Heading2"/>
        <w:rPr>
          <w:rFonts w:cs="Arial"/>
        </w:rPr>
      </w:pPr>
      <w:r>
        <w:rPr>
          <w:rFonts w:cs="Arial"/>
        </w:rPr>
        <w:t>Introduction</w:t>
      </w:r>
    </w:p>
    <w:p w14:paraId="06E85C25" w14:textId="77777777" w:rsidR="005F3E3D" w:rsidRPr="008D6E5B" w:rsidRDefault="005F3E3D" w:rsidP="005F3E3D">
      <w:r>
        <w:t>This class is about how to use generative design workflows to advance architectural processes.</w:t>
      </w:r>
    </w:p>
    <w:p w14:paraId="1B239DA8" w14:textId="77777777" w:rsidR="005F3E3D" w:rsidRPr="008D6E5B" w:rsidRDefault="005F3E3D" w:rsidP="005F3E3D">
      <w:pPr>
        <w:pStyle w:val="Heading3"/>
        <w:rPr>
          <w:rFonts w:cs="Arial"/>
        </w:rPr>
      </w:pPr>
      <w:r>
        <w:rPr>
          <w:rFonts w:cs="Arial"/>
        </w:rPr>
        <w:t xml:space="preserve">Why learn about generative design workflows? </w:t>
      </w:r>
    </w:p>
    <w:p w14:paraId="406401EF" w14:textId="77777777" w:rsidR="005F3E3D" w:rsidRDefault="005F3E3D" w:rsidP="005F3E3D">
      <w:r>
        <w:t>By</w:t>
      </w:r>
      <w:r w:rsidRPr="00C027C4">
        <w:t xml:space="preserve"> 2050 there will be 10 billion </w:t>
      </w:r>
      <w:r>
        <w:t>people on earth</w:t>
      </w:r>
      <w:r w:rsidRPr="00C027C4">
        <w:t>.</w:t>
      </w:r>
      <w:r>
        <w:t xml:space="preserve"> The</w:t>
      </w:r>
      <w:r w:rsidRPr="00C027C4">
        <w:t xml:space="preserve"> global middle class is growing faster than at any time in our history.</w:t>
      </w:r>
      <w:r>
        <w:t xml:space="preserve"> </w:t>
      </w:r>
      <w:r w:rsidRPr="00C027C4">
        <w:t>In 1990, only 23% of the global population had sufficient income to be classified as middle class. Today, 45% of us do.</w:t>
      </w:r>
      <w:r>
        <w:t xml:space="preserve"> All of these people are going to drastically increase the population of our cities and this is going to require a lot of work: a lot of new buildings and infrastructure to support them.  </w:t>
      </w:r>
      <w:r w:rsidRPr="00C027C4">
        <w:t>Recently Autodesk partnered with a firm called Statista to calculate just how much wor</w:t>
      </w:r>
      <w:r>
        <w:t xml:space="preserve">k. </w:t>
      </w:r>
      <w:r w:rsidRPr="00C027C4">
        <w:t> </w:t>
      </w:r>
      <w:r>
        <w:t xml:space="preserve"> </w:t>
      </w:r>
      <w:r w:rsidRPr="00C027C4">
        <w:t xml:space="preserve">We’re going to have to build 13,000 buildings every day </w:t>
      </w:r>
      <w:r>
        <w:t>a</w:t>
      </w:r>
      <w:r w:rsidRPr="00C027C4">
        <w:t>nd enough roads and rail to wrap around the earth six times every yea</w:t>
      </w:r>
      <w:r>
        <w:t xml:space="preserve">r.  </w:t>
      </w:r>
      <w:r w:rsidRPr="00C027C4">
        <w:t>That’s over 1.2 million km of roads and rail needed for our global infrastructure each and every year between now and 2050</w:t>
      </w:r>
      <w:r>
        <w:t xml:space="preserve">. </w:t>
      </w:r>
      <w:r w:rsidRPr="00C027C4">
        <w:t>I’m going to assert that there is a problem</w:t>
      </w:r>
      <w:r>
        <w:t xml:space="preserve">: </w:t>
      </w:r>
      <w:r w:rsidRPr="00C027C4">
        <w:rPr>
          <w:rStyle w:val="SubtleEmphasis"/>
        </w:rPr>
        <w:t>we need to produce more work at a higher quality with less resources</w:t>
      </w:r>
      <w:r>
        <w:t>.   In today’s design processes, m</w:t>
      </w:r>
      <w:r w:rsidRPr="00C027C4">
        <w:t>ost people just evaluate a few designs</w:t>
      </w:r>
      <w:r>
        <w:t xml:space="preserve"> and make decisions based on rules or thumb or instinct</w:t>
      </w:r>
      <w:r w:rsidRPr="00C027C4">
        <w:t>, generative design can let you study much more</w:t>
      </w:r>
      <w:r>
        <w:t xml:space="preserve"> data driven designs to achieve better outcomes. </w:t>
      </w:r>
    </w:p>
    <w:p w14:paraId="57AB07BD" w14:textId="77777777" w:rsidR="005F3E3D" w:rsidRDefault="005F3E3D" w:rsidP="005F3E3D"/>
    <w:p w14:paraId="5754B64D" w14:textId="77777777" w:rsidR="005F3E3D" w:rsidRDefault="005F3E3D" w:rsidP="005F3E3D">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The following studies are some examples of their work. </w:t>
      </w:r>
    </w:p>
    <w:p w14:paraId="67E27D3D" w14:textId="77777777" w:rsidR="005F3E3D" w:rsidRDefault="005F3E3D" w:rsidP="005F3E3D">
      <w:pPr>
        <w:rPr>
          <w:lang w:val="en-US"/>
        </w:rPr>
      </w:pPr>
    </w:p>
    <w:p w14:paraId="76EB821F" w14:textId="77777777" w:rsidR="005F3E3D" w:rsidRPr="00C027C4" w:rsidRDefault="005F3E3D" w:rsidP="005F3E3D">
      <w:pPr>
        <w:pStyle w:val="Heading3"/>
        <w:rPr>
          <w:lang w:val="en-US"/>
        </w:rPr>
      </w:pPr>
      <w:r>
        <w:rPr>
          <w:lang w:val="en-US"/>
        </w:rPr>
        <w:t>Research Example 1: Autodesk MaRs Office Design in Toronto</w:t>
      </w:r>
    </w:p>
    <w:p w14:paraId="43EBCDDB" w14:textId="77777777" w:rsidR="005F3E3D" w:rsidRDefault="005F3E3D" w:rsidP="005F3E3D">
      <w:r>
        <w:t>A few years ago</w:t>
      </w:r>
      <w:r w:rsidRPr="00C027C4">
        <w:t xml:space="preserve">, </w:t>
      </w:r>
      <w:r>
        <w:t xml:space="preserve">Autodesk </w:t>
      </w:r>
      <w:r w:rsidRPr="00C027C4">
        <w:t xml:space="preserve">moved our Toronto office to a new office in the MaRS innovation district.  The Living, an architecture firm that Autodesk </w:t>
      </w:r>
      <w:r>
        <w:t xml:space="preserve">has incorporated into Autodesk Research </w:t>
      </w:r>
      <w:r w:rsidRPr="00C027C4">
        <w:t>to test out ideas, used a generative approach to design the new office’s space layout.</w:t>
      </w:r>
      <w:r>
        <w:t xml:space="preserve"> They began by surveying existing employees and asking them questions like “Who do you need to sit by?” “How much daylighting do you need to do </w:t>
      </w:r>
      <w:r>
        <w:lastRenderedPageBreak/>
        <w:t>your job?”  “How much distraction can you handle?” When they had all of this data they identified 6 goals that they felt would make a “good” office.</w:t>
      </w:r>
    </w:p>
    <w:p w14:paraId="4845284B" w14:textId="77777777" w:rsidR="005F3E3D" w:rsidRPr="00C027C4" w:rsidRDefault="005F3E3D" w:rsidP="005F3E3D">
      <w:pPr>
        <w:pStyle w:val="Subtitle"/>
        <w:jc w:val="center"/>
      </w:pPr>
      <w:r w:rsidRPr="006413DB">
        <w:rPr>
          <w:noProof/>
          <w:lang w:val="en-US" w:eastAsia="en-US"/>
        </w:rPr>
        <w:drawing>
          <wp:inline distT="0" distB="0" distL="0" distR="0" wp14:anchorId="2237D280" wp14:editId="52933591">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2027A801" w14:textId="77777777" w:rsidR="005F3E3D" w:rsidRDefault="005F3E3D" w:rsidP="005F3E3D">
      <w:pPr>
        <w:pStyle w:val="Subtitle"/>
        <w:jc w:val="center"/>
      </w:pPr>
      <w:r>
        <w:t>Autodesk MaRs office design goals</w:t>
      </w:r>
    </w:p>
    <w:p w14:paraId="2C64F147" w14:textId="77777777" w:rsidR="005F3E3D" w:rsidRDefault="005F3E3D" w:rsidP="005F3E3D">
      <w:r>
        <w:t>Algorithms were developed to measure these goals and tested the measurements on their existing office space.  Here is an example of a way to measure low visual distraction.  Note that the scoring equation is critical to the evaluation of the goals.</w:t>
      </w:r>
    </w:p>
    <w:p w14:paraId="3788EC23" w14:textId="77777777" w:rsidR="005F3E3D" w:rsidRDefault="005F3E3D" w:rsidP="005F3E3D"/>
    <w:p w14:paraId="1AD7CF29" w14:textId="77777777" w:rsidR="005F3E3D" w:rsidRPr="008D6E5B" w:rsidRDefault="005F3E3D" w:rsidP="005F3E3D">
      <w:r w:rsidRPr="00F0252B">
        <w:rPr>
          <w:noProof/>
          <w:lang w:val="en-US" w:eastAsia="en-US"/>
        </w:rPr>
        <w:lastRenderedPageBreak/>
        <w:drawing>
          <wp:inline distT="0" distB="0" distL="0" distR="0" wp14:anchorId="747AD6F0" wp14:editId="2794982B">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64332691" w14:textId="77777777" w:rsidR="005F3E3D" w:rsidRDefault="005F3E3D" w:rsidP="005F3E3D">
      <w:r>
        <w:t xml:space="preserve">A flexible model was built to generate designs that could be tested against the goals.  </w:t>
      </w:r>
    </w:p>
    <w:p w14:paraId="195B7E3E" w14:textId="77777777" w:rsidR="005F3E3D" w:rsidRDefault="005F3E3D" w:rsidP="005F3E3D">
      <w:r w:rsidRPr="00F0252B">
        <w:rPr>
          <w:noProof/>
          <w:lang w:val="en-US" w:eastAsia="en-US"/>
        </w:rPr>
        <w:drawing>
          <wp:inline distT="0" distB="0" distL="0" distR="0" wp14:anchorId="0A9E8184" wp14:editId="7DDB5AE6">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633B215D" wp14:editId="6E7BD7B5">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200F1C50" wp14:editId="7EBDEFB7">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57A24AB2" wp14:editId="08187B64">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4876" cy="1472259"/>
                    </a:xfrm>
                    <a:prstGeom prst="rect">
                      <a:avLst/>
                    </a:prstGeom>
                  </pic:spPr>
                </pic:pic>
              </a:graphicData>
            </a:graphic>
          </wp:inline>
        </w:drawing>
      </w:r>
    </w:p>
    <w:p w14:paraId="6606C3C6" w14:textId="77777777" w:rsidR="005F3E3D" w:rsidRDefault="005F3E3D" w:rsidP="005F3E3D">
      <w:pPr>
        <w:pStyle w:val="Subtitle"/>
      </w:pPr>
      <w:r>
        <w:t>Autodesk Mars Office Design Project</w:t>
      </w:r>
    </w:p>
    <w:p w14:paraId="2C916610" w14:textId="77777777" w:rsidR="005F3E3D" w:rsidRDefault="005F3E3D" w:rsidP="005F3E3D"/>
    <w:p w14:paraId="61053333" w14:textId="77777777" w:rsidR="005F3E3D" w:rsidRDefault="005F3E3D" w:rsidP="005F3E3D">
      <w:r>
        <w:t>Different</w:t>
      </w:r>
      <w:r w:rsidRPr="00F0252B">
        <w:t xml:space="preserve"> floor plan layouts </w:t>
      </w:r>
      <w:r>
        <w:t>were</w:t>
      </w:r>
      <w:r w:rsidRPr="00F0252B">
        <w:t xml:space="preserve"> </w:t>
      </w:r>
      <w:r>
        <w:t xml:space="preserve">generated from the model including </w:t>
      </w:r>
      <w:r w:rsidRPr="00F0252B">
        <w:t>blue amenity bars of meeting rooms and yellow locations of desks.</w:t>
      </w:r>
      <w:r>
        <w:t xml:space="preserve">  </w:t>
      </w:r>
      <w:r w:rsidRPr="00F0252B">
        <w:t xml:space="preserve">Each design option also </w:t>
      </w:r>
      <w:r>
        <w:t>feeds data into</w:t>
      </w:r>
      <w:r w:rsidRPr="00F0252B">
        <w:t xml:space="preserve"> a dashboard </w:t>
      </w:r>
      <w:r>
        <w:t>showing</w:t>
      </w:r>
      <w:r w:rsidRPr="00F0252B">
        <w:t xml:space="preserve"> performance </w:t>
      </w:r>
      <w:r>
        <w:t>across</w:t>
      </w:r>
      <w:r w:rsidRPr="00F0252B">
        <w:t xml:space="preserve"> the six goals.</w:t>
      </w:r>
      <w:r w:rsidRPr="00CF0C02">
        <w:t xml:space="preserve"> </w:t>
      </w:r>
      <w:r>
        <w:t>V</w:t>
      </w:r>
      <w:r w:rsidRPr="00CF0C02">
        <w:t xml:space="preserve">ariables </w:t>
      </w:r>
      <w:r>
        <w:t xml:space="preserve">were set up </w:t>
      </w:r>
      <w:r w:rsidRPr="00CF0C02">
        <w:t xml:space="preserve">so </w:t>
      </w:r>
      <w:r w:rsidRPr="00CF0C02">
        <w:lastRenderedPageBreak/>
        <w:t xml:space="preserve">that designers could flex </w:t>
      </w:r>
      <w:r>
        <w:t>the model and</w:t>
      </w:r>
      <w:r w:rsidRPr="00CF0C02">
        <w:t xml:space="preserve"> see what the effects of the variables are.</w:t>
      </w:r>
      <w:r>
        <w:t xml:space="preserve">  </w:t>
      </w:r>
      <w:r w:rsidRPr="00CF0C02">
        <w:t>10s of 1000s of options</w:t>
      </w:r>
      <w:r>
        <w:t xml:space="preserve"> were created and a</w:t>
      </w:r>
      <w:r w:rsidRPr="00CF0C02">
        <w:t xml:space="preserve"> methodology </w:t>
      </w:r>
      <w:r>
        <w:t xml:space="preserve">was developed </w:t>
      </w:r>
      <w:r w:rsidRPr="00CF0C02">
        <w:t>to sort and help make decisions.</w:t>
      </w:r>
      <w:r>
        <w:t xml:space="preserve"> Optimization algorithms were used to help evolve the designs towards identified goals.  By clearly defining goals before the options were generated, the computer was able to assist the design team in producing not just more designs, but designs that better met the stated goals.  </w:t>
      </w:r>
    </w:p>
    <w:p w14:paraId="1F8A1EFF" w14:textId="77777777" w:rsidR="005F3E3D" w:rsidRDefault="005F3E3D" w:rsidP="005F3E3D"/>
    <w:p w14:paraId="10D3CC98" w14:textId="77777777" w:rsidR="005F3E3D" w:rsidRDefault="005F3E3D" w:rsidP="005F3E3D">
      <w:pPr>
        <w:pStyle w:val="Heading3"/>
        <w:rPr>
          <w:rStyle w:val="SubtleReference"/>
          <w:smallCaps w:val="0"/>
          <w:color w:val="808080"/>
        </w:rPr>
      </w:pPr>
      <w:r w:rsidRPr="00CF0C02">
        <w:rPr>
          <w:rStyle w:val="SubtleReference"/>
          <w:color w:val="808080"/>
        </w:rPr>
        <w:t>Research</w:t>
      </w:r>
      <w:r>
        <w:rPr>
          <w:rStyle w:val="SubtleReference"/>
          <w:color w:val="808080"/>
        </w:rPr>
        <w:t xml:space="preserve"> Example 2: Van Wijnen Neighborhood Design</w:t>
      </w:r>
    </w:p>
    <w:p w14:paraId="285CA049" w14:textId="77777777" w:rsidR="005F3E3D" w:rsidRDefault="005F3E3D" w:rsidP="005F3E3D">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047DEBC9" w14:textId="77777777" w:rsidR="005F3E3D" w:rsidRPr="00CF0C02" w:rsidRDefault="005F3E3D" w:rsidP="005F3E3D">
      <w:pPr>
        <w:pStyle w:val="Subtitle"/>
      </w:pPr>
      <w:r w:rsidRPr="00CF0C02">
        <w:rPr>
          <w:noProof/>
          <w:lang w:val="en-US" w:eastAsia="en-US"/>
        </w:rPr>
        <w:drawing>
          <wp:inline distT="0" distB="0" distL="0" distR="0" wp14:anchorId="2E424DF2" wp14:editId="40B5139B">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7DBE0137" wp14:editId="7D4187FF">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560B4CED" wp14:editId="0A9313B7">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5264" cy="1657860"/>
                    </a:xfrm>
                    <a:prstGeom prst="rect">
                      <a:avLst/>
                    </a:prstGeom>
                  </pic:spPr>
                </pic:pic>
              </a:graphicData>
            </a:graphic>
          </wp:inline>
        </w:drawing>
      </w:r>
    </w:p>
    <w:p w14:paraId="6DCB3AA2" w14:textId="77777777" w:rsidR="005F3E3D" w:rsidRPr="006413DB" w:rsidRDefault="005F3E3D" w:rsidP="005F3E3D">
      <w:pPr>
        <w:pStyle w:val="Subtitle"/>
        <w:jc w:val="center"/>
        <w:rPr>
          <w:rStyle w:val="SubtleEmphasis"/>
          <w:i/>
          <w:iCs w:val="0"/>
        </w:rPr>
      </w:pPr>
      <w:r w:rsidRPr="006413DB">
        <w:rPr>
          <w:rStyle w:val="SubtleEmphasis"/>
        </w:rPr>
        <w:t>Van Wijnen Neighborhood design project</w:t>
      </w:r>
    </w:p>
    <w:p w14:paraId="28955708" w14:textId="77777777" w:rsidR="005F3E3D" w:rsidRDefault="005F3E3D" w:rsidP="005F3E3D">
      <w:pPr>
        <w:rPr>
          <w:rStyle w:val="SubtleEmphasis"/>
        </w:rPr>
      </w:pPr>
    </w:p>
    <w:p w14:paraId="0438A341" w14:textId="77777777" w:rsidR="005F3E3D" w:rsidRDefault="005F3E3D" w:rsidP="005F3E3D">
      <w:r w:rsidRPr="00CF0C02">
        <w:rPr>
          <w:rStyle w:val="SubtleEmphasis"/>
        </w:rPr>
        <w:t>“We want to be able to learn from more designs than it is physically possible to generate or evaluate ‘by hand’.”</w:t>
      </w:r>
      <w:r>
        <w:t xml:space="preserve"> </w:t>
      </w:r>
      <w:r w:rsidRPr="00CF0C02">
        <w:t>– Danil Nagy, The Living</w:t>
      </w:r>
    </w:p>
    <w:p w14:paraId="0BDBA3D2" w14:textId="77777777" w:rsidR="005F3E3D" w:rsidRDefault="005F3E3D" w:rsidP="005F3E3D"/>
    <w:p w14:paraId="04287367" w14:textId="77777777" w:rsidR="005F3E3D" w:rsidRDefault="005F3E3D" w:rsidP="005F3E3D">
      <w:pPr>
        <w:pStyle w:val="Heading3"/>
      </w:pPr>
      <w:r>
        <w:t>How can I use generative design workflows?</w:t>
      </w:r>
    </w:p>
    <w:p w14:paraId="1EDFEE2B" w14:textId="77777777" w:rsidR="005F3E3D" w:rsidRDefault="005F3E3D" w:rsidP="005F3E3D">
      <w:r>
        <w:lastRenderedPageBreak/>
        <w:t>The tools that The Living used to do these studies were custom tools that were not available to the public at the time. Autodesk is interested in democratizing this methodology and in making them accessible to more people.  Project Refinery is a beta application Autodesk is developing to help preform generative design workflows like these. Project Refinery:</w:t>
      </w:r>
    </w:p>
    <w:p w14:paraId="0FC0A07F" w14:textId="77777777" w:rsidR="005F3E3D" w:rsidRPr="005C24B4" w:rsidRDefault="005F3E3D" w:rsidP="005F3E3D">
      <w:pPr>
        <w:pStyle w:val="ListParagraph"/>
        <w:numPr>
          <w:ilvl w:val="0"/>
          <w:numId w:val="15"/>
        </w:numPr>
      </w:pPr>
      <w:r w:rsidRPr="005C24B4">
        <w:t>Automatically run</w:t>
      </w:r>
      <w:r>
        <w:t>s</w:t>
      </w:r>
      <w:r w:rsidRPr="005C24B4">
        <w:t xml:space="preserve"> Dynamo created logic to create options</w:t>
      </w:r>
    </w:p>
    <w:p w14:paraId="6BD9D671" w14:textId="77777777" w:rsidR="005F3E3D" w:rsidRPr="005C24B4" w:rsidRDefault="005F3E3D" w:rsidP="005F3E3D">
      <w:pPr>
        <w:pStyle w:val="ListParagraph"/>
        <w:numPr>
          <w:ilvl w:val="0"/>
          <w:numId w:val="15"/>
        </w:numPr>
      </w:pPr>
      <w:r w:rsidRPr="005C24B4">
        <w:t xml:space="preserve">Works on Dynamo for Revit or Dynamo Sandbox </w:t>
      </w:r>
    </w:p>
    <w:p w14:paraId="1F0490A2" w14:textId="77777777" w:rsidR="005F3E3D" w:rsidRPr="005C24B4" w:rsidRDefault="005F3E3D" w:rsidP="005F3E3D">
      <w:pPr>
        <w:pStyle w:val="ListParagraph"/>
        <w:numPr>
          <w:ilvl w:val="0"/>
          <w:numId w:val="15"/>
        </w:numPr>
      </w:pPr>
      <w:r w:rsidRPr="005C24B4">
        <w:t>Created for one customer Van</w:t>
      </w:r>
      <w:r>
        <w:t xml:space="preserve"> </w:t>
      </w:r>
      <w:r w:rsidRPr="005C24B4">
        <w:t>Wijnen</w:t>
      </w:r>
      <w:r>
        <w:t xml:space="preserve"> in</w:t>
      </w:r>
      <w:r w:rsidRPr="005C24B4">
        <w:t xml:space="preserve"> 2/2018</w:t>
      </w:r>
    </w:p>
    <w:p w14:paraId="0D2D59C4" w14:textId="77777777" w:rsidR="005F3E3D" w:rsidRDefault="005F3E3D" w:rsidP="005F3E3D">
      <w:pPr>
        <w:pStyle w:val="ListParagraph"/>
        <w:numPr>
          <w:ilvl w:val="0"/>
          <w:numId w:val="15"/>
        </w:numPr>
      </w:pPr>
      <w:r w:rsidRPr="005C24B4">
        <w:t>Public Beta</w:t>
      </w:r>
      <w:r>
        <w:t xml:space="preserve"> as of</w:t>
      </w:r>
      <w:r w:rsidRPr="005C24B4">
        <w:t xml:space="preserve"> 11/2018</w:t>
      </w:r>
    </w:p>
    <w:p w14:paraId="1FD96F8C" w14:textId="77777777" w:rsidR="005F3E3D" w:rsidRPr="005C24B4" w:rsidRDefault="005F3E3D" w:rsidP="005F3E3D">
      <w:pPr>
        <w:pStyle w:val="ListParagraph"/>
        <w:numPr>
          <w:ilvl w:val="0"/>
          <w:numId w:val="15"/>
        </w:numPr>
        <w:rPr>
          <w:lang w:val="en-US"/>
        </w:rPr>
      </w:pPr>
      <w:r>
        <w:t xml:space="preserve">Available at </w:t>
      </w:r>
      <w:hyperlink r:id="rId21" w:history="1">
        <w:r w:rsidRPr="005C24B4">
          <w:rPr>
            <w:rStyle w:val="Hyperlink"/>
            <w:b/>
            <w:bCs/>
            <w:lang w:val="en-US"/>
          </w:rPr>
          <w:t>autodesk.com/solutions/refinery-beta</w:t>
        </w:r>
      </w:hyperlink>
    </w:p>
    <w:p w14:paraId="7399224D" w14:textId="77777777" w:rsidR="005F3E3D" w:rsidRDefault="005F3E3D" w:rsidP="005F3E3D">
      <w:pPr>
        <w:pStyle w:val="ListParagraph"/>
      </w:pPr>
    </w:p>
    <w:p w14:paraId="54C5D902" w14:textId="77777777" w:rsidR="005F3E3D" w:rsidRPr="00035886" w:rsidRDefault="005F3E3D" w:rsidP="005F3E3D">
      <w:r>
        <w:t>T</w:t>
      </w:r>
      <w:r w:rsidRPr="005C24B4">
        <w:t xml:space="preserve">he outcome of </w:t>
      </w:r>
      <w:r>
        <w:t xml:space="preserve">an automatic design </w:t>
      </w:r>
      <w:r w:rsidRPr="005C24B4">
        <w:t xml:space="preserve">search is completely dependent on the </w:t>
      </w:r>
      <w:r>
        <w:t>process used to create</w:t>
      </w:r>
      <w:r w:rsidRPr="005C24B4">
        <w:t xml:space="preserve"> the design space, as well as the specification of various measures and search parameters.  So </w:t>
      </w:r>
      <w:r>
        <w:t>how</w:t>
      </w:r>
      <w:r w:rsidRPr="005C24B4">
        <w:t xml:space="preserve"> do you </w:t>
      </w:r>
      <w:r>
        <w:t>create</w:t>
      </w:r>
      <w:r w:rsidRPr="005C24B4">
        <w:t xml:space="preserve"> a good design space? </w:t>
      </w:r>
      <w:r>
        <w:t xml:space="preserve">  </w:t>
      </w:r>
      <w:r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45231770" w14:textId="77777777" w:rsidR="005F3E3D" w:rsidRPr="00035886" w:rsidRDefault="005F3E3D" w:rsidP="005F3E3D"/>
    <w:p w14:paraId="6E470B3C" w14:textId="77777777" w:rsidR="005F3E3D" w:rsidRDefault="005F3E3D" w:rsidP="005F3E3D">
      <w:r w:rsidRPr="00035886">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3686FE0D" w14:textId="77777777" w:rsidR="005F3E3D" w:rsidRDefault="005F3E3D" w:rsidP="005F3E3D"/>
    <w:p w14:paraId="73CCF8EF" w14:textId="77777777" w:rsidR="005F3E3D" w:rsidRPr="00035886" w:rsidRDefault="005F3E3D" w:rsidP="005F3E3D">
      <w:pPr>
        <w:numPr>
          <w:ilvl w:val="0"/>
          <w:numId w:val="16"/>
        </w:numPr>
        <w:rPr>
          <w:lang w:val="en-US"/>
        </w:rPr>
      </w:pPr>
      <w:r w:rsidRPr="00035886">
        <w:rPr>
          <w:lang w:val="en-US"/>
        </w:rPr>
        <w:t>Understand what you want to achieve</w:t>
      </w:r>
    </w:p>
    <w:p w14:paraId="1976DC37" w14:textId="77777777" w:rsidR="005F3E3D" w:rsidRPr="00035886" w:rsidRDefault="005F3E3D" w:rsidP="005F3E3D">
      <w:pPr>
        <w:numPr>
          <w:ilvl w:val="0"/>
          <w:numId w:val="16"/>
        </w:numPr>
        <w:rPr>
          <w:lang w:val="en-US"/>
        </w:rPr>
      </w:pPr>
      <w:r w:rsidRPr="00035886">
        <w:rPr>
          <w:lang w:val="en-US"/>
        </w:rPr>
        <w:t>Define your problem</w:t>
      </w:r>
    </w:p>
    <w:p w14:paraId="7FEAF953" w14:textId="77777777" w:rsidR="005F3E3D" w:rsidRPr="00035886" w:rsidRDefault="005F3E3D" w:rsidP="005F3E3D">
      <w:pPr>
        <w:numPr>
          <w:ilvl w:val="0"/>
          <w:numId w:val="16"/>
        </w:numPr>
        <w:rPr>
          <w:lang w:val="en-US"/>
        </w:rPr>
      </w:pPr>
      <w:r w:rsidRPr="00035886">
        <w:rPr>
          <w:lang w:val="en-US"/>
        </w:rPr>
        <w:t>Decide on ways to measure success</w:t>
      </w:r>
    </w:p>
    <w:p w14:paraId="746BF310" w14:textId="77777777" w:rsidR="005F3E3D" w:rsidRPr="00035886" w:rsidRDefault="005F3E3D" w:rsidP="005F3E3D">
      <w:pPr>
        <w:numPr>
          <w:ilvl w:val="0"/>
          <w:numId w:val="16"/>
        </w:numPr>
        <w:rPr>
          <w:lang w:val="en-US"/>
        </w:rPr>
      </w:pPr>
      <w:r w:rsidRPr="00035886">
        <w:rPr>
          <w:lang w:val="en-US"/>
        </w:rPr>
        <w:t>Think about how to review the results</w:t>
      </w:r>
    </w:p>
    <w:p w14:paraId="6C58AE36" w14:textId="77777777" w:rsidR="005F3E3D" w:rsidRPr="005C24B4" w:rsidRDefault="005F3E3D" w:rsidP="005F3E3D"/>
    <w:p w14:paraId="21204222" w14:textId="77777777" w:rsidR="005F3E3D" w:rsidRDefault="005F3E3D" w:rsidP="005F3E3D">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 xml:space="preserve">on cost only when you really want to show the </w:t>
      </w:r>
      <w:r w:rsidRPr="00035886">
        <w:lastRenderedPageBreak/>
        <w:t>client more options.</w:t>
      </w:r>
      <w:r>
        <w:t xml:space="preserve">  With generative design techniques, people and computers work together to created and evaluate more designs. </w:t>
      </w:r>
    </w:p>
    <w:p w14:paraId="6D95D735" w14:textId="77777777" w:rsidR="005F3E3D" w:rsidRDefault="005F3E3D" w:rsidP="005F3E3D">
      <w:pPr>
        <w:rPr>
          <w:i/>
          <w:iCs/>
        </w:rPr>
      </w:pPr>
    </w:p>
    <w:p w14:paraId="286E09B0" w14:textId="77777777" w:rsidR="005F3E3D" w:rsidRDefault="005F3E3D" w:rsidP="005F3E3D">
      <w:r w:rsidRPr="00035886">
        <w:rPr>
          <w:i/>
          <w:iCs/>
        </w:rPr>
        <w:t>“The goal of generative design is not to automate the design process, or to replace human designers with artificial ones”</w:t>
      </w:r>
      <w:r>
        <w:t xml:space="preserve"> </w:t>
      </w:r>
      <w:r w:rsidRPr="00035886">
        <w:t>– Danil Nagy, The Living</w:t>
      </w:r>
    </w:p>
    <w:p w14:paraId="20765B1D" w14:textId="77777777" w:rsidR="005F3E3D" w:rsidRDefault="005F3E3D" w:rsidP="005F3E3D"/>
    <w:p w14:paraId="77922785" w14:textId="77777777" w:rsidR="005F3E3D" w:rsidRDefault="005F3E3D" w:rsidP="005F3E3D">
      <w:pPr>
        <w:pStyle w:val="Heading3"/>
      </w:pPr>
      <w:r>
        <w:t>Example 1: Learning Resources</w:t>
      </w:r>
    </w:p>
    <w:p w14:paraId="3D031E2A" w14:textId="77777777" w:rsidR="005F3E3D" w:rsidRPr="00AB7C49" w:rsidRDefault="005F3E3D" w:rsidP="005F3E3D">
      <w:r w:rsidRPr="00AB7C49">
        <w:t>The examples for this class:</w:t>
      </w:r>
    </w:p>
    <w:p w14:paraId="3BA90D0C" w14:textId="77777777" w:rsidR="005F3E3D" w:rsidRPr="00AB7C49" w:rsidRDefault="005F3E3D" w:rsidP="005F3E3D">
      <w:pPr>
        <w:pStyle w:val="Heading3"/>
        <w:keepNext/>
        <w:numPr>
          <w:ilvl w:val="1"/>
          <w:numId w:val="41"/>
        </w:numPr>
        <w:spacing w:before="240" w:after="120"/>
        <w:rPr>
          <w:b w:val="0"/>
          <w:lang w:val="en-US"/>
        </w:rPr>
      </w:pPr>
      <w:hyperlink r:id="rId22" w:history="1">
        <w:r w:rsidRPr="00AB7C49">
          <w:rPr>
            <w:rStyle w:val="Hyperlink"/>
            <w:b w:val="0"/>
            <w:lang w:val="en-US"/>
          </w:rPr>
          <w:t>https://github.com/tatlin/BiLT_NA_2019_How_To_Train_Your_Model</w:t>
        </w:r>
      </w:hyperlink>
    </w:p>
    <w:p w14:paraId="5F664C64" w14:textId="77777777" w:rsidR="005F3E3D" w:rsidRPr="00AB7C49" w:rsidRDefault="005F3E3D" w:rsidP="005F3E3D">
      <w:pPr>
        <w:rPr>
          <w:lang w:val="en-US"/>
        </w:rPr>
      </w:pPr>
      <w:r w:rsidRPr="00AB7C49">
        <w:t>Refinery Primer</w:t>
      </w:r>
      <w:r>
        <w:t xml:space="preserve"> (just released)</w:t>
      </w:r>
      <w:r w:rsidRPr="00AB7C49">
        <w:t xml:space="preserve">: </w:t>
      </w:r>
    </w:p>
    <w:p w14:paraId="728D79A8" w14:textId="77777777" w:rsidR="005F3E3D" w:rsidRPr="00AB7C49" w:rsidRDefault="005F3E3D" w:rsidP="005F3E3D">
      <w:pPr>
        <w:pStyle w:val="Heading3"/>
        <w:keepNext/>
        <w:numPr>
          <w:ilvl w:val="1"/>
          <w:numId w:val="41"/>
        </w:numPr>
        <w:spacing w:before="240" w:after="120"/>
        <w:rPr>
          <w:b w:val="0"/>
          <w:lang w:val="en-US"/>
        </w:rPr>
      </w:pPr>
      <w:hyperlink r:id="rId23" w:history="1">
        <w:r w:rsidRPr="00AB7C49">
          <w:rPr>
            <w:rStyle w:val="Hyperlink"/>
            <w:b w:val="0"/>
          </w:rPr>
          <w:t>https://refineryprimer.dynamobim.org/</w:t>
        </w:r>
      </w:hyperlink>
    </w:p>
    <w:p w14:paraId="3881205C" w14:textId="77777777" w:rsidR="005F3E3D" w:rsidRPr="00AB7C49" w:rsidRDefault="005F3E3D" w:rsidP="005F3E3D">
      <w:pPr>
        <w:pStyle w:val="Heading3"/>
        <w:keepNext/>
        <w:numPr>
          <w:ilvl w:val="1"/>
          <w:numId w:val="41"/>
        </w:numPr>
        <w:spacing w:before="240" w:after="120"/>
        <w:rPr>
          <w:b w:val="0"/>
          <w:lang w:val="en-US"/>
        </w:rPr>
      </w:pPr>
      <w:hyperlink r:id="rId24" w:history="1">
        <w:r w:rsidRPr="00AB7C49">
          <w:rPr>
            <w:rStyle w:val="Hyperlink"/>
            <w:b w:val="0"/>
          </w:rPr>
          <w:t>https://github.com/DynamoDS/RefineryPrimer</w:t>
        </w:r>
      </w:hyperlink>
    </w:p>
    <w:p w14:paraId="4CC34CDA" w14:textId="77777777" w:rsidR="005F3E3D" w:rsidRPr="00AB7C49" w:rsidRDefault="005F3E3D" w:rsidP="005F3E3D">
      <w:pPr>
        <w:rPr>
          <w:lang w:val="en-US"/>
        </w:rPr>
      </w:pPr>
      <w:r w:rsidRPr="00AB7C49">
        <w:t>Refinery Toolkit Dynamo Package and Examples Files</w:t>
      </w:r>
      <w:r>
        <w:t xml:space="preserve"> (still under development, but available for testing)</w:t>
      </w:r>
      <w:r w:rsidRPr="00AB7C49">
        <w:t>:</w:t>
      </w:r>
    </w:p>
    <w:p w14:paraId="7B682274" w14:textId="77777777" w:rsidR="005F3E3D" w:rsidRPr="00AB7C49" w:rsidRDefault="005F3E3D" w:rsidP="005F3E3D">
      <w:pPr>
        <w:pStyle w:val="Heading3"/>
        <w:keepNext/>
        <w:numPr>
          <w:ilvl w:val="1"/>
          <w:numId w:val="41"/>
        </w:numPr>
        <w:spacing w:before="240" w:after="120"/>
        <w:rPr>
          <w:b w:val="0"/>
          <w:lang w:val="en-US"/>
        </w:rPr>
      </w:pPr>
      <w:hyperlink r:id="rId25" w:history="1">
        <w:r w:rsidRPr="00AB7C49">
          <w:rPr>
            <w:rStyle w:val="Hyperlink"/>
            <w:b w:val="0"/>
          </w:rPr>
          <w:t>https://</w:t>
        </w:r>
      </w:hyperlink>
      <w:hyperlink r:id="rId26" w:history="1">
        <w:r w:rsidRPr="00AB7C49">
          <w:rPr>
            <w:rStyle w:val="Hyperlink"/>
            <w:b w:val="0"/>
          </w:rPr>
          <w:t>github.com/DynamoDS/RefineryToolkits</w:t>
        </w:r>
      </w:hyperlink>
    </w:p>
    <w:p w14:paraId="64FEC57B" w14:textId="77777777" w:rsidR="005F3E3D" w:rsidRPr="00AB7C49" w:rsidRDefault="005F3E3D" w:rsidP="005F3E3D">
      <w:pPr>
        <w:rPr>
          <w:lang w:val="en-US"/>
        </w:rPr>
      </w:pPr>
      <w:r w:rsidRPr="00AB7C49">
        <w:rPr>
          <w:lang w:val="en-US"/>
        </w:rPr>
        <w:t>Thank You To Our Partners:</w:t>
      </w:r>
    </w:p>
    <w:p w14:paraId="1CEAFDF1" w14:textId="77777777" w:rsidR="005F3E3D" w:rsidRPr="00AB7C49" w:rsidRDefault="005F3E3D" w:rsidP="005F3E3D">
      <w:pPr>
        <w:pStyle w:val="Heading3"/>
        <w:keepNext/>
        <w:numPr>
          <w:ilvl w:val="1"/>
          <w:numId w:val="41"/>
        </w:numPr>
        <w:spacing w:before="240" w:after="120"/>
        <w:rPr>
          <w:b w:val="0"/>
          <w:lang w:val="en-US"/>
        </w:rPr>
      </w:pPr>
      <w:r w:rsidRPr="00AB7C49">
        <w:rPr>
          <w:b w:val="0"/>
          <w:lang w:val="en-US"/>
        </w:rPr>
        <w:t xml:space="preserve">DesignTech/ENSTOA, ProvingGround, and Autodesk Research </w:t>
      </w:r>
    </w:p>
    <w:p w14:paraId="7E1CBC7F" w14:textId="77777777" w:rsidR="005F3E3D" w:rsidRPr="00AB7C49" w:rsidRDefault="005F3E3D" w:rsidP="005F3E3D"/>
    <w:p w14:paraId="2F784BF3" w14:textId="77777777" w:rsidR="005F3E3D" w:rsidRDefault="005F3E3D" w:rsidP="005F3E3D">
      <w:pPr>
        <w:pStyle w:val="Heading3"/>
      </w:pPr>
      <w:r>
        <w:t>Example 1: Simple Massing Study</w:t>
      </w:r>
    </w:p>
    <w:p w14:paraId="35066DD6" w14:textId="77777777" w:rsidR="005F3E3D" w:rsidRPr="00020D8B" w:rsidRDefault="005F3E3D" w:rsidP="005F3E3D">
      <w:pPr>
        <w:rPr>
          <w:lang w:val="en-US"/>
        </w:rPr>
      </w:pPr>
      <w:r>
        <w:t xml:space="preserve">Let’s see how some examples of design logic can be created in Dynamo and run through Refinery to learn about generative design workflows.   If you are unfamiliar with Dynamo, you can learn more in this Dynamo Primer: </w:t>
      </w:r>
      <w:hyperlink r:id="rId27" w:history="1">
        <w:r w:rsidRPr="00020D8B">
          <w:rPr>
            <w:rStyle w:val="Hyperlink"/>
            <w:lang w:val="en-US"/>
          </w:rPr>
          <w:t>https://primer.dynamobim.org/</w:t>
        </w:r>
      </w:hyperlink>
    </w:p>
    <w:p w14:paraId="52B08C4C" w14:textId="77777777" w:rsidR="005F3E3D" w:rsidRDefault="005F3E3D" w:rsidP="005F3E3D"/>
    <w:p w14:paraId="5A032C7B" w14:textId="77777777" w:rsidR="005F3E3D" w:rsidRDefault="005F3E3D" w:rsidP="005F3E3D">
      <w:r w:rsidRPr="00020D8B">
        <w:rPr>
          <w:noProof/>
          <w:lang w:val="en-US" w:eastAsia="en-US"/>
        </w:rPr>
        <w:lastRenderedPageBreak/>
        <w:drawing>
          <wp:anchor distT="0" distB="0" distL="114300" distR="114300" simplePos="0" relativeHeight="251649024" behindDoc="0" locked="0" layoutInCell="1" allowOverlap="1" wp14:anchorId="4768115F" wp14:editId="7E6F44B2">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tudy a building mass to look at trade-offs between volume and surface area</w:t>
      </w:r>
      <w:r>
        <w:t xml:space="preserve">.  </w:t>
      </w:r>
    </w:p>
    <w:p w14:paraId="46CE419A" w14:textId="77777777" w:rsidR="005F3E3D" w:rsidRPr="00020D8B" w:rsidRDefault="005F3E3D" w:rsidP="005F3E3D">
      <w:pPr>
        <w:pStyle w:val="ListParagraph"/>
        <w:numPr>
          <w:ilvl w:val="0"/>
          <w:numId w:val="18"/>
        </w:numPr>
        <w:rPr>
          <w:lang w:val="en-US"/>
        </w:rPr>
      </w:pPr>
      <w:r w:rsidRPr="00020D8B">
        <w:rPr>
          <w:lang w:val="en-US"/>
        </w:rPr>
        <w:t>Variable Inputs:</w:t>
      </w:r>
    </w:p>
    <w:p w14:paraId="71B77F64" w14:textId="77777777" w:rsidR="005F3E3D" w:rsidRPr="00020D8B" w:rsidRDefault="005F3E3D" w:rsidP="005F3E3D">
      <w:pPr>
        <w:numPr>
          <w:ilvl w:val="1"/>
          <w:numId w:val="17"/>
        </w:numPr>
        <w:rPr>
          <w:lang w:val="en-US"/>
        </w:rPr>
      </w:pPr>
      <w:r w:rsidRPr="00020D8B">
        <w:rPr>
          <w:lang w:val="en-US"/>
        </w:rPr>
        <w:t xml:space="preserve">Locations of 2 of the </w:t>
      </w:r>
      <w:r>
        <w:rPr>
          <w:lang w:val="en-US"/>
        </w:rPr>
        <w:t>masses</w:t>
      </w:r>
    </w:p>
    <w:p w14:paraId="279F265A" w14:textId="77777777" w:rsidR="005F3E3D" w:rsidRPr="00020D8B" w:rsidRDefault="005F3E3D" w:rsidP="005F3E3D">
      <w:pPr>
        <w:numPr>
          <w:ilvl w:val="1"/>
          <w:numId w:val="17"/>
        </w:numPr>
        <w:rPr>
          <w:lang w:val="en-US"/>
        </w:rPr>
      </w:pPr>
      <w:r w:rsidRPr="00020D8B">
        <w:rPr>
          <w:lang w:val="en-US"/>
        </w:rPr>
        <w:t xml:space="preserve">Heights of all 3 </w:t>
      </w:r>
      <w:r>
        <w:rPr>
          <w:lang w:val="en-US"/>
        </w:rPr>
        <w:t>masses</w:t>
      </w:r>
    </w:p>
    <w:p w14:paraId="1F8F0A76" w14:textId="77777777" w:rsidR="005F3E3D" w:rsidRPr="00020D8B" w:rsidRDefault="005F3E3D" w:rsidP="005F3E3D">
      <w:pPr>
        <w:numPr>
          <w:ilvl w:val="0"/>
          <w:numId w:val="17"/>
        </w:numPr>
        <w:rPr>
          <w:lang w:val="en-US"/>
        </w:rPr>
      </w:pPr>
      <w:r w:rsidRPr="00020D8B">
        <w:rPr>
          <w:lang w:val="en-US"/>
        </w:rPr>
        <w:t>Goals:</w:t>
      </w:r>
    </w:p>
    <w:p w14:paraId="4D911A72" w14:textId="77777777" w:rsidR="005F3E3D" w:rsidRPr="00020D8B" w:rsidRDefault="005F3E3D" w:rsidP="005F3E3D">
      <w:pPr>
        <w:numPr>
          <w:ilvl w:val="1"/>
          <w:numId w:val="17"/>
        </w:numPr>
        <w:rPr>
          <w:lang w:val="en-US"/>
        </w:rPr>
      </w:pPr>
      <w:r w:rsidRPr="00020D8B">
        <w:rPr>
          <w:lang w:val="en-US"/>
        </w:rPr>
        <w:t>Maximum volume (rentable area)</w:t>
      </w:r>
    </w:p>
    <w:p w14:paraId="52B06F7D" w14:textId="77777777" w:rsidR="005F3E3D" w:rsidRPr="00020D8B" w:rsidRDefault="005F3E3D" w:rsidP="005F3E3D">
      <w:pPr>
        <w:numPr>
          <w:ilvl w:val="1"/>
          <w:numId w:val="17"/>
        </w:numPr>
        <w:rPr>
          <w:lang w:val="en-US"/>
        </w:rPr>
      </w:pPr>
      <w:r w:rsidRPr="00020D8B">
        <w:rPr>
          <w:lang w:val="en-US"/>
        </w:rPr>
        <w:t>Minimum surface area (expensive façade)</w:t>
      </w:r>
      <w:r w:rsidRPr="00020D8B">
        <w:t xml:space="preserve"> </w:t>
      </w:r>
    </w:p>
    <w:p w14:paraId="55B1F3B6" w14:textId="77777777" w:rsidR="005F3E3D" w:rsidRDefault="005F3E3D" w:rsidP="005F3E3D"/>
    <w:p w14:paraId="26DF7D23" w14:textId="77777777" w:rsidR="005F3E3D" w:rsidRDefault="005F3E3D" w:rsidP="005F3E3D"/>
    <w:p w14:paraId="66D07065" w14:textId="77777777" w:rsidR="005F3E3D" w:rsidRDefault="005F3E3D" w:rsidP="005F3E3D">
      <w:r>
        <w:t>Open “</w:t>
      </w:r>
      <w:r w:rsidRPr="00AB7C49">
        <w:t>\SampleFiles\</w:t>
      </w:r>
      <w:r>
        <w:t xml:space="preserve"> </w:t>
      </w:r>
      <w:r w:rsidRPr="00AB7C49">
        <w:t xml:space="preserve">01_3Box </w:t>
      </w:r>
      <w:r>
        <w:t xml:space="preserve">\ </w:t>
      </w:r>
      <w:r w:rsidRPr="00AB7C49">
        <w:t>3BoxVolumeSurfaceArea-SimpleBiLT.dyn</w:t>
      </w:r>
      <w:r>
        <w:t>” in Dynamo.</w:t>
      </w:r>
    </w:p>
    <w:p w14:paraId="6574B3DF" w14:textId="77777777" w:rsidR="005F3E3D" w:rsidRDefault="005F3E3D" w:rsidP="005F3E3D"/>
    <w:p w14:paraId="49256267" w14:textId="77777777" w:rsidR="005F3E3D" w:rsidRDefault="005F3E3D" w:rsidP="005F3E3D">
      <w:r>
        <w:t>The Dynamo graph for this study is broken down into 3 sections:</w:t>
      </w:r>
    </w:p>
    <w:p w14:paraId="3A3CF4F1" w14:textId="77777777" w:rsidR="005F3E3D" w:rsidRDefault="005F3E3D" w:rsidP="005F3E3D">
      <w:r w:rsidRPr="00020D8B">
        <w:rPr>
          <w:noProof/>
          <w:lang w:val="en-US" w:eastAsia="en-US"/>
        </w:rPr>
        <w:drawing>
          <wp:inline distT="0" distB="0" distL="0" distR="0" wp14:anchorId="0DAB630B" wp14:editId="03035293">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5400" cy="3594100"/>
                    </a:xfrm>
                    <a:prstGeom prst="rect">
                      <a:avLst/>
                    </a:prstGeom>
                  </pic:spPr>
                </pic:pic>
              </a:graphicData>
            </a:graphic>
          </wp:inline>
        </w:drawing>
      </w:r>
    </w:p>
    <w:p w14:paraId="4F8D8E20" w14:textId="77777777" w:rsidR="005F3E3D" w:rsidRDefault="005F3E3D" w:rsidP="005F3E3D">
      <w:r>
        <w:t>Try moving the sliders in the Inputs section to understand how they are controlling the model.   Next, look at the Geometry section to see how the geometry is being created with points and cuboid nodes.  Finally, the Evaluator section contains nodes that measure surface area and volume, watches the outputs, and controls the display color of the geometry.  There are several stages to the generative design workflow:</w:t>
      </w:r>
    </w:p>
    <w:p w14:paraId="049253E5" w14:textId="77777777" w:rsidR="005F3E3D" w:rsidRDefault="005F3E3D" w:rsidP="005F3E3D">
      <w:r w:rsidRPr="003E2EE5">
        <w:rPr>
          <w:noProof/>
          <w:lang w:val="en-US" w:eastAsia="en-US"/>
        </w:rPr>
        <w:lastRenderedPageBreak/>
        <w:drawing>
          <wp:inline distT="0" distB="0" distL="0" distR="0" wp14:anchorId="31838002" wp14:editId="1CD2A5D2">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30"/>
                    <a:stretch>
                      <a:fillRect/>
                    </a:stretch>
                  </pic:blipFill>
                  <pic:spPr>
                    <a:xfrm>
                      <a:off x="0" y="0"/>
                      <a:ext cx="6480810" cy="2381885"/>
                    </a:xfrm>
                    <a:prstGeom prst="rect">
                      <a:avLst/>
                    </a:prstGeom>
                  </pic:spPr>
                </pic:pic>
              </a:graphicData>
            </a:graphic>
          </wp:inline>
        </w:drawing>
      </w:r>
    </w:p>
    <w:p w14:paraId="7CA92BBD" w14:textId="77777777" w:rsidR="005F3E3D" w:rsidRDefault="005F3E3D" w:rsidP="005F3E3D">
      <w:pPr>
        <w:pStyle w:val="Subtitle"/>
      </w:pPr>
      <w:r>
        <w:t>Generative design workflow</w:t>
      </w:r>
    </w:p>
    <w:p w14:paraId="00FFF0AB" w14:textId="77777777" w:rsidR="005F3E3D" w:rsidRDefault="005F3E3D" w:rsidP="005F3E3D">
      <w:r>
        <w:t>Let’s look at some key concepts in each stage.</w:t>
      </w:r>
    </w:p>
    <w:p w14:paraId="75C07F19" w14:textId="77777777" w:rsidR="005F3E3D" w:rsidRDefault="005F3E3D" w:rsidP="005F3E3D"/>
    <w:p w14:paraId="74D8DE03" w14:textId="77777777" w:rsidR="005F3E3D" w:rsidRDefault="005F3E3D" w:rsidP="005F3E3D">
      <w:pPr>
        <w:pStyle w:val="Heading3"/>
      </w:pPr>
      <w:r>
        <w:t>Generate</w:t>
      </w:r>
    </w:p>
    <w:p w14:paraId="3ECA0F1A" w14:textId="77777777" w:rsidR="005F3E3D" w:rsidRDefault="005F3E3D" w:rsidP="005F3E3D">
      <w:r w:rsidRPr="006413DB">
        <w:t xml:space="preserve">Create a </w:t>
      </w:r>
      <w:r>
        <w:t xml:space="preserve">flexible </w:t>
      </w:r>
      <w:r w:rsidRPr="006413DB">
        <w:t>design system</w:t>
      </w:r>
      <w:r>
        <w:t xml:space="preserve"> in Dynamo to generate designs.</w:t>
      </w:r>
    </w:p>
    <w:p w14:paraId="68B23594" w14:textId="77777777" w:rsidR="005F3E3D" w:rsidRDefault="005F3E3D" w:rsidP="005F3E3D">
      <w:r w:rsidRPr="006413DB">
        <w:t>3 key concepts</w:t>
      </w:r>
      <w:r>
        <w:t>:</w:t>
      </w:r>
    </w:p>
    <w:p w14:paraId="17BE6681" w14:textId="77777777" w:rsidR="005F3E3D" w:rsidRPr="006413DB" w:rsidRDefault="005F3E3D" w:rsidP="005F3E3D">
      <w:pPr>
        <w:numPr>
          <w:ilvl w:val="0"/>
          <w:numId w:val="19"/>
        </w:numPr>
        <w:rPr>
          <w:lang w:val="en-US"/>
        </w:rPr>
      </w:pPr>
      <w:r w:rsidRPr="006413DB">
        <w:rPr>
          <w:lang w:val="en-US"/>
        </w:rPr>
        <w:t xml:space="preserve">How you parametrize the model is critical </w:t>
      </w:r>
    </w:p>
    <w:p w14:paraId="7E6F2060" w14:textId="77777777" w:rsidR="005F3E3D" w:rsidRPr="006413DB" w:rsidRDefault="005F3E3D" w:rsidP="005F3E3D">
      <w:pPr>
        <w:numPr>
          <w:ilvl w:val="0"/>
          <w:numId w:val="19"/>
        </w:numPr>
        <w:rPr>
          <w:lang w:val="en-US"/>
        </w:rPr>
      </w:pPr>
      <w:r w:rsidRPr="006413DB">
        <w:rPr>
          <w:lang w:val="en-US"/>
        </w:rPr>
        <w:t>Too many inputs will lead to a design space that is too big to explore</w:t>
      </w:r>
    </w:p>
    <w:p w14:paraId="083A07F4" w14:textId="77777777" w:rsidR="005F3E3D" w:rsidRDefault="005F3E3D" w:rsidP="005F3E3D">
      <w:pPr>
        <w:numPr>
          <w:ilvl w:val="0"/>
          <w:numId w:val="19"/>
        </w:numPr>
        <w:rPr>
          <w:lang w:val="en-US"/>
        </w:rPr>
      </w:pPr>
      <w:r w:rsidRPr="006413DB">
        <w:rPr>
          <w:lang w:val="en-US"/>
        </w:rPr>
        <w:t xml:space="preserve">Too few inputs won’t yield a big enough design space </w:t>
      </w:r>
    </w:p>
    <w:p w14:paraId="354FBF88" w14:textId="77777777" w:rsidR="005F3E3D" w:rsidRDefault="005F3E3D" w:rsidP="005F3E3D">
      <w:pPr>
        <w:rPr>
          <w:lang w:val="en-US"/>
        </w:rPr>
      </w:pPr>
    </w:p>
    <w:p w14:paraId="4F739E78" w14:textId="77777777" w:rsidR="005F3E3D" w:rsidRDefault="005F3E3D" w:rsidP="005F3E3D">
      <w:pPr>
        <w:rPr>
          <w:lang w:val="en-US"/>
        </w:rPr>
      </w:pPr>
      <w:r>
        <w:rPr>
          <w:lang w:val="en-US"/>
        </w:rPr>
        <w:t xml:space="preserve">The flexible system in the </w:t>
      </w:r>
      <w:r w:rsidRPr="00AB7C49">
        <w:t>3BoxVolumeSurfaceArea-SimpleBiLT.dyn</w:t>
      </w:r>
      <w:r>
        <w:rPr>
          <w:lang w:val="en-US"/>
        </w:rPr>
        <w:t xml:space="preserve"> model is very simple.  The Inputs in the pink group control point locations for the cuboids in the geometry section of green groups. As well as the cuboid locations, the inputs also control the height of the cuboids. </w:t>
      </w:r>
    </w:p>
    <w:p w14:paraId="2193482C" w14:textId="77777777" w:rsidR="005F3E3D" w:rsidRDefault="005F3E3D" w:rsidP="005F3E3D">
      <w:pPr>
        <w:jc w:val="center"/>
        <w:rPr>
          <w:lang w:val="en-US"/>
        </w:rPr>
      </w:pPr>
      <w:r w:rsidRPr="00283B85">
        <w:rPr>
          <w:noProof/>
          <w:lang w:val="en-US" w:eastAsia="en-US"/>
        </w:rPr>
        <w:lastRenderedPageBreak/>
        <w:drawing>
          <wp:inline distT="0" distB="0" distL="0" distR="0" wp14:anchorId="583032A5" wp14:editId="4C13B71D">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8175" cy="3320388"/>
                    </a:xfrm>
                    <a:prstGeom prst="rect">
                      <a:avLst/>
                    </a:prstGeom>
                  </pic:spPr>
                </pic:pic>
              </a:graphicData>
            </a:graphic>
          </wp:inline>
        </w:drawing>
      </w:r>
    </w:p>
    <w:p w14:paraId="2A448D03" w14:textId="77777777" w:rsidR="005F3E3D" w:rsidRDefault="005F3E3D" w:rsidP="005F3E3D">
      <w:pPr>
        <w:pStyle w:val="Caption"/>
        <w:jc w:val="center"/>
        <w:rPr>
          <w:lang w:val="en-US"/>
        </w:rPr>
      </w:pPr>
      <w:r>
        <w:rPr>
          <w:lang w:val="en-US"/>
        </w:rPr>
        <w:t>3Box.dyn Inputs</w:t>
      </w:r>
    </w:p>
    <w:p w14:paraId="22E27B71" w14:textId="77777777" w:rsidR="005F3E3D" w:rsidRDefault="005F3E3D" w:rsidP="005F3E3D">
      <w:pPr>
        <w:rPr>
          <w:lang w:val="en-US"/>
        </w:rPr>
      </w:pPr>
    </w:p>
    <w:p w14:paraId="65A65F3D" w14:textId="77777777" w:rsidR="005F3E3D" w:rsidRDefault="005F3E3D" w:rsidP="005F3E3D">
      <w:pPr>
        <w:rPr>
          <w:lang w:val="en-US"/>
        </w:rPr>
      </w:pPr>
      <w:r>
        <w:rPr>
          <w:lang w:val="en-US"/>
        </w:rPr>
        <w:t xml:space="preserve">In the green geometry creation section, there are 3 points, that place 3 cuboids. Once placed, the 3 cuboids are unioned together to form a single piece of geometry. </w:t>
      </w:r>
    </w:p>
    <w:p w14:paraId="3AA0820C" w14:textId="77777777" w:rsidR="005F3E3D" w:rsidRDefault="005F3E3D" w:rsidP="005F3E3D">
      <w:pPr>
        <w:jc w:val="center"/>
        <w:rPr>
          <w:lang w:val="en-US"/>
        </w:rPr>
      </w:pPr>
      <w:r w:rsidRPr="00283B85">
        <w:rPr>
          <w:noProof/>
          <w:lang w:val="en-US" w:eastAsia="en-US"/>
        </w:rPr>
        <w:drawing>
          <wp:inline distT="0" distB="0" distL="0" distR="0" wp14:anchorId="2B649ED7" wp14:editId="4E2E66A3">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5978" cy="2879776"/>
                    </a:xfrm>
                    <a:prstGeom prst="rect">
                      <a:avLst/>
                    </a:prstGeom>
                  </pic:spPr>
                </pic:pic>
              </a:graphicData>
            </a:graphic>
          </wp:inline>
        </w:drawing>
      </w:r>
    </w:p>
    <w:p w14:paraId="3AA9ECDD" w14:textId="77777777" w:rsidR="005F3E3D" w:rsidRDefault="005F3E3D" w:rsidP="005F3E3D">
      <w:pPr>
        <w:pStyle w:val="Caption"/>
        <w:jc w:val="center"/>
        <w:rPr>
          <w:lang w:val="en-US"/>
        </w:rPr>
      </w:pPr>
      <w:r>
        <w:rPr>
          <w:lang w:val="en-US"/>
        </w:rPr>
        <w:t>Geometry creation section of 3Box.dyn</w:t>
      </w:r>
    </w:p>
    <w:p w14:paraId="23F0A058" w14:textId="77777777" w:rsidR="005F3E3D" w:rsidRDefault="005F3E3D" w:rsidP="005F3E3D">
      <w:pPr>
        <w:rPr>
          <w:lang w:val="en-US"/>
        </w:rPr>
      </w:pPr>
      <w:r>
        <w:rPr>
          <w:lang w:val="en-US"/>
        </w:rPr>
        <w:t xml:space="preserve">The next sections involve analyzing the resultant geometry for surface area and volume, watching the outputs, and controlling the display color of the geometry. </w:t>
      </w:r>
    </w:p>
    <w:p w14:paraId="61442370" w14:textId="77777777" w:rsidR="005F3E3D" w:rsidRDefault="005F3E3D" w:rsidP="005F3E3D">
      <w:pPr>
        <w:rPr>
          <w:lang w:val="en-US"/>
        </w:rPr>
      </w:pPr>
    </w:p>
    <w:p w14:paraId="0E1066DE" w14:textId="77777777" w:rsidR="005F3E3D" w:rsidRDefault="005F3E3D" w:rsidP="005F3E3D">
      <w:pPr>
        <w:jc w:val="center"/>
        <w:rPr>
          <w:lang w:val="en-US"/>
        </w:rPr>
      </w:pPr>
      <w:r w:rsidRPr="00283B85">
        <w:rPr>
          <w:noProof/>
          <w:lang w:val="en-US" w:eastAsia="en-US"/>
        </w:rPr>
        <w:lastRenderedPageBreak/>
        <w:drawing>
          <wp:inline distT="0" distB="0" distL="0" distR="0" wp14:anchorId="65244E75" wp14:editId="3CE2D724">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9193" cy="3102577"/>
                    </a:xfrm>
                    <a:prstGeom prst="rect">
                      <a:avLst/>
                    </a:prstGeom>
                  </pic:spPr>
                </pic:pic>
              </a:graphicData>
            </a:graphic>
          </wp:inline>
        </w:drawing>
      </w:r>
    </w:p>
    <w:p w14:paraId="26470AB2" w14:textId="77777777" w:rsidR="005F3E3D" w:rsidRDefault="005F3E3D" w:rsidP="005F3E3D">
      <w:pPr>
        <w:pStyle w:val="Caption"/>
        <w:jc w:val="center"/>
        <w:rPr>
          <w:lang w:val="en-US"/>
        </w:rPr>
      </w:pPr>
      <w:r>
        <w:rPr>
          <w:lang w:val="en-US"/>
        </w:rPr>
        <w:t>Analysis, Display and Outputs of 3Box.dyn</w:t>
      </w:r>
    </w:p>
    <w:p w14:paraId="0E722369" w14:textId="77777777" w:rsidR="005F3E3D" w:rsidRDefault="005F3E3D" w:rsidP="005F3E3D">
      <w:pPr>
        <w:rPr>
          <w:lang w:val="en-US"/>
        </w:rPr>
      </w:pPr>
    </w:p>
    <w:p w14:paraId="4BC53754" w14:textId="77777777" w:rsidR="005F3E3D" w:rsidRDefault="005F3E3D" w:rsidP="005F3E3D">
      <w:pPr>
        <w:rPr>
          <w:lang w:val="en-US"/>
        </w:rPr>
      </w:pPr>
      <w:r>
        <w:rPr>
          <w:lang w:val="en-US"/>
        </w:rPr>
        <w:t>Now that we have a design system defined, we can use Refinery to automate or generate the creation of design alternatives that exist in the design system.  Generation methods in Refinery include:</w:t>
      </w:r>
    </w:p>
    <w:p w14:paraId="67E87697" w14:textId="77777777" w:rsidR="005F3E3D" w:rsidRDefault="005F3E3D" w:rsidP="005F3E3D">
      <w:pPr>
        <w:rPr>
          <w:lang w:val="en-US"/>
        </w:rPr>
      </w:pPr>
    </w:p>
    <w:p w14:paraId="5C1A8055" w14:textId="77777777" w:rsidR="005F3E3D" w:rsidRPr="00E051F6" w:rsidRDefault="005F3E3D" w:rsidP="005F3E3D">
      <w:pPr>
        <w:pStyle w:val="ListParagraph"/>
        <w:numPr>
          <w:ilvl w:val="0"/>
          <w:numId w:val="21"/>
        </w:numPr>
        <w:rPr>
          <w:b/>
          <w:bCs/>
          <w:lang w:val="en-US"/>
        </w:rPr>
      </w:pPr>
      <w:r w:rsidRPr="003E2EE5">
        <w:rPr>
          <w:b/>
          <w:bCs/>
          <w:lang w:val="en-US"/>
        </w:rPr>
        <w:t>Randomize</w:t>
      </w:r>
      <w:r>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7FBA11EB" w14:textId="77777777" w:rsidR="005F3E3D" w:rsidRPr="003E2EE5" w:rsidRDefault="005F3E3D" w:rsidP="005F3E3D">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6564447C" wp14:editId="52A44308">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204E6ACB" w14:textId="77777777" w:rsidR="005F3E3D" w:rsidRPr="00E051F6" w:rsidRDefault="005F3E3D" w:rsidP="005F3E3D">
      <w:pPr>
        <w:pStyle w:val="ListParagraph"/>
        <w:numPr>
          <w:ilvl w:val="0"/>
          <w:numId w:val="21"/>
        </w:numPr>
        <w:rPr>
          <w:b/>
          <w:bCs/>
          <w:lang w:val="en-US"/>
        </w:rPr>
      </w:pPr>
      <w:r w:rsidRPr="00E051F6">
        <w:rPr>
          <w:b/>
          <w:bCs/>
          <w:lang w:val="en-US"/>
        </w:rPr>
        <w:t>Optimize</w:t>
      </w:r>
      <w:r>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7B63C27D" w14:textId="77777777" w:rsidR="005F3E3D" w:rsidRPr="003E2EE5" w:rsidRDefault="005F3E3D" w:rsidP="005F3E3D">
      <w:pPr>
        <w:jc w:val="center"/>
        <w:rPr>
          <w:lang w:val="en-US"/>
        </w:rPr>
      </w:pPr>
      <w:r w:rsidRPr="003E2EE5">
        <w:rPr>
          <w:lang w:val="en-US"/>
        </w:rPr>
        <w:lastRenderedPageBreak/>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02AC58A9" wp14:editId="28D1FB33">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3D291FF5" w14:textId="77777777" w:rsidR="005F3E3D" w:rsidRPr="00E051F6" w:rsidRDefault="005F3E3D" w:rsidP="005F3E3D">
      <w:pPr>
        <w:pStyle w:val="ListParagraph"/>
        <w:numPr>
          <w:ilvl w:val="0"/>
          <w:numId w:val="21"/>
        </w:numPr>
        <w:rPr>
          <w:b/>
          <w:bCs/>
          <w:lang w:val="en-US"/>
        </w:rPr>
      </w:pPr>
      <w:r w:rsidRPr="00E051F6">
        <w:rPr>
          <w:b/>
          <w:bCs/>
          <w:lang w:val="en-US"/>
        </w:rPr>
        <w:t>Cross Product</w:t>
      </w:r>
      <w:r>
        <w:rPr>
          <w:b/>
          <w:bCs/>
          <w:lang w:val="en-US"/>
        </w:rPr>
        <w:t xml:space="preserve"> </w:t>
      </w:r>
      <w:r>
        <w:rPr>
          <w:lang w:val="en-US"/>
        </w:rPr>
        <w:t>method let</w:t>
      </w:r>
      <w:r w:rsidRPr="00E051F6">
        <w:rPr>
          <w:lang w:val="en-US"/>
        </w:rPr>
        <w:t>s you explore the entire design space of your design, by combining each step of every parameter with the remaining parameters.</w:t>
      </w:r>
    </w:p>
    <w:p w14:paraId="6DBBDF3B" w14:textId="77777777" w:rsidR="005F3E3D" w:rsidRPr="003E2EE5" w:rsidRDefault="005F3E3D" w:rsidP="005F3E3D">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1A9EA907" wp14:editId="53C71F53">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5B6FC37B" w14:textId="77777777" w:rsidR="005F3E3D" w:rsidRPr="00E051F6" w:rsidRDefault="005F3E3D" w:rsidP="005F3E3D">
      <w:pPr>
        <w:pStyle w:val="ListParagraph"/>
        <w:numPr>
          <w:ilvl w:val="0"/>
          <w:numId w:val="21"/>
        </w:numPr>
        <w:rPr>
          <w:b/>
          <w:bCs/>
          <w:lang w:val="en-US"/>
        </w:rPr>
      </w:pPr>
      <w:r w:rsidRPr="00E051F6">
        <w:rPr>
          <w:b/>
          <w:bCs/>
          <w:lang w:val="en-US"/>
        </w:rPr>
        <w:t>Like This</w:t>
      </w:r>
      <w:r>
        <w:rPr>
          <w:b/>
          <w:bCs/>
          <w:lang w:val="en-US"/>
        </w:rPr>
        <w:t xml:space="preserve"> </w:t>
      </w:r>
      <w:r w:rsidRPr="00E051F6">
        <w:rPr>
          <w:lang w:val="en-US"/>
        </w:rPr>
        <w:t>will make Refinery apply slight variations to your current input configuration. Using this method lets you explore different variations of a design that you already like.</w:t>
      </w:r>
    </w:p>
    <w:p w14:paraId="69AB38FF" w14:textId="77777777" w:rsidR="005F3E3D" w:rsidRPr="003E2EE5" w:rsidRDefault="005F3E3D" w:rsidP="005F3E3D">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19098C52" wp14:editId="1E58DF1D">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68B67D61" w14:textId="77777777" w:rsidR="005F3E3D" w:rsidRDefault="005F3E3D" w:rsidP="005F3E3D">
      <w:pPr>
        <w:rPr>
          <w:lang w:val="en-US"/>
        </w:rPr>
      </w:pPr>
    </w:p>
    <w:p w14:paraId="3BF4DDE9" w14:textId="77777777" w:rsidR="005F3E3D" w:rsidRPr="00D44014" w:rsidRDefault="005F3E3D" w:rsidP="005F3E3D">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3BF20E29" w14:textId="77777777" w:rsidR="005F3E3D" w:rsidRDefault="005F3E3D" w:rsidP="005F3E3D">
      <w:pPr>
        <w:rPr>
          <w:b/>
          <w:bCs/>
          <w:lang w:val="en-US"/>
        </w:rPr>
      </w:pPr>
    </w:p>
    <w:p w14:paraId="5015FE8E" w14:textId="77777777" w:rsidR="005F3E3D" w:rsidRPr="00D44014" w:rsidRDefault="005F3E3D" w:rsidP="005F3E3D">
      <w:pPr>
        <w:rPr>
          <w:b/>
          <w:bCs/>
          <w:lang w:val="en-US"/>
        </w:rPr>
      </w:pPr>
      <w:r w:rsidRPr="00D44014">
        <w:rPr>
          <w:b/>
          <w:bCs/>
          <w:lang w:val="en-US"/>
        </w:rPr>
        <w:t>How to run an optioneering process using Refinery</w:t>
      </w:r>
    </w:p>
    <w:p w14:paraId="76D3683F" w14:textId="77777777" w:rsidR="005F3E3D" w:rsidRPr="00D44014" w:rsidRDefault="005F3E3D" w:rsidP="005F3E3D">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you’re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275330D9" w14:textId="77777777" w:rsidR="005F3E3D" w:rsidRPr="00D44014" w:rsidRDefault="005F3E3D" w:rsidP="005F3E3D">
      <w:pPr>
        <w:numPr>
          <w:ilvl w:val="0"/>
          <w:numId w:val="24"/>
        </w:numPr>
        <w:rPr>
          <w:lang w:val="en-US"/>
        </w:rPr>
      </w:pPr>
      <w:r w:rsidRPr="00D44014">
        <w:rPr>
          <w:noProof/>
          <w:lang w:val="en-US" w:eastAsia="en-US"/>
        </w:rPr>
        <w:lastRenderedPageBreak/>
        <w:drawing>
          <wp:anchor distT="0" distB="0" distL="114300" distR="114300" simplePos="0" relativeHeight="251651072" behindDoc="0" locked="0" layoutInCell="1" allowOverlap="1" wp14:anchorId="52740D49" wp14:editId="492E9ABC">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3D85C754" w14:textId="77777777" w:rsidR="005F3E3D" w:rsidRPr="00D44014" w:rsidRDefault="005F3E3D" w:rsidP="005F3E3D">
      <w:pPr>
        <w:numPr>
          <w:ilvl w:val="0"/>
          <w:numId w:val="24"/>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503CBAD4" w14:textId="77777777" w:rsidR="005F3E3D" w:rsidRPr="00D44014" w:rsidRDefault="005F3E3D" w:rsidP="005F3E3D">
      <w:pPr>
        <w:numPr>
          <w:ilvl w:val="0"/>
          <w:numId w:val="24"/>
        </w:numPr>
        <w:rPr>
          <w:lang w:val="en-US"/>
        </w:rPr>
      </w:pPr>
      <w:r w:rsidRPr="00D44014">
        <w:rPr>
          <w:lang w:val="en-US"/>
        </w:rPr>
        <w:t>Under Inputs make sure that all the desired inputs are present</w:t>
      </w:r>
    </w:p>
    <w:p w14:paraId="44D844A3" w14:textId="77777777" w:rsidR="005F3E3D" w:rsidRPr="00D44014" w:rsidRDefault="005F3E3D" w:rsidP="005F3E3D">
      <w:pPr>
        <w:numPr>
          <w:ilvl w:val="0"/>
          <w:numId w:val="24"/>
        </w:numPr>
        <w:rPr>
          <w:lang w:val="en-US"/>
        </w:rPr>
      </w:pPr>
      <w:r w:rsidRPr="00D44014">
        <w:rPr>
          <w:lang w:val="en-US"/>
        </w:rPr>
        <w:t>For inputs that should not change on each run, set the desired value and uncheck the box alongside it</w:t>
      </w:r>
    </w:p>
    <w:p w14:paraId="37CDF117" w14:textId="77777777" w:rsidR="005F3E3D" w:rsidRPr="00D44014" w:rsidRDefault="005F3E3D" w:rsidP="005F3E3D">
      <w:pPr>
        <w:numPr>
          <w:ilvl w:val="0"/>
          <w:numId w:val="24"/>
        </w:numPr>
        <w:rPr>
          <w:lang w:val="en-US"/>
        </w:rPr>
      </w:pPr>
      <w:r w:rsidRPr="00D44014">
        <w:rPr>
          <w:lang w:val="en-US"/>
        </w:rPr>
        <w:t xml:space="preserve">Under Outputs ensure each output defined in the graph is listed </w:t>
      </w:r>
    </w:p>
    <w:p w14:paraId="72A6CAF5" w14:textId="77777777" w:rsidR="005F3E3D" w:rsidRPr="00D44014" w:rsidRDefault="005F3E3D" w:rsidP="005F3E3D">
      <w:pPr>
        <w:numPr>
          <w:ilvl w:val="0"/>
          <w:numId w:val="24"/>
        </w:numPr>
        <w:rPr>
          <w:lang w:val="en-US"/>
        </w:rPr>
      </w:pPr>
      <w:r w:rsidRPr="00D44014">
        <w:rPr>
          <w:lang w:val="en-US"/>
        </w:rPr>
        <w:t>Under Settings choose how many options Refinery should create</w:t>
      </w:r>
    </w:p>
    <w:p w14:paraId="03C4FD69" w14:textId="77777777" w:rsidR="005F3E3D" w:rsidRPr="00D44014" w:rsidRDefault="005F3E3D" w:rsidP="005F3E3D">
      <w:pPr>
        <w:numPr>
          <w:ilvl w:val="0"/>
          <w:numId w:val="24"/>
        </w:numPr>
        <w:rPr>
          <w:lang w:val="en-US"/>
        </w:rPr>
      </w:pPr>
      <w:r w:rsidRPr="00D44014">
        <w:rPr>
          <w:lang w:val="en-US"/>
        </w:rPr>
        <w:t>Under Settings select a random seed (number) to initialize the randomization</w:t>
      </w:r>
    </w:p>
    <w:p w14:paraId="373A67E8" w14:textId="77777777" w:rsidR="005F3E3D" w:rsidRPr="00D44014" w:rsidRDefault="005F3E3D" w:rsidP="005F3E3D">
      <w:pPr>
        <w:numPr>
          <w:ilvl w:val="0"/>
          <w:numId w:val="24"/>
        </w:numPr>
        <w:rPr>
          <w:lang w:val="en-US"/>
        </w:rPr>
      </w:pPr>
      <w:r w:rsidRPr="00D44014">
        <w:rPr>
          <w:lang w:val="en-US"/>
        </w:rPr>
        <w:t>Under Issues resolve any items</w:t>
      </w:r>
    </w:p>
    <w:p w14:paraId="56B1030D" w14:textId="77777777" w:rsidR="005F3E3D" w:rsidRPr="00D44014" w:rsidRDefault="005F3E3D" w:rsidP="005F3E3D">
      <w:pPr>
        <w:numPr>
          <w:ilvl w:val="0"/>
          <w:numId w:val="24"/>
        </w:numPr>
        <w:rPr>
          <w:lang w:val="en-US"/>
        </w:rPr>
      </w:pPr>
      <w:r w:rsidRPr="00D44014">
        <w:rPr>
          <w:lang w:val="en-US"/>
        </w:rPr>
        <w:t>Click Generate</w:t>
      </w:r>
    </w:p>
    <w:p w14:paraId="5FCEE668" w14:textId="77777777" w:rsidR="005F3E3D" w:rsidRPr="00D44014" w:rsidRDefault="005F3E3D" w:rsidP="005F3E3D">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1F6A1813" w14:textId="77777777" w:rsidR="005F3E3D" w:rsidRPr="00D44014" w:rsidRDefault="005F3E3D" w:rsidP="005F3E3D">
      <w:pPr>
        <w:rPr>
          <w:b/>
          <w:bCs/>
          <w:lang w:val="en-US"/>
        </w:rPr>
      </w:pPr>
      <w:r w:rsidRPr="00D44014">
        <w:rPr>
          <w:b/>
          <w:bCs/>
          <w:lang w:val="en-US"/>
        </w:rPr>
        <w:t>How to run an optimization process using Refinery</w:t>
      </w:r>
    </w:p>
    <w:p w14:paraId="442A40C8" w14:textId="77777777" w:rsidR="005F3E3D" w:rsidRPr="00D44014" w:rsidRDefault="005F3E3D" w:rsidP="005F3E3D">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9" w:tgtFrame="_blank" w:history="1">
        <w:r w:rsidRPr="00D44014">
          <w:rPr>
            <w:rStyle w:val="Hyperlink"/>
            <w:lang w:val="en-US"/>
          </w:rPr>
          <w:t>NSGA-II</w:t>
        </w:r>
      </w:hyperlink>
      <w:r w:rsidRPr="00D44014">
        <w:rPr>
          <w:lang w:val="en-US"/>
        </w:rPr>
        <w:t xml:space="preserve">, an </w:t>
      </w:r>
      <w:r>
        <w:rPr>
          <w:lang w:val="en-US"/>
        </w:rPr>
        <w:t>‘</w:t>
      </w:r>
      <w:r w:rsidRPr="00D44014">
        <w:rPr>
          <w:lang w:val="en-US"/>
        </w:rPr>
        <w:t>elitist</w:t>
      </w:r>
      <w:r>
        <w:rPr>
          <w:lang w:val="en-US"/>
        </w:rPr>
        <w:t>’</w:t>
      </w:r>
      <w:r w:rsidRPr="00D44014">
        <w:rPr>
          <w:lang w:val="en-US"/>
        </w:rPr>
        <w:t xml:space="preserve"> multi objective genetic algorithm to optimi</w:t>
      </w:r>
      <w:r>
        <w:rPr>
          <w:lang w:val="en-US"/>
        </w:rPr>
        <w:t>z</w:t>
      </w:r>
      <w:r w:rsidRPr="00D44014">
        <w:rPr>
          <w:lang w:val="en-US"/>
        </w:rPr>
        <w:t>e results.</w:t>
      </w:r>
      <w:r>
        <w:rPr>
          <w:lang w:val="en-US"/>
        </w:rPr>
        <w:t xml:space="preserve">  </w:t>
      </w:r>
      <w:r w:rsidRPr="00D44014">
        <w:rPr>
          <w:lang w:val="en-US"/>
        </w:rPr>
        <w:t>To run an optimization process in Refinery, follow these steps:</w:t>
      </w:r>
    </w:p>
    <w:p w14:paraId="2404151F" w14:textId="77777777" w:rsidR="005F3E3D" w:rsidRPr="00D44014" w:rsidRDefault="005F3E3D" w:rsidP="005F3E3D">
      <w:pPr>
        <w:numPr>
          <w:ilvl w:val="0"/>
          <w:numId w:val="25"/>
        </w:numPr>
        <w:rPr>
          <w:lang w:val="en-US"/>
        </w:rPr>
      </w:pPr>
      <w:r w:rsidRPr="00D44014">
        <w:rPr>
          <w:noProof/>
          <w:lang w:val="en-US" w:eastAsia="en-US"/>
        </w:rPr>
        <w:lastRenderedPageBreak/>
        <w:drawing>
          <wp:anchor distT="0" distB="0" distL="114300" distR="114300" simplePos="0" relativeHeight="251653120" behindDoc="0" locked="0" layoutInCell="1" allowOverlap="1" wp14:anchorId="1BF309BF" wp14:editId="55C9A9FE">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Pr>
          <w:lang w:val="en-US"/>
        </w:rPr>
        <w:t>from the Refinery menu in</w:t>
      </w:r>
      <w:r w:rsidRPr="00D44014">
        <w:rPr>
          <w:lang w:val="en-US"/>
        </w:rPr>
        <w:t xml:space="preserve"> Dynamo</w:t>
      </w:r>
    </w:p>
    <w:p w14:paraId="4BAAFF48" w14:textId="77777777" w:rsidR="005F3E3D" w:rsidRPr="00D44014" w:rsidRDefault="005F3E3D" w:rsidP="005F3E3D">
      <w:pPr>
        <w:numPr>
          <w:ilvl w:val="0"/>
          <w:numId w:val="25"/>
        </w:numPr>
        <w:rPr>
          <w:lang w:val="en-US"/>
        </w:rPr>
      </w:pPr>
      <w:r w:rsidRPr="00D44014">
        <w:rPr>
          <w:lang w:val="en-US"/>
        </w:rPr>
        <w:t>Create a new study and select Optimize as the generation method</w:t>
      </w:r>
    </w:p>
    <w:p w14:paraId="7A104FC2" w14:textId="77777777" w:rsidR="005F3E3D" w:rsidRPr="00D44014" w:rsidRDefault="005F3E3D" w:rsidP="005F3E3D">
      <w:pPr>
        <w:numPr>
          <w:ilvl w:val="0"/>
          <w:numId w:val="25"/>
        </w:numPr>
        <w:rPr>
          <w:lang w:val="en-US"/>
        </w:rPr>
      </w:pPr>
      <w:r w:rsidRPr="00D44014">
        <w:rPr>
          <w:lang w:val="en-US"/>
        </w:rPr>
        <w:t>Under Inputs make sure that all the desired inputs are present</w:t>
      </w:r>
    </w:p>
    <w:p w14:paraId="5ED0C72D" w14:textId="77777777" w:rsidR="005F3E3D" w:rsidRPr="00D44014" w:rsidRDefault="005F3E3D" w:rsidP="005F3E3D">
      <w:pPr>
        <w:numPr>
          <w:ilvl w:val="0"/>
          <w:numId w:val="25"/>
        </w:numPr>
        <w:rPr>
          <w:lang w:val="en-US"/>
        </w:rPr>
      </w:pPr>
      <w:r w:rsidRPr="00D44014">
        <w:rPr>
          <w:lang w:val="en-US"/>
        </w:rPr>
        <w:t xml:space="preserve">For inputs that should not change on each run, set the desired value and uncheck the box alongside it </w:t>
      </w:r>
    </w:p>
    <w:p w14:paraId="0A75F360" w14:textId="77777777" w:rsidR="005F3E3D" w:rsidRPr="00D44014" w:rsidRDefault="005F3E3D" w:rsidP="005F3E3D">
      <w:pPr>
        <w:numPr>
          <w:ilvl w:val="0"/>
          <w:numId w:val="25"/>
        </w:numPr>
        <w:rPr>
          <w:lang w:val="en-US"/>
        </w:rPr>
      </w:pPr>
      <w:r w:rsidRPr="00D44014">
        <w:rPr>
          <w:lang w:val="en-US"/>
        </w:rPr>
        <w:t>Under Outputs go through each objective and set the optimization goal you want to achieve - Maximize, Minimize, or Ignore</w:t>
      </w:r>
    </w:p>
    <w:p w14:paraId="6A065E2C" w14:textId="77777777" w:rsidR="005F3E3D" w:rsidRPr="00D44014" w:rsidRDefault="005F3E3D" w:rsidP="005F3E3D">
      <w:pPr>
        <w:numPr>
          <w:ilvl w:val="0"/>
          <w:numId w:val="25"/>
        </w:numPr>
        <w:rPr>
          <w:lang w:val="en-US"/>
        </w:rPr>
      </w:pPr>
      <w:r w:rsidRPr="00D44014">
        <w:rPr>
          <w:lang w:val="en-US"/>
        </w:rPr>
        <w:t xml:space="preserve">Under Settings set a population size, which represents the number of options that will be created in each generation. </w:t>
      </w:r>
    </w:p>
    <w:p w14:paraId="1157B5F3" w14:textId="77777777" w:rsidR="005F3E3D" w:rsidRPr="00D44014" w:rsidRDefault="005F3E3D" w:rsidP="005F3E3D">
      <w:pPr>
        <w:numPr>
          <w:ilvl w:val="0"/>
          <w:numId w:val="25"/>
        </w:numPr>
        <w:rPr>
          <w:lang w:val="en-US"/>
        </w:rPr>
      </w:pPr>
      <w:r w:rsidRPr="00D44014">
        <w:rPr>
          <w:lang w:val="en-US"/>
        </w:rPr>
        <w:t>Under Settings set the amount of generations you want to create. Each new generation is a range of options that falls between the two best designs of the previous generation</w:t>
      </w:r>
    </w:p>
    <w:p w14:paraId="6CEBD755" w14:textId="77777777" w:rsidR="005F3E3D" w:rsidRPr="00D44014" w:rsidRDefault="005F3E3D" w:rsidP="005F3E3D">
      <w:pPr>
        <w:numPr>
          <w:ilvl w:val="0"/>
          <w:numId w:val="25"/>
        </w:numPr>
        <w:rPr>
          <w:lang w:val="en-US"/>
        </w:rPr>
      </w:pPr>
      <w:r w:rsidRPr="00D44014">
        <w:rPr>
          <w:lang w:val="en-US"/>
        </w:rPr>
        <w:t>Click Generate</w:t>
      </w:r>
    </w:p>
    <w:p w14:paraId="2EB0D097" w14:textId="77777777" w:rsidR="005F3E3D" w:rsidRPr="003E2EE5" w:rsidRDefault="005F3E3D" w:rsidP="005F3E3D">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503EFC4F" w14:textId="77777777" w:rsidR="005F3E3D" w:rsidRPr="006413DB" w:rsidRDefault="005F3E3D" w:rsidP="005F3E3D">
      <w:pPr>
        <w:rPr>
          <w:lang w:val="en-US"/>
        </w:rPr>
      </w:pPr>
    </w:p>
    <w:p w14:paraId="1B62392B" w14:textId="77777777" w:rsidR="005F3E3D" w:rsidRDefault="005F3E3D" w:rsidP="005F3E3D">
      <w:pPr>
        <w:pStyle w:val="Heading3"/>
      </w:pPr>
      <w:r>
        <w:t>Analyze</w:t>
      </w:r>
    </w:p>
    <w:p w14:paraId="2237F1A0" w14:textId="77777777" w:rsidR="005F3E3D" w:rsidRPr="00CC5FCB" w:rsidRDefault="005F3E3D" w:rsidP="005F3E3D">
      <w:r>
        <w:t>Judging outcomes is the c</w:t>
      </w:r>
      <w:r w:rsidRPr="00855094">
        <w:rPr>
          <w:lang w:val="en-US"/>
        </w:rPr>
        <w:t>ritical 2</w:t>
      </w:r>
      <w:r w:rsidRPr="00855094">
        <w:rPr>
          <w:vertAlign w:val="superscript"/>
          <w:lang w:val="en-US"/>
        </w:rPr>
        <w:t>nd</w:t>
      </w:r>
      <w:r w:rsidRPr="00855094">
        <w:rPr>
          <w:lang w:val="en-US"/>
        </w:rPr>
        <w:t xml:space="preserve"> half of the problem</w:t>
      </w:r>
      <w:r>
        <w:t xml:space="preserve">.  To do this you can use a </w:t>
      </w:r>
      <w:r>
        <w:rPr>
          <w:lang w:val="en-US"/>
        </w:rPr>
        <w:t>s</w:t>
      </w:r>
      <w:r w:rsidRPr="00855094">
        <w:rPr>
          <w:lang w:val="en-US"/>
        </w:rPr>
        <w:t>et of measures that determine how the building is performing</w:t>
      </w:r>
      <w:r>
        <w:rPr>
          <w:lang w:val="en-US"/>
        </w:rPr>
        <w:t xml:space="preserve">. Why? </w:t>
      </w:r>
    </w:p>
    <w:p w14:paraId="573D5A25" w14:textId="77777777" w:rsidR="005F3E3D" w:rsidRPr="00855094" w:rsidRDefault="005F3E3D" w:rsidP="005F3E3D">
      <w:pPr>
        <w:numPr>
          <w:ilvl w:val="1"/>
          <w:numId w:val="20"/>
        </w:numPr>
        <w:rPr>
          <w:lang w:val="en-US"/>
        </w:rPr>
      </w:pPr>
      <w:r w:rsidRPr="00855094">
        <w:rPr>
          <w:lang w:val="en-US"/>
        </w:rPr>
        <w:t>Compare designs objectively (apples to apples)</w:t>
      </w:r>
    </w:p>
    <w:p w14:paraId="67B8212B" w14:textId="77777777" w:rsidR="005F3E3D" w:rsidRPr="00855094" w:rsidRDefault="005F3E3D" w:rsidP="005F3E3D">
      <w:pPr>
        <w:numPr>
          <w:ilvl w:val="1"/>
          <w:numId w:val="20"/>
        </w:numPr>
        <w:rPr>
          <w:lang w:val="en-US"/>
        </w:rPr>
      </w:pPr>
      <w:r w:rsidRPr="00855094">
        <w:rPr>
          <w:lang w:val="en-US"/>
        </w:rPr>
        <w:t>Evaluate designs based on non-intuitive measures</w:t>
      </w:r>
    </w:p>
    <w:p w14:paraId="1DDD65C2" w14:textId="77777777" w:rsidR="005F3E3D" w:rsidRDefault="005F3E3D" w:rsidP="005F3E3D">
      <w:pPr>
        <w:numPr>
          <w:ilvl w:val="1"/>
          <w:numId w:val="20"/>
        </w:numPr>
        <w:rPr>
          <w:lang w:val="en-US"/>
        </w:rPr>
      </w:pPr>
      <w:r w:rsidRPr="00855094">
        <w:rPr>
          <w:lang w:val="en-US"/>
        </w:rPr>
        <w:t>Explore more designs than is possible manually</w:t>
      </w:r>
    </w:p>
    <w:p w14:paraId="519595F9" w14:textId="77777777" w:rsidR="005F3E3D" w:rsidRDefault="005F3E3D" w:rsidP="005F3E3D">
      <w:pPr>
        <w:rPr>
          <w:lang w:val="en-US"/>
        </w:rPr>
      </w:pPr>
      <w:r>
        <w:rPr>
          <w:lang w:val="en-US"/>
        </w:rPr>
        <w:t xml:space="preserve">There are 3 types of measurement: </w:t>
      </w:r>
    </w:p>
    <w:p w14:paraId="72A74AC5" w14:textId="77777777" w:rsidR="005F3E3D" w:rsidRPr="00855094" w:rsidRDefault="005F3E3D" w:rsidP="005F3E3D">
      <w:pPr>
        <w:ind w:left="360"/>
        <w:rPr>
          <w:lang w:val="en-US"/>
        </w:rPr>
      </w:pPr>
      <w:r w:rsidRPr="00E051F6">
        <w:rPr>
          <w:noProof/>
          <w:lang w:val="en-US" w:eastAsia="en-US"/>
        </w:rPr>
        <w:lastRenderedPageBreak/>
        <w:drawing>
          <wp:inline distT="0" distB="0" distL="0" distR="0" wp14:anchorId="348B6BA9" wp14:editId="63AE0BEF">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16EC5530" w14:textId="77777777" w:rsidR="005F3E3D" w:rsidRPr="00E051F6" w:rsidRDefault="005F3E3D" w:rsidP="005F3E3D">
      <w:r>
        <w:t xml:space="preserve">Designating inputs and outputs in Dynamo for use in Refinery: </w:t>
      </w:r>
      <w:r w:rsidRPr="00E051F6">
        <w:rPr>
          <w:noProof/>
          <w:lang w:val="en-US" w:eastAsia="en-US"/>
        </w:rPr>
        <w:drawing>
          <wp:inline distT="0" distB="0" distL="0" distR="0" wp14:anchorId="270CABFD" wp14:editId="2C2ECC6C">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038CE264" w14:textId="77777777" w:rsidR="005F3E3D" w:rsidRPr="008D6E5B" w:rsidRDefault="005F3E3D" w:rsidP="005F3E3D">
      <w:pPr>
        <w:rPr>
          <w:rFonts w:cs="Arial"/>
        </w:rPr>
      </w:pPr>
    </w:p>
    <w:p w14:paraId="4ED5C289" w14:textId="77777777" w:rsidR="005F3E3D" w:rsidRPr="008D6E5B" w:rsidRDefault="005F3E3D" w:rsidP="005F3E3D">
      <w:pPr>
        <w:pStyle w:val="Heading3"/>
      </w:pPr>
      <w:r>
        <w:t>Rank</w:t>
      </w:r>
    </w:p>
    <w:p w14:paraId="7994E20D" w14:textId="77777777" w:rsidR="005F3E3D" w:rsidRDefault="005F3E3D" w:rsidP="005F3E3D">
      <w:pPr>
        <w:rPr>
          <w:rFonts w:cs="Arial"/>
        </w:rPr>
      </w:pPr>
      <w:r>
        <w:rPr>
          <w:rFonts w:cs="Arial"/>
        </w:rPr>
        <w:t>In Refinery, you can use sorting and filtering to rank resultant design options and make decisions about the best options for your needs.</w:t>
      </w:r>
    </w:p>
    <w:p w14:paraId="5FB0F638" w14:textId="77777777" w:rsidR="005F3E3D" w:rsidRDefault="005F3E3D" w:rsidP="005F3E3D">
      <w:pPr>
        <w:jc w:val="center"/>
        <w:rPr>
          <w:rFonts w:cs="Arial"/>
        </w:rPr>
      </w:pPr>
      <w:r w:rsidRPr="00E051F6">
        <w:rPr>
          <w:rFonts w:cs="Arial"/>
          <w:noProof/>
          <w:lang w:val="en-US" w:eastAsia="en-US"/>
        </w:rPr>
        <w:lastRenderedPageBreak/>
        <w:drawing>
          <wp:inline distT="0" distB="0" distL="0" distR="0" wp14:anchorId="1A6517F7" wp14:editId="33551235">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2355" cy="3957749"/>
                    </a:xfrm>
                    <a:prstGeom prst="rect">
                      <a:avLst/>
                    </a:prstGeom>
                  </pic:spPr>
                </pic:pic>
              </a:graphicData>
            </a:graphic>
          </wp:inline>
        </w:drawing>
      </w:r>
    </w:p>
    <w:p w14:paraId="22E2B8F5" w14:textId="77777777" w:rsidR="005F3E3D" w:rsidRPr="00AE6562" w:rsidRDefault="005F3E3D" w:rsidP="005F3E3D">
      <w:pPr>
        <w:pStyle w:val="Subtitle"/>
        <w:jc w:val="center"/>
      </w:pPr>
      <w:r>
        <w:t>Refinery designs sorted by Surface Area</w:t>
      </w:r>
    </w:p>
    <w:p w14:paraId="6EDE5715" w14:textId="77777777" w:rsidR="005F3E3D" w:rsidRDefault="005F3E3D" w:rsidP="005F3E3D">
      <w:pPr>
        <w:pStyle w:val="Heading3"/>
      </w:pPr>
      <w:r>
        <w:t>Evolve</w:t>
      </w:r>
    </w:p>
    <w:p w14:paraId="62BFB6CA" w14:textId="77777777" w:rsidR="005F3E3D" w:rsidRDefault="005F3E3D" w:rsidP="005F3E3D">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6FD44E74" w14:textId="77777777" w:rsidR="005F3E3D" w:rsidRPr="007538A5" w:rsidRDefault="005F3E3D" w:rsidP="005F3E3D">
      <w:pPr>
        <w:numPr>
          <w:ilvl w:val="1"/>
          <w:numId w:val="22"/>
        </w:numPr>
        <w:rPr>
          <w:lang w:val="en-US"/>
        </w:rPr>
      </w:pPr>
      <w:r w:rsidRPr="007538A5">
        <w:rPr>
          <w:lang w:val="en-US"/>
        </w:rPr>
        <w:t>Output goals</w:t>
      </w:r>
      <w:r>
        <w:rPr>
          <w:lang w:val="en-US"/>
        </w:rPr>
        <w:t xml:space="preserve"> (maximized or minimized)</w:t>
      </w:r>
    </w:p>
    <w:p w14:paraId="3ED2A7A2" w14:textId="77777777" w:rsidR="005F3E3D" w:rsidRPr="007538A5" w:rsidRDefault="005F3E3D" w:rsidP="005F3E3D">
      <w:pPr>
        <w:numPr>
          <w:ilvl w:val="1"/>
          <w:numId w:val="22"/>
        </w:numPr>
        <w:rPr>
          <w:lang w:val="en-US"/>
        </w:rPr>
      </w:pPr>
      <w:r w:rsidRPr="007538A5">
        <w:rPr>
          <w:lang w:val="en-US"/>
        </w:rPr>
        <w:t>Population size</w:t>
      </w:r>
      <w:r>
        <w:rPr>
          <w:lang w:val="en-US"/>
        </w:rPr>
        <w:t xml:space="preserve"> (how many designs should be tested in each generation?)</w:t>
      </w:r>
    </w:p>
    <w:p w14:paraId="3275D67B" w14:textId="77777777" w:rsidR="005F3E3D" w:rsidRPr="007538A5" w:rsidRDefault="005F3E3D" w:rsidP="005F3E3D">
      <w:pPr>
        <w:numPr>
          <w:ilvl w:val="1"/>
          <w:numId w:val="22"/>
        </w:numPr>
        <w:rPr>
          <w:lang w:val="en-US"/>
        </w:rPr>
      </w:pPr>
      <w:r w:rsidRPr="007538A5">
        <w:rPr>
          <w:lang w:val="en-US"/>
        </w:rPr>
        <w:t>Generation size</w:t>
      </w:r>
      <w:r>
        <w:rPr>
          <w:lang w:val="en-US"/>
        </w:rPr>
        <w:t xml:space="preserve"> (how many generations should be tested?) </w:t>
      </w:r>
    </w:p>
    <w:p w14:paraId="6DB20459" w14:textId="77777777" w:rsidR="005F3E3D" w:rsidRPr="007538A5" w:rsidRDefault="005F3E3D" w:rsidP="005F3E3D">
      <w:pPr>
        <w:numPr>
          <w:ilvl w:val="1"/>
          <w:numId w:val="22"/>
        </w:numPr>
        <w:rPr>
          <w:lang w:val="en-US"/>
        </w:rPr>
      </w:pPr>
      <w:r w:rsidRPr="007538A5">
        <w:rPr>
          <w:lang w:val="en-US"/>
        </w:rPr>
        <w:t>Seed</w:t>
      </w:r>
      <w:r>
        <w:rPr>
          <w:lang w:val="en-US"/>
        </w:rPr>
        <w:t xml:space="preserve"> (initialization value)</w:t>
      </w:r>
    </w:p>
    <w:p w14:paraId="615DB81A" w14:textId="77777777" w:rsidR="005F3E3D" w:rsidRDefault="005F3E3D" w:rsidP="005F3E3D"/>
    <w:p w14:paraId="636C9B54" w14:textId="77777777" w:rsidR="005F3E3D" w:rsidRDefault="005F3E3D" w:rsidP="005F3E3D">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588FD635" w14:textId="77777777" w:rsidR="005F3E3D" w:rsidRDefault="005F3E3D" w:rsidP="005F3E3D"/>
    <w:p w14:paraId="2119904A" w14:textId="77777777" w:rsidR="005F3E3D" w:rsidRPr="007538A5" w:rsidRDefault="005F3E3D" w:rsidP="005F3E3D">
      <w:r w:rsidRPr="007538A5">
        <w:rPr>
          <w:noProof/>
          <w:lang w:val="en-US" w:eastAsia="en-US"/>
        </w:rPr>
        <w:lastRenderedPageBreak/>
        <w:drawing>
          <wp:inline distT="0" distB="0" distL="0" distR="0" wp14:anchorId="61A84CED" wp14:editId="109BF97E">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0810" cy="2653030"/>
                    </a:xfrm>
                    <a:prstGeom prst="rect">
                      <a:avLst/>
                    </a:prstGeom>
                  </pic:spPr>
                </pic:pic>
              </a:graphicData>
            </a:graphic>
          </wp:inline>
        </w:drawing>
      </w:r>
    </w:p>
    <w:p w14:paraId="6CC122F9" w14:textId="77777777" w:rsidR="005F3E3D" w:rsidRPr="008D6E5B" w:rsidRDefault="005F3E3D" w:rsidP="005F3E3D">
      <w:pPr>
        <w:rPr>
          <w:rFonts w:cs="Arial"/>
        </w:rPr>
      </w:pPr>
    </w:p>
    <w:p w14:paraId="48679E39" w14:textId="77777777" w:rsidR="005F3E3D" w:rsidRDefault="005F3E3D" w:rsidP="005F3E3D">
      <w:pPr>
        <w:pStyle w:val="Heading3"/>
      </w:pPr>
      <w:r>
        <w:t>Explore</w:t>
      </w:r>
    </w:p>
    <w:p w14:paraId="4A2DBC9C" w14:textId="77777777" w:rsidR="005F3E3D" w:rsidRPr="007538A5" w:rsidRDefault="005F3E3D" w:rsidP="005F3E3D">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Pr>
          <w:lang w:val="en-US"/>
        </w:rPr>
        <w:t xml:space="preserve"> There are several features of the explore interface: </w:t>
      </w:r>
    </w:p>
    <w:p w14:paraId="57A98696" w14:textId="77777777" w:rsidR="005F3E3D" w:rsidRDefault="005F3E3D" w:rsidP="005F3E3D">
      <w:pPr>
        <w:rPr>
          <w:b/>
          <w:bCs/>
          <w:lang w:val="en-US"/>
        </w:rPr>
      </w:pPr>
    </w:p>
    <w:p w14:paraId="1D9D0123" w14:textId="77777777" w:rsidR="005F3E3D" w:rsidRPr="00450639" w:rsidRDefault="005F3E3D" w:rsidP="005F3E3D">
      <w:pPr>
        <w:pStyle w:val="ListParagraph"/>
        <w:numPr>
          <w:ilvl w:val="0"/>
          <w:numId w:val="23"/>
        </w:numPr>
        <w:rPr>
          <w:b/>
          <w:bCs/>
          <w:lang w:val="en-US"/>
        </w:rPr>
      </w:pPr>
      <w:r w:rsidRPr="00450639">
        <w:rPr>
          <w:b/>
          <w:bCs/>
          <w:lang w:val="en-US"/>
        </w:rPr>
        <w:t>Design Grid</w:t>
      </w:r>
      <w:r>
        <w:rPr>
          <w:b/>
          <w:bCs/>
          <w:lang w:val="en-US"/>
        </w:rPr>
        <w:t xml:space="preserve"> </w:t>
      </w:r>
      <w:r w:rsidRPr="00450639">
        <w:rPr>
          <w:lang w:val="en-US"/>
        </w:rPr>
        <w:t>The design grid shows each option as a 3d geometrical thumbnail that can be individually rotated, zoomed and panned to explore the design in more detail. The order of the thumbnails can be sorted based on the inputs or outputs of the Dynamo script, with a toggle for both ascending and descending values.</w:t>
      </w:r>
    </w:p>
    <w:p w14:paraId="2B414A9F" w14:textId="77777777" w:rsidR="005F3E3D" w:rsidRPr="007538A5" w:rsidRDefault="005F3E3D" w:rsidP="005F3E3D">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4ABEFEA3" wp14:editId="1C3B7EF8">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02D8845E" w14:textId="77777777" w:rsidR="005F3E3D" w:rsidRPr="00450639" w:rsidRDefault="005F3E3D" w:rsidP="005F3E3D">
      <w:pPr>
        <w:pStyle w:val="ListParagraph"/>
        <w:numPr>
          <w:ilvl w:val="0"/>
          <w:numId w:val="23"/>
        </w:numPr>
        <w:rPr>
          <w:b/>
          <w:bCs/>
          <w:lang w:val="en-US"/>
        </w:rPr>
      </w:pPr>
      <w:r w:rsidRPr="00450639">
        <w:rPr>
          <w:b/>
          <w:bCs/>
          <w:lang w:val="en-US"/>
        </w:rPr>
        <w:t>Design Table</w:t>
      </w:r>
      <w:r>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475AAC04" w14:textId="77777777" w:rsidR="005F3E3D" w:rsidRPr="007538A5" w:rsidRDefault="005F3E3D" w:rsidP="005F3E3D">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3182BC12" wp14:editId="7F75DF6B">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7C85F330" w14:textId="77777777" w:rsidR="005F3E3D" w:rsidRPr="00450639" w:rsidRDefault="005F3E3D" w:rsidP="005F3E3D">
      <w:pPr>
        <w:pStyle w:val="ListParagraph"/>
        <w:numPr>
          <w:ilvl w:val="0"/>
          <w:numId w:val="23"/>
        </w:numPr>
        <w:rPr>
          <w:b/>
          <w:bCs/>
          <w:lang w:val="en-US"/>
        </w:rPr>
      </w:pPr>
      <w:r w:rsidRPr="00450639">
        <w:rPr>
          <w:b/>
          <w:bCs/>
          <w:lang w:val="en-US"/>
        </w:rPr>
        <w:t>Scatterplot</w:t>
      </w:r>
      <w:r>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Pr>
          <w:lang w:val="en-US"/>
        </w:rPr>
        <w:t xml:space="preserve"> </w:t>
      </w:r>
      <w:r w:rsidRPr="00450639">
        <w:rPr>
          <w:lang w:val="en-US"/>
        </w:rPr>
        <w:t>Selecting a circle from the graph space will also highlight the chosen option in the design grid or design table.</w:t>
      </w:r>
    </w:p>
    <w:p w14:paraId="39CF7232" w14:textId="77777777" w:rsidR="005F3E3D" w:rsidRPr="007538A5" w:rsidRDefault="005F3E3D" w:rsidP="005F3E3D">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680906C0" wp14:editId="3D54EFC2">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665CC872" w14:textId="77777777" w:rsidR="005F3E3D" w:rsidRPr="00450639" w:rsidRDefault="005F3E3D" w:rsidP="005F3E3D">
      <w:pPr>
        <w:pStyle w:val="ListParagraph"/>
        <w:numPr>
          <w:ilvl w:val="0"/>
          <w:numId w:val="23"/>
        </w:numPr>
        <w:rPr>
          <w:b/>
          <w:bCs/>
          <w:lang w:val="en-US"/>
        </w:rPr>
      </w:pPr>
      <w:r w:rsidRPr="00450639">
        <w:rPr>
          <w:b/>
          <w:bCs/>
          <w:lang w:val="en-US"/>
        </w:rPr>
        <w:t>Parallel Coordinates</w:t>
      </w:r>
      <w:r>
        <w:rPr>
          <w:b/>
          <w:bCs/>
          <w:lang w:val="en-US"/>
        </w:rPr>
        <w:t xml:space="preserve"> T</w:t>
      </w:r>
      <w:r w:rsidRPr="00450639">
        <w:rPr>
          <w:lang w:val="en-US"/>
        </w:rPr>
        <w:t>he other chart available in Refinery is a Parallel Coordinates graph. This chart show</w:t>
      </w:r>
      <w:r>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Pr>
          <w:lang w:val="en-US"/>
        </w:rPr>
        <w:t xml:space="preserve"> </w:t>
      </w:r>
      <w:r w:rsidRPr="00450639">
        <w:rPr>
          <w:lang w:val="en-US"/>
        </w:rPr>
        <w:t>The graph can be filtered by dragging the selection on each vertical axis.</w:t>
      </w:r>
    </w:p>
    <w:p w14:paraId="1082A6EB" w14:textId="77777777" w:rsidR="005F3E3D" w:rsidRPr="007538A5" w:rsidRDefault="005F3E3D" w:rsidP="005F3E3D">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7E7EB08D" wp14:editId="5D481193">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7F4A2F41" w14:textId="77777777" w:rsidR="005F3E3D" w:rsidRDefault="005F3E3D" w:rsidP="005F3E3D">
      <w:pPr>
        <w:rPr>
          <w:b/>
          <w:bCs/>
          <w:lang w:val="en-US"/>
        </w:rPr>
      </w:pPr>
    </w:p>
    <w:p w14:paraId="5C03BF0E" w14:textId="77777777" w:rsidR="005F3E3D" w:rsidRDefault="005F3E3D" w:rsidP="005F3E3D">
      <w:pPr>
        <w:rPr>
          <w:b/>
          <w:bCs/>
          <w:lang w:val="en-US"/>
        </w:rPr>
      </w:pPr>
    </w:p>
    <w:p w14:paraId="16C57267" w14:textId="77777777" w:rsidR="005F3E3D" w:rsidRDefault="005F3E3D" w:rsidP="005F3E3D">
      <w:pPr>
        <w:rPr>
          <w:b/>
          <w:bCs/>
          <w:lang w:val="en-US"/>
        </w:rPr>
      </w:pPr>
    </w:p>
    <w:p w14:paraId="2FC285A1" w14:textId="77777777" w:rsidR="005F3E3D" w:rsidRPr="007538A5" w:rsidRDefault="005F3E3D" w:rsidP="005F3E3D">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548D2B68" w14:textId="77777777" w:rsidR="005F3E3D" w:rsidRPr="008D6E5B" w:rsidRDefault="005F3E3D" w:rsidP="005F3E3D">
      <w:pPr>
        <w:rPr>
          <w:rFonts w:cs="Arial"/>
        </w:rPr>
      </w:pPr>
    </w:p>
    <w:p w14:paraId="46C71E48" w14:textId="77777777" w:rsidR="005F3E3D" w:rsidRDefault="005F3E3D" w:rsidP="005F3E3D">
      <w:pPr>
        <w:pStyle w:val="Heading3"/>
      </w:pPr>
      <w:r>
        <w:t>Integrate</w:t>
      </w:r>
    </w:p>
    <w:p w14:paraId="5FE18067" w14:textId="77777777" w:rsidR="005F3E3D" w:rsidRDefault="005F3E3D" w:rsidP="005F3E3D">
      <w:r>
        <w:t>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for a more detailed analysis of the occupiable space.</w:t>
      </w:r>
    </w:p>
    <w:p w14:paraId="6907DDDC" w14:textId="77777777" w:rsidR="005F3E3D" w:rsidRDefault="005F3E3D" w:rsidP="005F3E3D"/>
    <w:p w14:paraId="6DD73715" w14:textId="77777777" w:rsidR="005F3E3D" w:rsidRDefault="005F3E3D" w:rsidP="005F3E3D">
      <w:r w:rsidRPr="00D646CF">
        <w:rPr>
          <w:noProof/>
          <w:lang w:val="en-US" w:eastAsia="en-US"/>
        </w:rPr>
        <w:drawing>
          <wp:inline distT="0" distB="0" distL="0" distR="0" wp14:anchorId="30D71416" wp14:editId="462A681C">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80810" cy="1023620"/>
                    </a:xfrm>
                    <a:prstGeom prst="rect">
                      <a:avLst/>
                    </a:prstGeom>
                  </pic:spPr>
                </pic:pic>
              </a:graphicData>
            </a:graphic>
          </wp:inline>
        </w:drawing>
      </w:r>
    </w:p>
    <w:p w14:paraId="74690BA0" w14:textId="77777777" w:rsidR="005F3E3D" w:rsidRPr="00CF349D" w:rsidRDefault="005F3E3D" w:rsidP="005F3E3D">
      <w:r>
        <w:t xml:space="preserve">And then we can add those same floors to the Revit model.  </w:t>
      </w:r>
    </w:p>
    <w:p w14:paraId="7CEFE1A6" w14:textId="77777777" w:rsidR="005F3E3D" w:rsidRDefault="005F3E3D" w:rsidP="005F3E3D">
      <w:pPr>
        <w:rPr>
          <w:rFonts w:cs="Arial"/>
        </w:rPr>
      </w:pPr>
    </w:p>
    <w:p w14:paraId="19B08622" w14:textId="77777777" w:rsidR="005F3E3D" w:rsidRPr="008D6E5B" w:rsidRDefault="005F3E3D" w:rsidP="005F3E3D">
      <w:pPr>
        <w:jc w:val="center"/>
        <w:rPr>
          <w:rFonts w:cs="Arial"/>
        </w:rPr>
      </w:pPr>
      <w:r w:rsidRPr="00D646CF">
        <w:rPr>
          <w:rFonts w:cs="Arial"/>
          <w:noProof/>
          <w:lang w:val="en-US" w:eastAsia="en-US"/>
        </w:rPr>
        <w:drawing>
          <wp:inline distT="0" distB="0" distL="0" distR="0" wp14:anchorId="63E8C506" wp14:editId="73DB62A0">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50"/>
                    <a:stretch>
                      <a:fillRect/>
                    </a:stretch>
                  </pic:blipFill>
                  <pic:spPr>
                    <a:xfrm>
                      <a:off x="0" y="0"/>
                      <a:ext cx="6480810" cy="3510280"/>
                    </a:xfrm>
                    <a:prstGeom prst="rect">
                      <a:avLst/>
                    </a:prstGeom>
                  </pic:spPr>
                </pic:pic>
              </a:graphicData>
            </a:graphic>
          </wp:inline>
        </w:drawing>
      </w:r>
    </w:p>
    <w:p w14:paraId="24167E53" w14:textId="77777777" w:rsidR="005F3E3D" w:rsidRPr="008D6E5B" w:rsidRDefault="005F3E3D" w:rsidP="005F3E3D">
      <w:pPr>
        <w:pStyle w:val="Subtitle"/>
        <w:jc w:val="center"/>
      </w:pPr>
      <w:r>
        <w:lastRenderedPageBreak/>
        <w:t>Integrate design data into Revit as floors.</w:t>
      </w:r>
    </w:p>
    <w:p w14:paraId="0DF903EE" w14:textId="77777777" w:rsidR="005F3E3D" w:rsidRPr="008D6E5B" w:rsidRDefault="005F3E3D" w:rsidP="005F3E3D">
      <w:pPr>
        <w:rPr>
          <w:rFonts w:cs="Arial"/>
        </w:rPr>
      </w:pPr>
    </w:p>
    <w:p w14:paraId="251889C5" w14:textId="77777777" w:rsidR="005F3E3D" w:rsidRDefault="005F3E3D" w:rsidP="005F3E3D">
      <w:pPr>
        <w:pStyle w:val="Heading3"/>
      </w:pPr>
      <w:r>
        <w:t>Example 2: 2d Hill Climbing</w:t>
      </w:r>
    </w:p>
    <w:p w14:paraId="396A08E8" w14:textId="77777777" w:rsidR="005F3E3D" w:rsidRDefault="005F3E3D" w:rsidP="005F3E3D">
      <w:pPr>
        <w:rPr>
          <w:rFonts w:cs="Arial"/>
        </w:rPr>
      </w:pPr>
      <w:r>
        <w:rPr>
          <w:rFonts w:cs="Arial"/>
          <w:noProof/>
          <w:lang w:val="en-US" w:eastAsia="en-US"/>
        </w:rPr>
        <w:drawing>
          <wp:anchor distT="0" distB="0" distL="114300" distR="114300" simplePos="0" relativeHeight="251665408" behindDoc="0" locked="0" layoutInCell="1" allowOverlap="1" wp14:anchorId="42638019" wp14:editId="7E360F2D">
            <wp:simplePos x="0" y="0"/>
            <wp:positionH relativeFrom="column">
              <wp:posOffset>3258207</wp:posOffset>
            </wp:positionH>
            <wp:positionV relativeFrom="paragraph">
              <wp:posOffset>13707</wp:posOffset>
            </wp:positionV>
            <wp:extent cx="3143885" cy="2682875"/>
            <wp:effectExtent l="0" t="0" r="0" b="3175"/>
            <wp:wrapSquare wrapText="bothSides"/>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3885" cy="2682875"/>
                    </a:xfrm>
                    <a:prstGeom prst="rect">
                      <a:avLst/>
                    </a:prstGeom>
                    <a:noFill/>
                  </pic:spPr>
                </pic:pic>
              </a:graphicData>
            </a:graphic>
            <wp14:sizeRelH relativeFrom="page">
              <wp14:pctWidth>0</wp14:pctWidth>
            </wp14:sizeRelH>
            <wp14:sizeRelV relativeFrom="page">
              <wp14:pctHeight>0</wp14:pctHeight>
            </wp14:sizeRelV>
          </wp:anchor>
        </w:drawing>
      </w:r>
      <w:r w:rsidRPr="00BF46FB">
        <w:rPr>
          <w:rFonts w:cs="Arial"/>
        </w:rPr>
        <w:t>Let’s go back a step and focus goal-setting and how to make evaluators</w:t>
      </w:r>
      <w:r>
        <w:rPr>
          <w:rFonts w:cs="Arial"/>
        </w:rPr>
        <w:t>.</w:t>
      </w:r>
    </w:p>
    <w:p w14:paraId="33E48AEB" w14:textId="77777777" w:rsidR="005F3E3D" w:rsidRDefault="005F3E3D" w:rsidP="005F3E3D">
      <w:pPr>
        <w:rPr>
          <w:rFonts w:cs="Arial"/>
        </w:rPr>
      </w:pPr>
    </w:p>
    <w:p w14:paraId="61B21CA8" w14:textId="77777777" w:rsidR="005F3E3D" w:rsidRPr="0097756D" w:rsidRDefault="005F3E3D" w:rsidP="005F3E3D">
      <w:pPr>
        <w:rPr>
          <w:rFonts w:cs="Arial"/>
          <w:lang w:val="en-US"/>
        </w:rPr>
      </w:pPr>
      <w:r>
        <w:rPr>
          <w:rFonts w:cs="Arial"/>
          <w:lang w:val="en-US"/>
        </w:rPr>
        <w:t xml:space="preserve">This study looks goes back to the basics and helps us define what an evaluator is, and how to describe objective functions to be maximized or minimized </w:t>
      </w:r>
    </w:p>
    <w:p w14:paraId="09023738" w14:textId="77777777" w:rsidR="005F3E3D" w:rsidRPr="0097756D" w:rsidRDefault="005F3E3D" w:rsidP="005F3E3D">
      <w:pPr>
        <w:numPr>
          <w:ilvl w:val="0"/>
          <w:numId w:val="26"/>
        </w:numPr>
        <w:tabs>
          <w:tab w:val="num" w:pos="720"/>
        </w:tabs>
        <w:rPr>
          <w:rFonts w:cs="Arial"/>
          <w:lang w:val="en-US"/>
        </w:rPr>
      </w:pPr>
      <w:r w:rsidRPr="0097756D">
        <w:rPr>
          <w:rFonts w:cs="Arial"/>
          <w:lang w:val="en-US"/>
        </w:rPr>
        <w:t>Variable Inputs:</w:t>
      </w:r>
    </w:p>
    <w:p w14:paraId="350D1F2F" w14:textId="77777777" w:rsidR="005F3E3D" w:rsidRPr="00BF46FB" w:rsidRDefault="005F3E3D" w:rsidP="005F3E3D">
      <w:pPr>
        <w:pStyle w:val="ListParagraph"/>
        <w:numPr>
          <w:ilvl w:val="0"/>
          <w:numId w:val="38"/>
        </w:numPr>
        <w:rPr>
          <w:rFonts w:cs="Arial"/>
          <w:lang w:val="en-US"/>
        </w:rPr>
      </w:pPr>
      <w:r w:rsidRPr="00BF46FB">
        <w:rPr>
          <w:rFonts w:cs="Arial"/>
          <w:lang w:val="en-US"/>
        </w:rPr>
        <w:t>Curve C</w:t>
      </w:r>
    </w:p>
    <w:p w14:paraId="53721E9F" w14:textId="77777777" w:rsidR="005F3E3D" w:rsidRPr="00BF46FB" w:rsidRDefault="005F3E3D" w:rsidP="005F3E3D">
      <w:pPr>
        <w:pStyle w:val="ListParagraph"/>
        <w:numPr>
          <w:ilvl w:val="0"/>
          <w:numId w:val="38"/>
        </w:numPr>
        <w:rPr>
          <w:rFonts w:cs="Arial"/>
          <w:lang w:val="en-US"/>
        </w:rPr>
      </w:pPr>
      <w:r>
        <w:rPr>
          <w:rFonts w:cs="Arial"/>
          <w:lang w:val="en-US"/>
        </w:rPr>
        <w:t>Point P</w:t>
      </w:r>
    </w:p>
    <w:p w14:paraId="5C0D9DB7" w14:textId="77777777" w:rsidR="005F3E3D" w:rsidRPr="0097756D" w:rsidRDefault="005F3E3D" w:rsidP="005F3E3D">
      <w:pPr>
        <w:numPr>
          <w:ilvl w:val="0"/>
          <w:numId w:val="27"/>
        </w:numPr>
        <w:tabs>
          <w:tab w:val="num" w:pos="720"/>
        </w:tabs>
        <w:rPr>
          <w:rFonts w:cs="Arial"/>
          <w:lang w:val="en-US"/>
        </w:rPr>
      </w:pPr>
      <w:r w:rsidRPr="0097756D">
        <w:rPr>
          <w:rFonts w:cs="Arial"/>
          <w:lang w:val="en-US"/>
        </w:rPr>
        <w:t>Goals:</w:t>
      </w:r>
    </w:p>
    <w:p w14:paraId="11685B29" w14:textId="77777777" w:rsidR="005F3E3D" w:rsidRPr="0097756D" w:rsidRDefault="005F3E3D" w:rsidP="005F3E3D">
      <w:pPr>
        <w:ind w:left="720"/>
        <w:rPr>
          <w:rFonts w:cs="Arial"/>
          <w:lang w:val="en-US"/>
        </w:rPr>
      </w:pPr>
      <w:r w:rsidRPr="0097756D">
        <w:rPr>
          <w:rFonts w:cs="Arial"/>
          <w:lang w:val="en-US"/>
        </w:rPr>
        <w:t xml:space="preserve">1. </w:t>
      </w:r>
      <w:r w:rsidRPr="00BF46FB">
        <w:rPr>
          <w:rFonts w:cs="Arial"/>
        </w:rPr>
        <w:t>Find Maximum Height Z for Point P</w:t>
      </w:r>
      <w:r>
        <w:rPr>
          <w:rFonts w:cs="Arial"/>
        </w:rPr>
        <w:t xml:space="preserve"> </w:t>
      </w:r>
    </w:p>
    <w:p w14:paraId="6B7DFA06" w14:textId="77777777" w:rsidR="005F3E3D" w:rsidRDefault="005F3E3D" w:rsidP="005F3E3D">
      <w:pPr>
        <w:rPr>
          <w:rFonts w:cs="Arial"/>
          <w:lang w:val="en-US"/>
        </w:rPr>
      </w:pPr>
    </w:p>
    <w:p w14:paraId="5AEDB8FB" w14:textId="77777777" w:rsidR="005F3E3D" w:rsidRDefault="005F3E3D" w:rsidP="005F3E3D">
      <w:pPr>
        <w:pStyle w:val="Heading3"/>
      </w:pPr>
      <w:r>
        <w:t>So What is an Evaluator?</w:t>
      </w:r>
    </w:p>
    <w:p w14:paraId="6CDE5850" w14:textId="77777777" w:rsidR="005F3E3D" w:rsidRPr="00D1561C" w:rsidRDefault="005F3E3D" w:rsidP="005F3E3D">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An evaluator (also known as a discriminator), is fed potential solutions from the generator and evaluates how good or bad these solutions are. Evaluators are a natural analogue of the objective and fitness functions</w:t>
      </w:r>
      <w:r>
        <w:rPr>
          <w:rStyle w:val="text-4505230f--texth400-3033861f--textcontentfamily-49a318e1"/>
          <w:rFonts w:ascii="Arial" w:hAnsi="Arial" w:cs="Arial"/>
          <w:color w:val="3B454E"/>
        </w:rPr>
        <w:t xml:space="preserve"> outlined below</w:t>
      </w:r>
      <w:r w:rsidRPr="00D1561C">
        <w:rPr>
          <w:rStyle w:val="text-4505230f--texth400-3033861f--textcontentfamily-49a318e1"/>
          <w:rFonts w:ascii="Arial" w:hAnsi="Arial" w:cs="Arial"/>
          <w:color w:val="3B454E"/>
        </w:rPr>
        <w:t>. In a generative building design, an evaluator may be a function that describes the average amount of sunlight a façade will be exposed to over a year.</w:t>
      </w:r>
    </w:p>
    <w:p w14:paraId="28EEDAD1" w14:textId="77777777" w:rsidR="005F3E3D" w:rsidRPr="00D1561C" w:rsidRDefault="005F3E3D" w:rsidP="005F3E3D">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sidRPr="00D1561C">
        <w:rPr>
          <w:rStyle w:val="text-4505230f--texth400-3033861f--textcontentfamily-49a318e1"/>
          <w:rFonts w:ascii="Arial" w:hAnsi="Arial" w:cs="Arial"/>
          <w:color w:val="3B454E"/>
        </w:rPr>
        <w:t>In design, evaluators must be specified mathematically, they must output a number that can be used to discriminate between solutions.</w:t>
      </w:r>
    </w:p>
    <w:p w14:paraId="6E4D512D" w14:textId="77777777" w:rsidR="005F3E3D" w:rsidRPr="00D1561C" w:rsidRDefault="005F3E3D" w:rsidP="005F3E3D">
      <w:pPr>
        <w:pStyle w:val="blockparagraph-544a408c"/>
        <w:numPr>
          <w:ilvl w:val="0"/>
          <w:numId w:val="40"/>
        </w:numPr>
        <w:shd w:val="clear" w:color="auto" w:fill="FFFFFF"/>
        <w:spacing w:before="0" w:beforeAutospacing="0" w:after="360" w:afterAutospacing="0"/>
        <w:rPr>
          <w:rStyle w:val="text-4505230f--texth400-3033861f--textcontentfamily-49a318e1"/>
          <w:rFonts w:ascii="Arial" w:hAnsi="Arial" w:cs="Arial"/>
          <w:color w:val="3B454E"/>
        </w:rPr>
      </w:pPr>
      <w:hyperlink r:id="rId52" w:history="1">
        <w:r>
          <w:rPr>
            <w:rStyle w:val="Hyperlink"/>
          </w:rPr>
          <w:t>https://refineryprimer.dynamobim.org/05-algorithms/05-03_evaluators</w:t>
        </w:r>
      </w:hyperlink>
    </w:p>
    <w:p w14:paraId="27300F9B" w14:textId="77777777" w:rsidR="005F3E3D" w:rsidRDefault="005F3E3D" w:rsidP="005F3E3D">
      <w:pPr>
        <w:pStyle w:val="Heading3"/>
      </w:pPr>
    </w:p>
    <w:p w14:paraId="79D36248" w14:textId="77777777" w:rsidR="005F3E3D" w:rsidRPr="00D1561C" w:rsidRDefault="005F3E3D" w:rsidP="005F3E3D">
      <w:pPr>
        <w:pStyle w:val="Heading3"/>
      </w:pPr>
      <w:r w:rsidRPr="00D1561C">
        <w:t>The Evaluation Phase</w:t>
      </w:r>
    </w:p>
    <w:p w14:paraId="3D6E4E1B" w14:textId="77777777" w:rsidR="005F3E3D" w:rsidRDefault="005F3E3D" w:rsidP="005F3E3D">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What do you mean by an ‘objective function’?</w:t>
      </w:r>
    </w:p>
    <w:p w14:paraId="4BB735A7" w14:textId="77777777" w:rsidR="005F3E3D" w:rsidRDefault="005F3E3D" w:rsidP="005F3E3D">
      <w:pPr>
        <w:pStyle w:val="blockparagraph-544a408c"/>
        <w:shd w:val="clear" w:color="auto" w:fill="FFFFFF"/>
        <w:spacing w:before="0" w:beforeAutospacing="0" w:after="360" w:afterAutospacing="0"/>
        <w:rPr>
          <w:rStyle w:val="text-4505230f--texth400-3033861f--textcontentfamily-49a318e1"/>
          <w:rFonts w:ascii="Arial" w:hAnsi="Arial"/>
          <w:color w:val="3B454E"/>
        </w:rPr>
      </w:pPr>
      <w:r>
        <w:rPr>
          <w:rStyle w:val="text-4505230f--texth400-3033861f--textcontentfamily-49a318e1"/>
          <w:rFonts w:ascii="Arial" w:hAnsi="Arial"/>
          <w:color w:val="3B454E"/>
        </w:rPr>
        <w:tab/>
        <w:t xml:space="preserve">An objective function is simply the criterion you want to maximize or minimize. </w:t>
      </w:r>
    </w:p>
    <w:p w14:paraId="4E922B52" w14:textId="77777777" w:rsidR="005F3E3D" w:rsidRPr="00D1561C" w:rsidRDefault="005F3E3D" w:rsidP="005F3E3D">
      <w:pPr>
        <w:pStyle w:val="blockparagraph-544a408c"/>
        <w:shd w:val="clear" w:color="auto" w:fill="FFFFFF"/>
        <w:spacing w:before="0" w:beforeAutospacing="0" w:after="360" w:afterAutospacing="0"/>
        <w:rPr>
          <w:rStyle w:val="text-4505230f--texth400-3033861f--textcontentfamily-49a318e1"/>
          <w:color w:val="3B454E"/>
        </w:rPr>
      </w:pPr>
      <w:r w:rsidRPr="00D1561C">
        <w:rPr>
          <w:rStyle w:val="text-4505230f--texth400-3033861f--textcontentfamily-49a318e1"/>
          <w:rFonts w:ascii="Arial" w:hAnsi="Arial"/>
          <w:color w:val="3B454E"/>
        </w:rPr>
        <w:t>What do you mean by ‘fitness’?</w:t>
      </w:r>
    </w:p>
    <w:p w14:paraId="5894D8F5" w14:textId="77777777" w:rsidR="005F3E3D" w:rsidRDefault="005F3E3D" w:rsidP="005F3E3D">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lastRenderedPageBreak/>
        <w:t>A fitness function is essentially the objective function for the genetic algorithm; it's the criterion you want to maximize or minimize, the thing you care most about achieving. A fitness function is used to evaluate how close (or far) a given design solution is from achieving the designer’s goals. The genetic algorithm is designed to drive the model to higher and higher fitness, so defining a fitness function precisely and accurately is vital.</w:t>
      </w:r>
    </w:p>
    <w:p w14:paraId="6154059F" w14:textId="77777777" w:rsidR="005F3E3D" w:rsidRDefault="005F3E3D" w:rsidP="005F3E3D">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Some examples of fitness functions that could be used in a Generative Design context include:</w:t>
      </w:r>
    </w:p>
    <w:p w14:paraId="6F687DB3"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hours of daylight for each desk in an office </w:t>
      </w:r>
    </w:p>
    <w:p w14:paraId="16AB2D2C"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circulation in common areas </w:t>
      </w:r>
    </w:p>
    <w:p w14:paraId="3FF0AF40"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distinct types of parts needed to assemble an object </w:t>
      </w:r>
    </w:p>
    <w:p w14:paraId="0F8001EB"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number of total parts needed to assemble an object </w:t>
      </w:r>
    </w:p>
    <w:p w14:paraId="3CD65BC7"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Maximize the structural strength of a critical component in a product </w:t>
      </w:r>
    </w:p>
    <w:p w14:paraId="068BBF1B"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Fonts w:ascii="Arial" w:hAnsi="Arial" w:cs="Arial"/>
          <w:color w:val="3B454E"/>
        </w:rPr>
      </w:pPr>
      <w:r>
        <w:rPr>
          <w:rStyle w:val="text-4505230f--texth400-3033861f--textcontentfamily-49a318e1"/>
          <w:rFonts w:ascii="Arial" w:hAnsi="Arial" w:cs="Arial"/>
          <w:color w:val="3B454E"/>
        </w:rPr>
        <w:t xml:space="preserve">Minimize the fuel needed to power a vehicle </w:t>
      </w:r>
    </w:p>
    <w:p w14:paraId="3A2F322B" w14:textId="77777777" w:rsidR="005F3E3D" w:rsidRDefault="005F3E3D" w:rsidP="005F3E3D">
      <w:pPr>
        <w:pStyle w:val="blockparagraph-544a408c--nomargin-acdf7afa"/>
        <w:numPr>
          <w:ilvl w:val="0"/>
          <w:numId w:val="18"/>
        </w:numPr>
        <w:shd w:val="clear" w:color="auto" w:fill="FFFFFF"/>
        <w:spacing w:before="0" w:beforeAutospacing="0" w:after="0" w:afterAutospacing="0"/>
        <w:ind w:left="144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 xml:space="preserve">Minimize the weight of a design </w:t>
      </w:r>
    </w:p>
    <w:p w14:paraId="3FA480C6" w14:textId="77777777" w:rsidR="005F3E3D" w:rsidRDefault="005F3E3D" w:rsidP="005F3E3D">
      <w:pPr>
        <w:pStyle w:val="blockparagraph-544a408c--nomargin-acdf7afa"/>
        <w:shd w:val="clear" w:color="auto" w:fill="FFFFFF"/>
        <w:spacing w:before="0" w:beforeAutospacing="0" w:after="0" w:afterAutospacing="0"/>
        <w:ind w:left="1440"/>
        <w:rPr>
          <w:rFonts w:ascii="Arial" w:hAnsi="Arial" w:cs="Arial"/>
          <w:color w:val="3B454E"/>
        </w:rPr>
      </w:pPr>
    </w:p>
    <w:p w14:paraId="24ED0E03" w14:textId="77777777" w:rsidR="005F3E3D" w:rsidRDefault="005F3E3D" w:rsidP="005F3E3D">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You can see here that these suggestions are always framed as either a maximization or minimization problem. As discussed above, this formulation is crucial for an optimization approach to be effective.</w:t>
      </w:r>
    </w:p>
    <w:p w14:paraId="353F5A03" w14:textId="77777777" w:rsidR="005F3E3D" w:rsidRDefault="005F3E3D" w:rsidP="005F3E3D">
      <w:pPr>
        <w:pStyle w:val="blockparagraph-544a408c"/>
        <w:shd w:val="clear" w:color="auto" w:fill="FFFFFF"/>
        <w:spacing w:before="0" w:beforeAutospacing="0" w:after="360" w:afterAutospacing="0"/>
        <w:ind w:left="720"/>
        <w:rPr>
          <w:rFonts w:ascii="Arial" w:hAnsi="Arial" w:cs="Arial"/>
          <w:color w:val="3B454E"/>
        </w:rPr>
      </w:pPr>
      <w:r>
        <w:rPr>
          <w:rStyle w:val="text-4505230f--texth400-3033861f--textcontentfamily-49a318e1"/>
          <w:rFonts w:ascii="Arial" w:hAnsi="Arial" w:cs="Arial"/>
          <w:color w:val="3B454E"/>
        </w:rPr>
        <w:t>Another consideration is that it is desirable for fitness functions to be calculated very efficiently by a computer. That is, a good fitness function can be calculated fast. With experience, a user comes to learn which kinds of fitness functions are likely to be particularly fast or slow.</w:t>
      </w:r>
    </w:p>
    <w:p w14:paraId="5A6D0585" w14:textId="77777777" w:rsidR="005F3E3D" w:rsidRDefault="005F3E3D" w:rsidP="005F3E3D">
      <w:pPr>
        <w:pStyle w:val="blockparagraph-544a408c"/>
        <w:shd w:val="clear" w:color="auto" w:fill="FFFFFF"/>
        <w:spacing w:before="0" w:beforeAutospacing="0" w:after="360" w:afterAutospacing="0"/>
        <w:ind w:left="720"/>
        <w:rPr>
          <w:rStyle w:val="text-4505230f--texth400-3033861f--textcontentfamily-49a318e1"/>
          <w:rFonts w:ascii="Arial" w:hAnsi="Arial" w:cs="Arial"/>
          <w:color w:val="3B454E"/>
        </w:rPr>
      </w:pPr>
      <w:r>
        <w:rPr>
          <w:rStyle w:val="text-4505230f--texth400-3033861f--textcontentfamily-49a318e1"/>
          <w:rFonts w:ascii="Arial" w:hAnsi="Arial" w:cs="Arial"/>
          <w:color w:val="3B454E"/>
        </w:rPr>
        <w:t>One of the great strengths of a genetic approach is that the fitness function can be quite complicated. In fact, a single genetic model can have multiple competing fitness functions or even a single fitness function that is a combination of several others (minimize the weight of a design while also making it as structurally sound as possible, for example). This is also known as Multi Objective Optimization and Single Objective Optimization.</w:t>
      </w:r>
    </w:p>
    <w:p w14:paraId="2379B6C1" w14:textId="77777777" w:rsidR="005F3E3D" w:rsidRDefault="005F3E3D" w:rsidP="005F3E3D">
      <w:pPr>
        <w:pStyle w:val="blockparagraph-544a408c"/>
        <w:numPr>
          <w:ilvl w:val="0"/>
          <w:numId w:val="40"/>
        </w:numPr>
        <w:shd w:val="clear" w:color="auto" w:fill="FFFFFF"/>
        <w:spacing w:before="0" w:beforeAutospacing="0" w:after="360" w:afterAutospacing="0"/>
        <w:rPr>
          <w:rFonts w:ascii="Arial" w:hAnsi="Arial" w:cs="Arial"/>
          <w:color w:val="3B454E"/>
        </w:rPr>
      </w:pPr>
      <w:hyperlink r:id="rId53" w:history="1">
        <w:r>
          <w:rPr>
            <w:rStyle w:val="Hyperlink"/>
          </w:rPr>
          <w:t>https://refineryprimer.dynamobim.org/04-optimization/04-08_the-evaluation-phase</w:t>
        </w:r>
      </w:hyperlink>
    </w:p>
    <w:p w14:paraId="0F64D21F" w14:textId="77777777" w:rsidR="005F3E3D" w:rsidRDefault="005F3E3D" w:rsidP="005F3E3D">
      <w:pPr>
        <w:rPr>
          <w:rFonts w:cs="Arial"/>
          <w:lang w:val="en-US"/>
        </w:rPr>
      </w:pPr>
      <w:r>
        <w:rPr>
          <w:rFonts w:cs="Arial"/>
          <w:lang w:val="en-US"/>
        </w:rPr>
        <w:t>Here is the Objective Function for our 2d Hill Climber, and some pseudo-code for the logic we need:</w:t>
      </w:r>
    </w:p>
    <w:p w14:paraId="29DDB818" w14:textId="77777777" w:rsidR="005F3E3D" w:rsidRDefault="005F3E3D" w:rsidP="005F3E3D">
      <w:pPr>
        <w:rPr>
          <w:rFonts w:cs="Arial"/>
          <w:lang w:val="en-US"/>
        </w:rPr>
      </w:pPr>
    </w:p>
    <w:p w14:paraId="39EC397A" w14:textId="77777777" w:rsidR="005F3E3D" w:rsidRPr="00D1561C" w:rsidRDefault="005F3E3D" w:rsidP="005F3E3D">
      <w:pPr>
        <w:numPr>
          <w:ilvl w:val="0"/>
          <w:numId w:val="39"/>
        </w:numPr>
        <w:rPr>
          <w:rFonts w:cs="Arial"/>
          <w:lang w:val="en-US"/>
        </w:rPr>
      </w:pPr>
      <w:r w:rsidRPr="00D1561C">
        <w:rPr>
          <w:rFonts w:cs="Arial"/>
          <w:lang w:val="en-US"/>
        </w:rPr>
        <w:t>Find Maximum Height Z for Point P</w:t>
      </w:r>
    </w:p>
    <w:p w14:paraId="3665BF1C" w14:textId="77777777" w:rsidR="005F3E3D" w:rsidRPr="00D1561C" w:rsidRDefault="005F3E3D" w:rsidP="005F3E3D">
      <w:pPr>
        <w:numPr>
          <w:ilvl w:val="1"/>
          <w:numId w:val="39"/>
        </w:numPr>
        <w:rPr>
          <w:rFonts w:cs="Arial"/>
          <w:lang w:val="en-US"/>
        </w:rPr>
      </w:pPr>
      <w:r>
        <w:rPr>
          <w:rFonts w:cs="Arial"/>
          <w:noProof/>
          <w:lang w:val="en-US" w:eastAsia="en-US"/>
        </w:rPr>
        <w:lastRenderedPageBreak/>
        <w:drawing>
          <wp:anchor distT="0" distB="0" distL="114300" distR="114300" simplePos="0" relativeHeight="251667456" behindDoc="0" locked="0" layoutInCell="1" allowOverlap="1" wp14:anchorId="7AF13837" wp14:editId="13069463">
            <wp:simplePos x="0" y="0"/>
            <wp:positionH relativeFrom="margin">
              <wp:align>right</wp:align>
            </wp:positionH>
            <wp:positionV relativeFrom="paragraph">
              <wp:posOffset>78926</wp:posOffset>
            </wp:positionV>
            <wp:extent cx="2940050" cy="2508885"/>
            <wp:effectExtent l="0" t="0" r="0" b="5715"/>
            <wp:wrapSquare wrapText="bothSides"/>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0050" cy="2508885"/>
                    </a:xfrm>
                    <a:prstGeom prst="rect">
                      <a:avLst/>
                    </a:prstGeom>
                    <a:noFill/>
                  </pic:spPr>
                </pic:pic>
              </a:graphicData>
            </a:graphic>
            <wp14:sizeRelH relativeFrom="page">
              <wp14:pctWidth>0</wp14:pctWidth>
            </wp14:sizeRelH>
            <wp14:sizeRelV relativeFrom="page">
              <wp14:pctHeight>0</wp14:pctHeight>
            </wp14:sizeRelV>
          </wp:anchor>
        </w:drawing>
      </w:r>
      <w:r w:rsidRPr="00D1561C">
        <w:rPr>
          <w:rFonts w:cs="Arial"/>
          <w:lang w:val="en-US"/>
        </w:rPr>
        <w:t>z = f(c,p)</w:t>
      </w:r>
    </w:p>
    <w:p w14:paraId="78615B14" w14:textId="77777777" w:rsidR="005F3E3D" w:rsidRPr="00D1561C" w:rsidRDefault="005F3E3D" w:rsidP="005F3E3D">
      <w:pPr>
        <w:numPr>
          <w:ilvl w:val="1"/>
          <w:numId w:val="39"/>
        </w:numPr>
        <w:rPr>
          <w:rFonts w:cs="Arial"/>
          <w:lang w:val="en-US"/>
        </w:rPr>
      </w:pPr>
      <w:r w:rsidRPr="00D1561C">
        <w:rPr>
          <w:rFonts w:cs="Arial"/>
          <w:lang w:val="en-US"/>
        </w:rPr>
        <w:t>maximize z</w:t>
      </w:r>
    </w:p>
    <w:p w14:paraId="49EFFA29" w14:textId="77777777" w:rsidR="005F3E3D" w:rsidRPr="00D1561C" w:rsidRDefault="005F3E3D" w:rsidP="005F3E3D">
      <w:pPr>
        <w:numPr>
          <w:ilvl w:val="0"/>
          <w:numId w:val="39"/>
        </w:numPr>
        <w:rPr>
          <w:rFonts w:cs="Arial"/>
          <w:lang w:val="en-US"/>
        </w:rPr>
      </w:pPr>
      <w:r w:rsidRPr="00D1561C">
        <w:rPr>
          <w:rFonts w:cs="Arial"/>
          <w:lang w:val="en-US"/>
        </w:rPr>
        <w:t>Variable Inputs:</w:t>
      </w:r>
    </w:p>
    <w:p w14:paraId="165CE651" w14:textId="77777777" w:rsidR="005F3E3D" w:rsidRPr="00D1561C" w:rsidRDefault="005F3E3D" w:rsidP="005F3E3D">
      <w:pPr>
        <w:numPr>
          <w:ilvl w:val="1"/>
          <w:numId w:val="39"/>
        </w:numPr>
        <w:rPr>
          <w:rFonts w:cs="Arial"/>
          <w:lang w:val="en-US"/>
        </w:rPr>
      </w:pPr>
      <w:r w:rsidRPr="00D1561C">
        <w:rPr>
          <w:rFonts w:cs="Arial"/>
          <w:lang w:val="en-US"/>
        </w:rPr>
        <w:t>Curve C</w:t>
      </w:r>
    </w:p>
    <w:p w14:paraId="04FC68BA" w14:textId="77777777" w:rsidR="005F3E3D" w:rsidRPr="00D1561C" w:rsidRDefault="005F3E3D" w:rsidP="005F3E3D">
      <w:pPr>
        <w:numPr>
          <w:ilvl w:val="1"/>
          <w:numId w:val="39"/>
        </w:numPr>
        <w:rPr>
          <w:rFonts w:cs="Arial"/>
          <w:lang w:val="en-US"/>
        </w:rPr>
      </w:pPr>
      <w:r w:rsidRPr="00D1561C">
        <w:rPr>
          <w:rFonts w:cs="Arial"/>
          <w:lang w:val="en-US"/>
        </w:rPr>
        <w:t>Point P</w:t>
      </w:r>
    </w:p>
    <w:p w14:paraId="624A5CFE" w14:textId="77777777" w:rsidR="005F3E3D" w:rsidRPr="00D1561C" w:rsidRDefault="005F3E3D" w:rsidP="005F3E3D">
      <w:pPr>
        <w:numPr>
          <w:ilvl w:val="0"/>
          <w:numId w:val="39"/>
        </w:numPr>
        <w:rPr>
          <w:rFonts w:cs="Arial"/>
          <w:lang w:val="en-US"/>
        </w:rPr>
      </w:pPr>
      <w:r w:rsidRPr="00D1561C">
        <w:rPr>
          <w:rFonts w:cs="Arial"/>
          <w:lang w:val="en-US"/>
        </w:rPr>
        <w:t xml:space="preserve">Objective Function: </w:t>
      </w:r>
    </w:p>
    <w:p w14:paraId="59DE69AB" w14:textId="77777777" w:rsidR="005F3E3D" w:rsidRPr="00D1561C" w:rsidRDefault="005F3E3D" w:rsidP="005F3E3D">
      <w:pPr>
        <w:numPr>
          <w:ilvl w:val="1"/>
          <w:numId w:val="39"/>
        </w:numPr>
        <w:rPr>
          <w:rFonts w:cs="Arial"/>
          <w:lang w:val="en-US"/>
        </w:rPr>
      </w:pPr>
      <w:r w:rsidRPr="00D1561C">
        <w:rPr>
          <w:rFonts w:cs="Arial"/>
          <w:lang w:val="en-US"/>
        </w:rPr>
        <w:t>z = f(c,p)</w:t>
      </w:r>
    </w:p>
    <w:p w14:paraId="4488A674" w14:textId="77777777" w:rsidR="005F3E3D" w:rsidRPr="00D1561C" w:rsidRDefault="005F3E3D" w:rsidP="005F3E3D">
      <w:pPr>
        <w:numPr>
          <w:ilvl w:val="1"/>
          <w:numId w:val="39"/>
        </w:numPr>
        <w:rPr>
          <w:rFonts w:cs="Arial"/>
          <w:lang w:val="en-US"/>
        </w:rPr>
      </w:pPr>
      <w:r w:rsidRPr="00D1561C">
        <w:rPr>
          <w:rFonts w:cs="Arial"/>
          <w:lang w:val="en-US"/>
        </w:rPr>
        <w:t xml:space="preserve">Find maximum height </w:t>
      </w:r>
    </w:p>
    <w:p w14:paraId="4966881B" w14:textId="77777777" w:rsidR="005F3E3D" w:rsidRPr="00D1561C" w:rsidRDefault="005F3E3D" w:rsidP="005F3E3D">
      <w:pPr>
        <w:numPr>
          <w:ilvl w:val="1"/>
          <w:numId w:val="39"/>
        </w:numPr>
        <w:rPr>
          <w:rFonts w:cs="Arial"/>
          <w:lang w:val="en-US"/>
        </w:rPr>
      </w:pPr>
      <w:r w:rsidRPr="00D1561C">
        <w:rPr>
          <w:rFonts w:cs="Arial"/>
          <w:lang w:val="en-US"/>
        </w:rPr>
        <w:t xml:space="preserve">f(c,p) = </w:t>
      </w:r>
    </w:p>
    <w:p w14:paraId="7D805716" w14:textId="77777777" w:rsidR="005F3E3D" w:rsidRPr="00D1561C" w:rsidRDefault="005F3E3D" w:rsidP="005F3E3D">
      <w:pPr>
        <w:numPr>
          <w:ilvl w:val="2"/>
          <w:numId w:val="39"/>
        </w:numPr>
        <w:rPr>
          <w:rFonts w:cs="Arial"/>
          <w:lang w:val="en-US"/>
        </w:rPr>
      </w:pPr>
      <w:r w:rsidRPr="00D1561C">
        <w:rPr>
          <w:rFonts w:cs="Arial"/>
          <w:lang w:val="en-US"/>
        </w:rPr>
        <w:t>Projected Point P’ = P.Project(C)</w:t>
      </w:r>
    </w:p>
    <w:p w14:paraId="3F99DAAF" w14:textId="77777777" w:rsidR="005F3E3D" w:rsidRPr="00D1561C" w:rsidRDefault="005F3E3D" w:rsidP="005F3E3D">
      <w:pPr>
        <w:numPr>
          <w:ilvl w:val="2"/>
          <w:numId w:val="39"/>
        </w:numPr>
        <w:rPr>
          <w:rFonts w:cs="Arial"/>
          <w:lang w:val="en-US"/>
        </w:rPr>
      </w:pPr>
      <w:r w:rsidRPr="00D1561C">
        <w:rPr>
          <w:rFonts w:cs="Arial"/>
          <w:lang w:val="en-US"/>
        </w:rPr>
        <w:t>Height Z = P’.z</w:t>
      </w:r>
    </w:p>
    <w:p w14:paraId="0C673070" w14:textId="77777777" w:rsidR="005F3E3D" w:rsidRPr="00D1561C" w:rsidRDefault="005F3E3D" w:rsidP="005F3E3D">
      <w:pPr>
        <w:numPr>
          <w:ilvl w:val="2"/>
          <w:numId w:val="39"/>
        </w:numPr>
        <w:rPr>
          <w:rFonts w:cs="Arial"/>
          <w:lang w:val="en-US"/>
        </w:rPr>
      </w:pPr>
      <w:r w:rsidRPr="00D1561C">
        <w:rPr>
          <w:rFonts w:cs="Arial"/>
          <w:lang w:val="en-US"/>
        </w:rPr>
        <w:t>x = P.x</w:t>
      </w:r>
    </w:p>
    <w:p w14:paraId="6DB9E963" w14:textId="77777777" w:rsidR="005F3E3D" w:rsidRDefault="005F3E3D" w:rsidP="005F3E3D">
      <w:pPr>
        <w:rPr>
          <w:rFonts w:cs="Arial"/>
          <w:lang w:val="en-US"/>
        </w:rPr>
      </w:pPr>
    </w:p>
    <w:p w14:paraId="103B7DB8" w14:textId="77777777" w:rsidR="005F3E3D" w:rsidRDefault="005F3E3D" w:rsidP="005F3E3D">
      <w:pPr>
        <w:rPr>
          <w:rFonts w:cs="Arial"/>
          <w:lang w:val="en-US"/>
        </w:rPr>
      </w:pPr>
      <w:r>
        <w:rPr>
          <w:rFonts w:cs="Arial"/>
          <w:lang w:val="en-US"/>
        </w:rPr>
        <w:t>Here is the end state of the Dynamo graph we will create:</w:t>
      </w:r>
    </w:p>
    <w:p w14:paraId="5552ADF8" w14:textId="77777777" w:rsidR="005F3E3D" w:rsidRDefault="005F3E3D" w:rsidP="005F3E3D">
      <w:pPr>
        <w:rPr>
          <w:rFonts w:cs="Arial"/>
          <w:lang w:val="en-US"/>
        </w:rPr>
      </w:pPr>
    </w:p>
    <w:p w14:paraId="5FE8F0CA" w14:textId="77777777" w:rsidR="005F3E3D" w:rsidRDefault="005F3E3D" w:rsidP="005F3E3D">
      <w:pPr>
        <w:rPr>
          <w:rFonts w:cs="Arial"/>
          <w:lang w:val="en-US"/>
        </w:rPr>
      </w:pPr>
      <w:r w:rsidRPr="003954DD">
        <w:rPr>
          <w:rFonts w:cs="Arial"/>
          <w:noProof/>
          <w:lang w:val="en-US" w:eastAsia="en-US"/>
        </w:rPr>
        <w:drawing>
          <wp:inline distT="0" distB="0" distL="0" distR="0" wp14:anchorId="7E775DEC" wp14:editId="445B1D45">
            <wp:extent cx="6480810" cy="3081020"/>
            <wp:effectExtent l="0" t="0" r="0" b="5080"/>
            <wp:docPr id="41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5"/>
                    <a:stretch>
                      <a:fillRect/>
                    </a:stretch>
                  </pic:blipFill>
                  <pic:spPr>
                    <a:xfrm>
                      <a:off x="0" y="0"/>
                      <a:ext cx="6480810" cy="3081020"/>
                    </a:xfrm>
                    <a:prstGeom prst="rect">
                      <a:avLst/>
                    </a:prstGeom>
                  </pic:spPr>
                </pic:pic>
              </a:graphicData>
            </a:graphic>
          </wp:inline>
        </w:drawing>
      </w:r>
    </w:p>
    <w:p w14:paraId="066A4C3B" w14:textId="77777777" w:rsidR="005F3E3D" w:rsidRDefault="005F3E3D" w:rsidP="005F3E3D">
      <w:pPr>
        <w:rPr>
          <w:rFonts w:cs="Arial"/>
          <w:lang w:val="en-US"/>
        </w:rPr>
      </w:pPr>
    </w:p>
    <w:p w14:paraId="36FB148E" w14:textId="77777777" w:rsidR="005F3E3D" w:rsidRDefault="005F3E3D" w:rsidP="005F3E3D">
      <w:pPr>
        <w:rPr>
          <w:rFonts w:cs="Arial"/>
          <w:lang w:val="en-US"/>
        </w:rPr>
      </w:pPr>
      <w:r>
        <w:rPr>
          <w:rFonts w:cs="Arial"/>
          <w:lang w:val="en-US"/>
        </w:rPr>
        <w:t xml:space="preserve">You can see the nodes in the blue group set up the 2d hill. We have a Generator that lays out points along the base line, simply by making a range of points and varying their Z value. The Evaluator is set up to project the base points up to the hill curve. It then adds up all the Z heights and passes that to the Output section. </w:t>
      </w:r>
    </w:p>
    <w:p w14:paraId="59504A00" w14:textId="77777777" w:rsidR="005F3E3D" w:rsidRDefault="005F3E3D" w:rsidP="005F3E3D">
      <w:pPr>
        <w:rPr>
          <w:rFonts w:cs="Arial"/>
          <w:lang w:val="en-US"/>
        </w:rPr>
      </w:pPr>
    </w:p>
    <w:p w14:paraId="7833C79A" w14:textId="77777777" w:rsidR="005F3E3D" w:rsidRPr="00C4150B" w:rsidRDefault="005F3E3D" w:rsidP="005F3E3D">
      <w:r>
        <w:lastRenderedPageBreak/>
        <w:t>Open “</w:t>
      </w:r>
      <w:r w:rsidRPr="00AB7C49">
        <w:t>\SampleFiles\</w:t>
      </w:r>
      <w:r>
        <w:t xml:space="preserve"> </w:t>
      </w:r>
      <w:r w:rsidRPr="00C4150B">
        <w:t xml:space="preserve">02_2d Hill Climbing </w:t>
      </w:r>
      <w:r>
        <w:t xml:space="preserve">\ </w:t>
      </w:r>
      <w:r w:rsidRPr="00C4150B">
        <w:t>01_2d Hill Climbing 1 point START.dyn</w:t>
      </w:r>
      <w:r>
        <w:t>” in Dynamo.</w:t>
      </w:r>
    </w:p>
    <w:p w14:paraId="757D4478" w14:textId="77777777" w:rsidR="005F3E3D" w:rsidRDefault="005F3E3D" w:rsidP="005F3E3D">
      <w:pPr>
        <w:rPr>
          <w:rFonts w:cs="Arial"/>
          <w:lang w:val="en-US"/>
        </w:rPr>
      </w:pPr>
      <w:r>
        <w:rPr>
          <w:rFonts w:cs="Arial"/>
          <w:lang w:val="en-US"/>
        </w:rPr>
        <w:t>You should see the main part of the graph. Let’s build up the evaluator together to look like the image below.</w:t>
      </w:r>
      <w:r w:rsidRPr="00C4150B">
        <w:rPr>
          <w:rFonts w:cs="Arial"/>
          <w:lang w:val="en-US"/>
        </w:rPr>
        <w:t xml:space="preserve"> </w:t>
      </w:r>
      <w:r>
        <w:rPr>
          <w:rFonts w:cs="Arial"/>
          <w:lang w:val="en-US"/>
        </w:rPr>
        <w:t>Here is the Evaluator:</w:t>
      </w:r>
    </w:p>
    <w:p w14:paraId="61B8B497" w14:textId="77777777" w:rsidR="005F3E3D" w:rsidRDefault="005F3E3D" w:rsidP="005F3E3D">
      <w:pPr>
        <w:rPr>
          <w:rFonts w:cs="Arial"/>
          <w:lang w:val="en-US"/>
        </w:rPr>
      </w:pPr>
    </w:p>
    <w:p w14:paraId="05F4EE95" w14:textId="77777777" w:rsidR="005F3E3D" w:rsidRDefault="005F3E3D" w:rsidP="005F3E3D">
      <w:pPr>
        <w:rPr>
          <w:rFonts w:cs="Arial"/>
          <w:lang w:val="en-US"/>
        </w:rPr>
      </w:pPr>
      <w:r w:rsidRPr="003954DD">
        <w:rPr>
          <w:rFonts w:cs="Arial"/>
          <w:noProof/>
          <w:lang w:val="en-US" w:eastAsia="en-US"/>
        </w:rPr>
        <w:drawing>
          <wp:inline distT="0" distB="0" distL="0" distR="0" wp14:anchorId="767EC7B0" wp14:editId="78BFB327">
            <wp:extent cx="6480810" cy="2548255"/>
            <wp:effectExtent l="0" t="0" r="0" b="4445"/>
            <wp:docPr id="4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6"/>
                    <a:stretch>
                      <a:fillRect/>
                    </a:stretch>
                  </pic:blipFill>
                  <pic:spPr>
                    <a:xfrm>
                      <a:off x="0" y="0"/>
                      <a:ext cx="6480810" cy="2548255"/>
                    </a:xfrm>
                    <a:prstGeom prst="rect">
                      <a:avLst/>
                    </a:prstGeom>
                  </pic:spPr>
                </pic:pic>
              </a:graphicData>
            </a:graphic>
          </wp:inline>
        </w:drawing>
      </w:r>
    </w:p>
    <w:p w14:paraId="207188EC" w14:textId="77777777" w:rsidR="005F3E3D" w:rsidRDefault="005F3E3D" w:rsidP="005F3E3D">
      <w:pPr>
        <w:rPr>
          <w:rFonts w:cs="Arial"/>
          <w:lang w:val="en-US"/>
        </w:rPr>
      </w:pPr>
    </w:p>
    <w:p w14:paraId="3E9E8174" w14:textId="77777777" w:rsidR="005F3E3D" w:rsidRDefault="005F3E3D" w:rsidP="005F3E3D">
      <w:pPr>
        <w:rPr>
          <w:rFonts w:cs="Arial"/>
          <w:lang w:val="en-US"/>
        </w:rPr>
      </w:pPr>
    </w:p>
    <w:p w14:paraId="61D91010" w14:textId="77777777" w:rsidR="005F3E3D" w:rsidRPr="003954DD" w:rsidRDefault="005F3E3D" w:rsidP="005F3E3D">
      <w:pPr>
        <w:rPr>
          <w:rFonts w:cs="Arial"/>
          <w:lang w:val="en-US"/>
        </w:rPr>
      </w:pPr>
      <w:r>
        <w:rPr>
          <w:rFonts w:cs="Arial"/>
          <w:lang w:val="en-US"/>
        </w:rPr>
        <w:t>Also note the description in the notes on the left:</w:t>
      </w:r>
    </w:p>
    <w:p w14:paraId="5F4A163E" w14:textId="77777777" w:rsidR="005F3E3D" w:rsidRPr="003954DD" w:rsidRDefault="005F3E3D" w:rsidP="005F3E3D">
      <w:pPr>
        <w:rPr>
          <w:rFonts w:cs="Arial"/>
          <w:lang w:val="en-US"/>
        </w:rPr>
      </w:pPr>
    </w:p>
    <w:p w14:paraId="38443FF6" w14:textId="77777777" w:rsidR="005F3E3D" w:rsidRDefault="005F3E3D" w:rsidP="005F3E3D">
      <w:pPr>
        <w:ind w:left="720"/>
        <w:rPr>
          <w:rFonts w:cs="Arial"/>
          <w:lang w:val="en-US"/>
        </w:rPr>
      </w:pPr>
      <w:r w:rsidRPr="003954DD">
        <w:rPr>
          <w:rFonts w:cs="Arial"/>
          <w:lang w:val="en-US"/>
        </w:rPr>
        <w:t>The 2d Hill Climbing dyn will create a spline to represent a 2d landscape. Points will then be created via a Generator and the maximum height computed in the Evaluator. This graph can be used in Refinery via Randomize or Optimize to find the highest point. Note the second Evaluator for the 'Max Y Delta' - simply the sum of how far all the points move away from the origin. This can be used as a competing goal if you modify the spline landscape to make the hill to the right higher.</w:t>
      </w:r>
    </w:p>
    <w:p w14:paraId="2D568860" w14:textId="77777777" w:rsidR="005F3E3D" w:rsidRDefault="005F3E3D" w:rsidP="005F3E3D">
      <w:pPr>
        <w:rPr>
          <w:rFonts w:cs="Arial"/>
          <w:lang w:val="en-US"/>
        </w:rPr>
      </w:pPr>
      <w:r>
        <w:rPr>
          <w:noProof/>
          <w:lang w:val="en-US" w:eastAsia="en-US"/>
        </w:rPr>
        <w:lastRenderedPageBreak/>
        <w:drawing>
          <wp:inline distT="0" distB="0" distL="0" distR="0" wp14:anchorId="6D48E80F" wp14:editId="20FB8242">
            <wp:extent cx="6480810" cy="3822065"/>
            <wp:effectExtent l="0" t="0" r="0" b="698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0810" cy="3822065"/>
                    </a:xfrm>
                    <a:prstGeom prst="rect">
                      <a:avLst/>
                    </a:prstGeom>
                  </pic:spPr>
                </pic:pic>
              </a:graphicData>
            </a:graphic>
          </wp:inline>
        </w:drawing>
      </w:r>
    </w:p>
    <w:p w14:paraId="6BBA93B4" w14:textId="77777777" w:rsidR="005F3E3D" w:rsidRDefault="005F3E3D" w:rsidP="005F3E3D">
      <w:pPr>
        <w:rPr>
          <w:rFonts w:cs="Arial"/>
          <w:lang w:val="en-US"/>
        </w:rPr>
      </w:pPr>
    </w:p>
    <w:p w14:paraId="6FC14F82" w14:textId="77777777" w:rsidR="005F3E3D" w:rsidRDefault="005F3E3D" w:rsidP="005F3E3D">
      <w:pPr>
        <w:rPr>
          <w:rFonts w:cs="Arial"/>
          <w:lang w:val="en-US"/>
        </w:rPr>
      </w:pPr>
    </w:p>
    <w:p w14:paraId="66141673" w14:textId="77777777" w:rsidR="005F3E3D" w:rsidRDefault="005F3E3D" w:rsidP="005F3E3D">
      <w:pPr>
        <w:rPr>
          <w:rFonts w:cs="Arial"/>
          <w:lang w:val="en-US"/>
        </w:rPr>
      </w:pPr>
      <w:r>
        <w:rPr>
          <w:rFonts w:cs="Arial"/>
          <w:lang w:val="en-US"/>
        </w:rPr>
        <w:t>Build the Evaluator and also add a Watch node labelled “SumZHeights”, making sure to set the ‘IsOutput’ setting on the node so Refinery knows to use it. Once we have built the Evaluator and the Output we can open Refinery and Generate some options!</w:t>
      </w:r>
    </w:p>
    <w:p w14:paraId="2BAE2D18" w14:textId="77777777" w:rsidR="005F3E3D" w:rsidRDefault="005F3E3D" w:rsidP="005F3E3D">
      <w:pPr>
        <w:rPr>
          <w:rFonts w:cs="Arial"/>
          <w:lang w:val="en-US"/>
        </w:rPr>
      </w:pPr>
    </w:p>
    <w:p w14:paraId="5404BA19" w14:textId="77777777" w:rsidR="005F3E3D" w:rsidRDefault="005F3E3D" w:rsidP="005F3E3D">
      <w:pPr>
        <w:spacing w:line="240" w:lineRule="auto"/>
        <w:rPr>
          <w:rFonts w:cs="Arial"/>
          <w:lang w:val="en-US"/>
        </w:rPr>
      </w:pPr>
      <w:r>
        <w:rPr>
          <w:rFonts w:cs="Arial"/>
          <w:lang w:val="en-US"/>
        </w:rPr>
        <w:br w:type="page"/>
      </w:r>
    </w:p>
    <w:p w14:paraId="54643CC1" w14:textId="77777777" w:rsidR="005F3E3D" w:rsidRDefault="005F3E3D" w:rsidP="005F3E3D">
      <w:pPr>
        <w:rPr>
          <w:rFonts w:cs="Arial"/>
          <w:lang w:val="en-US"/>
        </w:rPr>
      </w:pPr>
      <w:r>
        <w:rPr>
          <w:rFonts w:cs="Arial"/>
          <w:lang w:val="en-US"/>
        </w:rPr>
        <w:lastRenderedPageBreak/>
        <w:t>Let’s use Randomize first. You will notice the results look very similar to the 2d hill in dynamo because we are simply plotting y values for the range of x values being tested.</w:t>
      </w:r>
    </w:p>
    <w:p w14:paraId="247B92A1" w14:textId="77777777" w:rsidR="005F3E3D" w:rsidRDefault="005F3E3D" w:rsidP="005F3E3D">
      <w:pPr>
        <w:rPr>
          <w:rFonts w:cs="Arial"/>
          <w:lang w:val="en-US"/>
        </w:rPr>
      </w:pPr>
    </w:p>
    <w:p w14:paraId="33B4EE26" w14:textId="77777777" w:rsidR="005F3E3D" w:rsidRDefault="005F3E3D" w:rsidP="005F3E3D">
      <w:pPr>
        <w:rPr>
          <w:rFonts w:cs="Arial"/>
          <w:lang w:val="en-US"/>
        </w:rPr>
      </w:pPr>
      <w:r w:rsidRPr="00F07860">
        <w:rPr>
          <w:rFonts w:cs="Arial"/>
          <w:noProof/>
          <w:lang w:val="en-US" w:eastAsia="en-US"/>
        </w:rPr>
        <w:drawing>
          <wp:inline distT="0" distB="0" distL="0" distR="0" wp14:anchorId="6BC0ECB9" wp14:editId="634671BC">
            <wp:extent cx="6480810" cy="3510280"/>
            <wp:effectExtent l="0" t="0" r="0" b="0"/>
            <wp:docPr id="4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8"/>
                    <a:stretch>
                      <a:fillRect/>
                    </a:stretch>
                  </pic:blipFill>
                  <pic:spPr>
                    <a:xfrm>
                      <a:off x="0" y="0"/>
                      <a:ext cx="6480810" cy="3510280"/>
                    </a:xfrm>
                    <a:prstGeom prst="rect">
                      <a:avLst/>
                    </a:prstGeom>
                  </pic:spPr>
                </pic:pic>
              </a:graphicData>
            </a:graphic>
          </wp:inline>
        </w:drawing>
      </w:r>
    </w:p>
    <w:p w14:paraId="3F210278" w14:textId="77777777" w:rsidR="005F3E3D" w:rsidRDefault="005F3E3D" w:rsidP="005F3E3D">
      <w:pPr>
        <w:rPr>
          <w:rFonts w:cs="Arial"/>
          <w:lang w:val="en-US"/>
        </w:rPr>
      </w:pPr>
    </w:p>
    <w:p w14:paraId="70688730" w14:textId="77777777" w:rsidR="005F3E3D" w:rsidRDefault="005F3E3D" w:rsidP="005F3E3D">
      <w:pPr>
        <w:rPr>
          <w:rFonts w:cs="Arial"/>
          <w:lang w:val="en-US"/>
        </w:rPr>
      </w:pPr>
      <w:r>
        <w:rPr>
          <w:rFonts w:cs="Arial"/>
          <w:lang w:val="en-US"/>
        </w:rPr>
        <w:t>Now let’s try an Optimize run, you should see results similar to this:</w:t>
      </w:r>
    </w:p>
    <w:p w14:paraId="75173538" w14:textId="77777777" w:rsidR="005F3E3D" w:rsidRDefault="005F3E3D" w:rsidP="005F3E3D">
      <w:pPr>
        <w:rPr>
          <w:rFonts w:cs="Arial"/>
          <w:lang w:val="en-US"/>
        </w:rPr>
      </w:pPr>
    </w:p>
    <w:p w14:paraId="16619E0E" w14:textId="77777777" w:rsidR="005F3E3D" w:rsidRDefault="005F3E3D" w:rsidP="005F3E3D">
      <w:pPr>
        <w:rPr>
          <w:rFonts w:cs="Arial"/>
          <w:lang w:val="en-US"/>
        </w:rPr>
      </w:pPr>
      <w:r w:rsidRPr="00F07860">
        <w:rPr>
          <w:rFonts w:cs="Arial"/>
          <w:noProof/>
          <w:lang w:val="en-US" w:eastAsia="en-US"/>
        </w:rPr>
        <w:drawing>
          <wp:inline distT="0" distB="0" distL="0" distR="0" wp14:anchorId="2086354E" wp14:editId="57B7BC6A">
            <wp:extent cx="6480810" cy="3510280"/>
            <wp:effectExtent l="0" t="0" r="0" b="0"/>
            <wp:docPr id="4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6480810" cy="3510280"/>
                    </a:xfrm>
                    <a:prstGeom prst="rect">
                      <a:avLst/>
                    </a:prstGeom>
                  </pic:spPr>
                </pic:pic>
              </a:graphicData>
            </a:graphic>
          </wp:inline>
        </w:drawing>
      </w:r>
    </w:p>
    <w:p w14:paraId="39F94A8A" w14:textId="77777777" w:rsidR="005F3E3D" w:rsidRDefault="005F3E3D" w:rsidP="005F3E3D">
      <w:pPr>
        <w:rPr>
          <w:rFonts w:cs="Arial"/>
          <w:lang w:val="en-US"/>
        </w:rPr>
      </w:pPr>
    </w:p>
    <w:p w14:paraId="2BAD669A" w14:textId="77777777" w:rsidR="005F3E3D" w:rsidRDefault="005F3E3D" w:rsidP="005F3E3D">
      <w:pPr>
        <w:rPr>
          <w:rFonts w:cs="Arial"/>
          <w:lang w:val="en-US"/>
        </w:rPr>
      </w:pPr>
    </w:p>
    <w:p w14:paraId="3645ECF3" w14:textId="77777777" w:rsidR="005F3E3D" w:rsidRDefault="005F3E3D" w:rsidP="005F3E3D">
      <w:pPr>
        <w:rPr>
          <w:rFonts w:cs="Arial"/>
          <w:lang w:val="en-US"/>
        </w:rPr>
      </w:pPr>
      <w:r>
        <w:rPr>
          <w:rFonts w:cs="Arial"/>
          <w:lang w:val="en-US"/>
        </w:rPr>
        <w:t>You can add more inputs to the graph, simply by adding more sliders and wiring them up to the List node. Make sure to set the sliders to ‘IsInput’ and give them unique names,</w:t>
      </w:r>
    </w:p>
    <w:p w14:paraId="339FF94D" w14:textId="77777777" w:rsidR="005F3E3D" w:rsidRDefault="005F3E3D" w:rsidP="005F3E3D">
      <w:pPr>
        <w:rPr>
          <w:rFonts w:cs="Arial"/>
          <w:lang w:val="en-US"/>
        </w:rPr>
      </w:pPr>
    </w:p>
    <w:p w14:paraId="1B2BBC57" w14:textId="77777777" w:rsidR="005F3E3D" w:rsidRDefault="005F3E3D" w:rsidP="005F3E3D">
      <w:pPr>
        <w:rPr>
          <w:rFonts w:cs="Arial"/>
          <w:lang w:val="en-US"/>
        </w:rPr>
      </w:pPr>
      <w:r w:rsidRPr="00F07860">
        <w:rPr>
          <w:rFonts w:cs="Arial"/>
          <w:noProof/>
          <w:lang w:val="en-US" w:eastAsia="en-US"/>
        </w:rPr>
        <w:drawing>
          <wp:inline distT="0" distB="0" distL="0" distR="0" wp14:anchorId="3EC4087F" wp14:editId="0186CFC0">
            <wp:extent cx="6480810" cy="2926080"/>
            <wp:effectExtent l="0" t="0" r="0" b="7620"/>
            <wp:docPr id="4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stretch>
                      <a:fillRect/>
                    </a:stretch>
                  </pic:blipFill>
                  <pic:spPr>
                    <a:xfrm>
                      <a:off x="0" y="0"/>
                      <a:ext cx="6480810" cy="2926080"/>
                    </a:xfrm>
                    <a:prstGeom prst="rect">
                      <a:avLst/>
                    </a:prstGeom>
                  </pic:spPr>
                </pic:pic>
              </a:graphicData>
            </a:graphic>
          </wp:inline>
        </w:drawing>
      </w:r>
    </w:p>
    <w:p w14:paraId="77E52660" w14:textId="77777777" w:rsidR="005F3E3D" w:rsidRDefault="005F3E3D" w:rsidP="005F3E3D">
      <w:pPr>
        <w:rPr>
          <w:rFonts w:cs="Arial"/>
          <w:lang w:val="en-US"/>
        </w:rPr>
      </w:pPr>
    </w:p>
    <w:p w14:paraId="2CFE29BC" w14:textId="77777777" w:rsidR="005F3E3D" w:rsidRDefault="005F3E3D" w:rsidP="005F3E3D">
      <w:pPr>
        <w:rPr>
          <w:rFonts w:cs="Arial"/>
          <w:lang w:val="en-US"/>
        </w:rPr>
      </w:pPr>
      <w:r>
        <w:rPr>
          <w:rFonts w:cs="Arial"/>
          <w:lang w:val="en-US"/>
        </w:rPr>
        <w:t xml:space="preserve">Notice what happens when you run Optimize on this graph? You should start to see the Pareto front develop. </w:t>
      </w:r>
    </w:p>
    <w:p w14:paraId="2D93EAB0" w14:textId="77777777" w:rsidR="005F3E3D" w:rsidRDefault="005F3E3D" w:rsidP="005F3E3D">
      <w:pPr>
        <w:rPr>
          <w:rFonts w:cs="Arial"/>
          <w:lang w:val="en-US"/>
        </w:rPr>
      </w:pPr>
    </w:p>
    <w:p w14:paraId="1E9F302A" w14:textId="77777777" w:rsidR="005F3E3D" w:rsidRDefault="005F3E3D" w:rsidP="005F3E3D">
      <w:pPr>
        <w:rPr>
          <w:rFonts w:cs="Arial"/>
          <w:lang w:val="en-US"/>
        </w:rPr>
      </w:pPr>
      <w:r>
        <w:rPr>
          <w:noProof/>
          <w:lang w:val="en-US" w:eastAsia="en-US"/>
        </w:rPr>
        <w:lastRenderedPageBreak/>
        <w:drawing>
          <wp:inline distT="0" distB="0" distL="0" distR="0" wp14:anchorId="2BDCA389" wp14:editId="4A7A8DBF">
            <wp:extent cx="6480810" cy="3510280"/>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80810" cy="3510280"/>
                    </a:xfrm>
                    <a:prstGeom prst="rect">
                      <a:avLst/>
                    </a:prstGeom>
                  </pic:spPr>
                </pic:pic>
              </a:graphicData>
            </a:graphic>
          </wp:inline>
        </w:drawing>
      </w:r>
    </w:p>
    <w:p w14:paraId="5C078702" w14:textId="77777777" w:rsidR="005F3E3D" w:rsidRDefault="005F3E3D" w:rsidP="005F3E3D">
      <w:pPr>
        <w:rPr>
          <w:rFonts w:cs="Arial"/>
          <w:lang w:val="en-US"/>
        </w:rPr>
      </w:pPr>
      <w:r>
        <w:rPr>
          <w:rFonts w:cs="Arial"/>
          <w:lang w:val="en-US"/>
        </w:rPr>
        <w:t xml:space="preserve">Now modify the shape of the hill by altering the sliders in the blue group. </w:t>
      </w:r>
    </w:p>
    <w:p w14:paraId="27D34A12" w14:textId="77777777" w:rsidR="005F3E3D" w:rsidRDefault="005F3E3D" w:rsidP="005F3E3D">
      <w:pPr>
        <w:rPr>
          <w:rFonts w:cs="Arial"/>
          <w:lang w:val="en-US"/>
        </w:rPr>
      </w:pPr>
    </w:p>
    <w:p w14:paraId="6FCD4F0E" w14:textId="77777777" w:rsidR="005F3E3D" w:rsidRDefault="005F3E3D" w:rsidP="005F3E3D">
      <w:pPr>
        <w:rPr>
          <w:rFonts w:cs="Arial"/>
          <w:lang w:val="en-US"/>
        </w:rPr>
      </w:pPr>
      <w:r w:rsidRPr="00121D74">
        <w:rPr>
          <w:rFonts w:cs="Arial"/>
          <w:noProof/>
          <w:lang w:val="en-US" w:eastAsia="en-US"/>
        </w:rPr>
        <w:drawing>
          <wp:inline distT="0" distB="0" distL="0" distR="0" wp14:anchorId="5A9CA899" wp14:editId="46FCCD66">
            <wp:extent cx="6480810" cy="2991485"/>
            <wp:effectExtent l="0" t="0" r="0" b="0"/>
            <wp:docPr id="4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2"/>
                    <a:stretch>
                      <a:fillRect/>
                    </a:stretch>
                  </pic:blipFill>
                  <pic:spPr>
                    <a:xfrm>
                      <a:off x="0" y="0"/>
                      <a:ext cx="6480810" cy="2991485"/>
                    </a:xfrm>
                    <a:prstGeom prst="rect">
                      <a:avLst/>
                    </a:prstGeom>
                  </pic:spPr>
                </pic:pic>
              </a:graphicData>
            </a:graphic>
          </wp:inline>
        </w:drawing>
      </w:r>
    </w:p>
    <w:p w14:paraId="325EC6F8" w14:textId="77777777" w:rsidR="005F3E3D" w:rsidRDefault="005F3E3D" w:rsidP="005F3E3D">
      <w:pPr>
        <w:rPr>
          <w:rFonts w:cs="Arial"/>
          <w:lang w:val="en-US"/>
        </w:rPr>
      </w:pPr>
      <w:r>
        <w:rPr>
          <w:rFonts w:cs="Arial"/>
          <w:lang w:val="en-US"/>
        </w:rPr>
        <w:t>If you run Refinery again you can solve for the new hill condition. You can also see how competing goals can play out. The Maximize Z and Maximize Y goals are competing:</w:t>
      </w:r>
    </w:p>
    <w:p w14:paraId="7903EDBC" w14:textId="77777777" w:rsidR="005F3E3D" w:rsidRDefault="005F3E3D" w:rsidP="005F3E3D">
      <w:pPr>
        <w:rPr>
          <w:rFonts w:cs="Arial"/>
          <w:lang w:val="en-US"/>
        </w:rPr>
      </w:pPr>
    </w:p>
    <w:p w14:paraId="26C436BD" w14:textId="77777777" w:rsidR="005F3E3D" w:rsidRDefault="005F3E3D" w:rsidP="005F3E3D">
      <w:pPr>
        <w:rPr>
          <w:rFonts w:cs="Arial"/>
          <w:lang w:val="en-US"/>
        </w:rPr>
      </w:pPr>
      <w:r w:rsidRPr="00121D74">
        <w:rPr>
          <w:rFonts w:cs="Arial"/>
          <w:noProof/>
          <w:lang w:val="en-US" w:eastAsia="en-US"/>
        </w:rPr>
        <w:lastRenderedPageBreak/>
        <w:drawing>
          <wp:inline distT="0" distB="0" distL="0" distR="0" wp14:anchorId="6B609765" wp14:editId="739CF99F">
            <wp:extent cx="6096851" cy="3429479"/>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851" cy="3429479"/>
                    </a:xfrm>
                    <a:prstGeom prst="rect">
                      <a:avLst/>
                    </a:prstGeom>
                  </pic:spPr>
                </pic:pic>
              </a:graphicData>
            </a:graphic>
          </wp:inline>
        </w:drawing>
      </w:r>
    </w:p>
    <w:p w14:paraId="5074CACC" w14:textId="77777777" w:rsidR="005F3E3D" w:rsidRDefault="005F3E3D" w:rsidP="005F3E3D">
      <w:pPr>
        <w:rPr>
          <w:rFonts w:cs="Arial"/>
          <w:lang w:val="en-US"/>
        </w:rPr>
      </w:pPr>
    </w:p>
    <w:p w14:paraId="2B94E1A8" w14:textId="77777777" w:rsidR="005F3E3D" w:rsidRDefault="005F3E3D" w:rsidP="005F3E3D">
      <w:pPr>
        <w:rPr>
          <w:rFonts w:cs="Arial"/>
          <w:lang w:val="en-US"/>
        </w:rPr>
      </w:pPr>
      <w:r>
        <w:rPr>
          <w:rFonts w:cs="Arial"/>
          <w:lang w:val="en-US"/>
        </w:rPr>
        <w:t>We can create the same type of Evaluator using DesignScript and Python. For Designscript, simply in the interest of time, select the nodes and find the ‘Node to Code’ option in the right click menu:</w:t>
      </w:r>
    </w:p>
    <w:p w14:paraId="09A1B2F1" w14:textId="77777777" w:rsidR="005F3E3D" w:rsidRDefault="005F3E3D" w:rsidP="005F3E3D">
      <w:pPr>
        <w:rPr>
          <w:rFonts w:cs="Arial"/>
          <w:lang w:val="en-US"/>
        </w:rPr>
      </w:pPr>
      <w:r w:rsidRPr="00121D74">
        <w:rPr>
          <w:rFonts w:cs="Arial"/>
          <w:noProof/>
          <w:lang w:val="en-US" w:eastAsia="en-US"/>
        </w:rPr>
        <w:lastRenderedPageBreak/>
        <w:drawing>
          <wp:inline distT="0" distB="0" distL="0" distR="0" wp14:anchorId="68213362" wp14:editId="5CBD22B9">
            <wp:extent cx="6480810" cy="4282440"/>
            <wp:effectExtent l="0" t="0" r="0" b="3810"/>
            <wp:docPr id="4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4"/>
                    <a:stretch>
                      <a:fillRect/>
                    </a:stretch>
                  </pic:blipFill>
                  <pic:spPr>
                    <a:xfrm>
                      <a:off x="0" y="0"/>
                      <a:ext cx="6480810" cy="4282440"/>
                    </a:xfrm>
                    <a:prstGeom prst="rect">
                      <a:avLst/>
                    </a:prstGeom>
                  </pic:spPr>
                </pic:pic>
              </a:graphicData>
            </a:graphic>
          </wp:inline>
        </w:drawing>
      </w:r>
    </w:p>
    <w:p w14:paraId="1B5A70EA" w14:textId="77777777" w:rsidR="005F3E3D" w:rsidRDefault="005F3E3D" w:rsidP="005F3E3D">
      <w:pPr>
        <w:rPr>
          <w:rFonts w:cs="Arial"/>
          <w:lang w:val="en-US"/>
        </w:rPr>
      </w:pPr>
    </w:p>
    <w:p w14:paraId="77AA7EAC" w14:textId="77777777" w:rsidR="005F3E3D" w:rsidRDefault="005F3E3D" w:rsidP="005F3E3D">
      <w:pPr>
        <w:rPr>
          <w:rFonts w:cs="Arial"/>
          <w:lang w:val="en-US"/>
        </w:rPr>
      </w:pPr>
      <w:r>
        <w:rPr>
          <w:rFonts w:cs="Arial"/>
          <w:lang w:val="en-US"/>
        </w:rPr>
        <w:t>You can use DesignScript for much more than this, of course, but for the next excerize we will use Python instead.</w:t>
      </w:r>
    </w:p>
    <w:p w14:paraId="62CA7921" w14:textId="77777777" w:rsidR="005F3E3D" w:rsidRDefault="005F3E3D" w:rsidP="005F3E3D">
      <w:pPr>
        <w:rPr>
          <w:rFonts w:cs="Arial"/>
          <w:lang w:val="en-US"/>
        </w:rPr>
      </w:pPr>
    </w:p>
    <w:p w14:paraId="0C95CF84" w14:textId="77777777" w:rsidR="005F3E3D" w:rsidRDefault="005F3E3D" w:rsidP="005F3E3D">
      <w:pPr>
        <w:rPr>
          <w:rFonts w:cs="Arial"/>
          <w:lang w:val="en-US"/>
        </w:rPr>
      </w:pPr>
      <w:r>
        <w:rPr>
          <w:rFonts w:cs="Arial"/>
          <w:lang w:val="en-US"/>
        </w:rPr>
        <w:t>We will use Python to make a new Generator to create many more points than we would want sliders for, then start to control them with a new Evaluator.</w:t>
      </w:r>
    </w:p>
    <w:p w14:paraId="6A46BD56" w14:textId="77777777" w:rsidR="005F3E3D" w:rsidRDefault="005F3E3D" w:rsidP="005F3E3D">
      <w:pPr>
        <w:rPr>
          <w:rFonts w:cs="Arial"/>
          <w:lang w:val="en-US"/>
        </w:rPr>
      </w:pPr>
    </w:p>
    <w:p w14:paraId="36DA89E6" w14:textId="77777777" w:rsidR="005F3E3D" w:rsidRDefault="005F3E3D" w:rsidP="005F3E3D">
      <w:pPr>
        <w:rPr>
          <w:rFonts w:cs="Arial"/>
          <w:lang w:val="en-US"/>
        </w:rPr>
      </w:pPr>
      <w:r>
        <w:rPr>
          <w:rFonts w:cs="Arial"/>
          <w:lang w:val="en-US"/>
        </w:rPr>
        <w:t>Open the file, “</w:t>
      </w:r>
      <w:r w:rsidRPr="00C4150B">
        <w:rPr>
          <w:rFonts w:cs="Arial"/>
          <w:lang w:val="en-US"/>
        </w:rPr>
        <w:t>07_2d Hill Climbing N points python local solver slope START.dyn</w:t>
      </w:r>
      <w:r>
        <w:rPr>
          <w:rFonts w:cs="Arial"/>
          <w:lang w:val="en-US"/>
        </w:rPr>
        <w:t>”</w:t>
      </w:r>
    </w:p>
    <w:p w14:paraId="78E9077B" w14:textId="77777777" w:rsidR="005F3E3D" w:rsidRDefault="005F3E3D" w:rsidP="005F3E3D">
      <w:pPr>
        <w:rPr>
          <w:rFonts w:cs="Arial"/>
          <w:lang w:val="en-US"/>
        </w:rPr>
      </w:pPr>
    </w:p>
    <w:p w14:paraId="1ED0EC1A" w14:textId="77777777" w:rsidR="005F3E3D" w:rsidRDefault="005F3E3D" w:rsidP="005F3E3D">
      <w:pPr>
        <w:rPr>
          <w:rFonts w:cs="Arial"/>
          <w:lang w:val="en-US"/>
        </w:rPr>
      </w:pPr>
      <w:r>
        <w:rPr>
          <w:rFonts w:cs="Arial"/>
          <w:lang w:val="en-US"/>
        </w:rPr>
        <w:t>Start by double-clicking on the node called ‘PointGenerator’. This is a Python node we will add code to.</w:t>
      </w:r>
    </w:p>
    <w:p w14:paraId="4FFE6302" w14:textId="77777777" w:rsidR="005F3E3D" w:rsidRDefault="005F3E3D" w:rsidP="005F3E3D">
      <w:pPr>
        <w:rPr>
          <w:rFonts w:cs="Arial"/>
          <w:lang w:val="en-US"/>
        </w:rPr>
      </w:pPr>
      <w:r>
        <w:rPr>
          <w:noProof/>
          <w:lang w:val="en-US" w:eastAsia="en-US"/>
        </w:rPr>
        <w:lastRenderedPageBreak/>
        <w:drawing>
          <wp:inline distT="0" distB="0" distL="0" distR="0" wp14:anchorId="5EE9F12A" wp14:editId="4FD5CFEB">
            <wp:extent cx="648081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80810" cy="3724910"/>
                    </a:xfrm>
                    <a:prstGeom prst="rect">
                      <a:avLst/>
                    </a:prstGeom>
                  </pic:spPr>
                </pic:pic>
              </a:graphicData>
            </a:graphic>
          </wp:inline>
        </w:drawing>
      </w:r>
    </w:p>
    <w:p w14:paraId="6D291B17" w14:textId="77777777" w:rsidR="005F3E3D" w:rsidRDefault="005F3E3D" w:rsidP="005F3E3D">
      <w:pPr>
        <w:rPr>
          <w:rFonts w:cs="Arial"/>
          <w:lang w:val="en-US"/>
        </w:rPr>
      </w:pPr>
      <w:r>
        <w:rPr>
          <w:rFonts w:cs="Arial"/>
          <w:lang w:val="en-US"/>
        </w:rPr>
        <w:t>Enter this code:</w:t>
      </w:r>
    </w:p>
    <w:p w14:paraId="5D01399D"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Enable Python support and load DesignScript library</w:t>
      </w:r>
    </w:p>
    <w:p w14:paraId="130C2A68"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clr</w:t>
      </w:r>
    </w:p>
    <w:p w14:paraId="54C3A09C"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clr.AddReference(</w:t>
      </w:r>
      <w:r w:rsidRPr="00431178">
        <w:rPr>
          <w:rFonts w:ascii="Consolas" w:hAnsi="Consolas"/>
          <w:color w:val="CE9178"/>
          <w:sz w:val="21"/>
          <w:szCs w:val="21"/>
          <w:lang w:val="en-US" w:eastAsia="en-US"/>
        </w:rPr>
        <w:t>'ProtoGeometry'</w:t>
      </w:r>
      <w:r w:rsidRPr="00431178">
        <w:rPr>
          <w:rFonts w:ascii="Consolas" w:hAnsi="Consolas"/>
          <w:color w:val="D4D4D4"/>
          <w:sz w:val="21"/>
          <w:szCs w:val="21"/>
          <w:lang w:val="en-US" w:eastAsia="en-US"/>
        </w:rPr>
        <w:t>)</w:t>
      </w:r>
    </w:p>
    <w:p w14:paraId="6FF56FCA"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from</w:t>
      </w:r>
      <w:r w:rsidRPr="00431178">
        <w:rPr>
          <w:rFonts w:ascii="Consolas" w:hAnsi="Consolas"/>
          <w:color w:val="D4D4D4"/>
          <w:sz w:val="21"/>
          <w:szCs w:val="21"/>
          <w:lang w:val="en-US" w:eastAsia="en-US"/>
        </w:rPr>
        <w:t xml:space="preserve"> Autodesk.DesignScript.Geometry </w:t>
      </w:r>
      <w:r w:rsidRPr="00431178">
        <w:rPr>
          <w:rFonts w:ascii="Consolas" w:hAnsi="Consolas"/>
          <w:color w:val="C586C0"/>
          <w:sz w:val="21"/>
          <w:szCs w:val="21"/>
          <w:lang w:val="en-US" w:eastAsia="en-US"/>
        </w:rPr>
        <w:t>import</w:t>
      </w:r>
      <w:r w:rsidRPr="00431178">
        <w:rPr>
          <w:rFonts w:ascii="Consolas" w:hAnsi="Consolas"/>
          <w:color w:val="D4D4D4"/>
          <w:sz w:val="21"/>
          <w:szCs w:val="21"/>
          <w:lang w:val="en-US" w:eastAsia="en-US"/>
        </w:rPr>
        <w:t xml:space="preserve"> *</w:t>
      </w:r>
    </w:p>
    <w:p w14:paraId="35CE8089"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4E25CDD4"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The inputs to this node will be stored as a list in the IN variables.</w:t>
      </w:r>
    </w:p>
    <w:p w14:paraId="1B56117D"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dataEnteringNode = IN</w:t>
      </w:r>
    </w:p>
    <w:p w14:paraId="4FE9A939"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520DCE1E"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Place your code below this line</w:t>
      </w:r>
    </w:p>
    <w:p w14:paraId="76A929A4"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52AF6320"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#PointGenerator</w:t>
      </w:r>
    </w:p>
    <w:p w14:paraId="2D7AA7DB"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#How to Train Your Model BiLT NA 2019 - Jezyk</w:t>
      </w:r>
    </w:p>
    <w:p w14:paraId="55863F3E"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1A3520B1"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hillCurve = IN[</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0333E0C0"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baseCurve = IN[</w:t>
      </w:r>
      <w:r w:rsidRPr="00431178">
        <w:rPr>
          <w:rFonts w:ascii="Consolas" w:hAnsi="Consolas"/>
          <w:color w:val="B5CEA8"/>
          <w:sz w:val="21"/>
          <w:szCs w:val="21"/>
          <w:lang w:val="en-US" w:eastAsia="en-US"/>
        </w:rPr>
        <w:t>1</w:t>
      </w:r>
      <w:r w:rsidRPr="00431178">
        <w:rPr>
          <w:rFonts w:ascii="Consolas" w:hAnsi="Consolas"/>
          <w:color w:val="D4D4D4"/>
          <w:sz w:val="21"/>
          <w:szCs w:val="21"/>
          <w:lang w:val="en-US" w:eastAsia="en-US"/>
        </w:rPr>
        <w:t>]</w:t>
      </w:r>
    </w:p>
    <w:p w14:paraId="7841CCEF"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ptCount = IN[</w:t>
      </w:r>
      <w:r w:rsidRPr="00431178">
        <w:rPr>
          <w:rFonts w:ascii="Consolas" w:hAnsi="Consolas"/>
          <w:color w:val="B5CEA8"/>
          <w:sz w:val="21"/>
          <w:szCs w:val="21"/>
          <w:lang w:val="en-US" w:eastAsia="en-US"/>
        </w:rPr>
        <w:t>2</w:t>
      </w:r>
      <w:r w:rsidRPr="00431178">
        <w:rPr>
          <w:rFonts w:ascii="Consolas" w:hAnsi="Consolas"/>
          <w:color w:val="D4D4D4"/>
          <w:sz w:val="21"/>
          <w:szCs w:val="21"/>
          <w:lang w:val="en-US" w:eastAsia="en-US"/>
        </w:rPr>
        <w:t>]</w:t>
      </w:r>
    </w:p>
    <w:p w14:paraId="0F5FECF5"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ptOffset = IN[</w:t>
      </w:r>
      <w:r w:rsidRPr="00431178">
        <w:rPr>
          <w:rFonts w:ascii="Consolas" w:hAnsi="Consolas"/>
          <w:color w:val="B5CEA8"/>
          <w:sz w:val="21"/>
          <w:szCs w:val="21"/>
          <w:lang w:val="en-US" w:eastAsia="en-US"/>
        </w:rPr>
        <w:t>3</w:t>
      </w:r>
      <w:r w:rsidRPr="00431178">
        <w:rPr>
          <w:rFonts w:ascii="Consolas" w:hAnsi="Consolas"/>
          <w:color w:val="D4D4D4"/>
          <w:sz w:val="21"/>
          <w:szCs w:val="21"/>
          <w:lang w:val="en-US" w:eastAsia="en-US"/>
        </w:rPr>
        <w:t>]</w:t>
      </w:r>
    </w:p>
    <w:p w14:paraId="6E122E6B"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zVec = Vector.ZAxis() </w:t>
      </w:r>
      <w:r w:rsidRPr="00431178">
        <w:rPr>
          <w:rFonts w:ascii="Consolas" w:hAnsi="Consolas"/>
          <w:color w:val="6A9955"/>
          <w:sz w:val="21"/>
          <w:szCs w:val="21"/>
          <w:lang w:val="en-US" w:eastAsia="en-US"/>
        </w:rPr>
        <w:t xml:space="preserve">#Vector.ByCoordinates(0,0,1) </w:t>
      </w:r>
    </w:p>
    <w:p w14:paraId="4A8BC0A6"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xVec = Vector.XAxis() </w:t>
      </w:r>
      <w:r w:rsidRPr="00431178">
        <w:rPr>
          <w:rFonts w:ascii="Consolas" w:hAnsi="Consolas"/>
          <w:color w:val="6A9955"/>
          <w:sz w:val="21"/>
          <w:szCs w:val="21"/>
          <w:lang w:val="en-US" w:eastAsia="en-US"/>
        </w:rPr>
        <w:t xml:space="preserve">#Vector.ByCoordinates(1,0,0) </w:t>
      </w:r>
    </w:p>
    <w:p w14:paraId="6E6A6ADB"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03924980"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startY = baseCurve.StartPoint.Y</w:t>
      </w:r>
    </w:p>
    <w:p w14:paraId="1E1A6362"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endY = baseCurve.EndPoint.Y</w:t>
      </w:r>
    </w:p>
    <w:p w14:paraId="75635CB2" w14:textId="77777777" w:rsidR="005F3E3D" w:rsidRDefault="005F3E3D" w:rsidP="005F3E3D">
      <w:pPr>
        <w:shd w:val="clear" w:color="auto" w:fill="1E1E1E"/>
        <w:spacing w:line="285" w:lineRule="atLeast"/>
        <w:rPr>
          <w:rFonts w:ascii="Consolas" w:hAnsi="Consolas"/>
          <w:color w:val="D4D4D4"/>
          <w:sz w:val="21"/>
          <w:szCs w:val="21"/>
          <w:lang w:val="en-US" w:eastAsia="en-US"/>
        </w:rPr>
      </w:pPr>
    </w:p>
    <w:p w14:paraId="7FE81E68"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baseDist = endY - ptOffset - startY - ptOffset</w:t>
      </w:r>
    </w:p>
    <w:p w14:paraId="06E384D4"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lastRenderedPageBreak/>
        <w:t>segDist = baseDist/ptCount</w:t>
      </w:r>
    </w:p>
    <w:p w14:paraId="616B7508"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7275A0B3"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basePoints = []</w:t>
      </w:r>
    </w:p>
    <w:p w14:paraId="25A2E957"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projPoints = []</w:t>
      </w:r>
    </w:p>
    <w:p w14:paraId="75DE8140" w14:textId="77777777" w:rsidR="005F3E3D" w:rsidRDefault="005F3E3D" w:rsidP="005F3E3D">
      <w:pPr>
        <w:shd w:val="clear" w:color="auto" w:fill="1E1E1E"/>
        <w:spacing w:line="285" w:lineRule="atLeast"/>
        <w:rPr>
          <w:rFonts w:ascii="Consolas" w:hAnsi="Consolas"/>
          <w:color w:val="D4D4D4"/>
          <w:sz w:val="21"/>
          <w:szCs w:val="21"/>
          <w:lang w:val="en-US" w:eastAsia="en-US"/>
        </w:rPr>
      </w:pPr>
    </w:p>
    <w:p w14:paraId="74115B80"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58F02307"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C586C0"/>
          <w:sz w:val="21"/>
          <w:szCs w:val="21"/>
          <w:lang w:val="en-US" w:eastAsia="en-US"/>
        </w:rPr>
        <w:t>for</w:t>
      </w:r>
      <w:r w:rsidRPr="00431178">
        <w:rPr>
          <w:rFonts w:ascii="Consolas" w:hAnsi="Consolas"/>
          <w:color w:val="D4D4D4"/>
          <w:sz w:val="21"/>
          <w:szCs w:val="21"/>
          <w:lang w:val="en-US" w:eastAsia="en-US"/>
        </w:rPr>
        <w:t xml:space="preserve"> i </w:t>
      </w:r>
      <w:r w:rsidRPr="00431178">
        <w:rPr>
          <w:rFonts w:ascii="Consolas" w:hAnsi="Consolas"/>
          <w:color w:val="569CD6"/>
          <w:sz w:val="21"/>
          <w:szCs w:val="21"/>
          <w:lang w:val="en-US" w:eastAsia="en-US"/>
        </w:rPr>
        <w:t>in</w:t>
      </w:r>
      <w:r w:rsidRPr="00431178">
        <w:rPr>
          <w:rFonts w:ascii="Consolas" w:hAnsi="Consolas"/>
          <w:color w:val="D4D4D4"/>
          <w:sz w:val="21"/>
          <w:szCs w:val="21"/>
          <w:lang w:val="en-US" w:eastAsia="en-US"/>
        </w:rPr>
        <w:t xml:space="preserve"> </w:t>
      </w:r>
      <w:r w:rsidRPr="00431178">
        <w:rPr>
          <w:rFonts w:ascii="Consolas" w:hAnsi="Consolas"/>
          <w:color w:val="DCDCAA"/>
          <w:sz w:val="21"/>
          <w:szCs w:val="21"/>
          <w:lang w:val="en-US" w:eastAsia="en-US"/>
        </w:rPr>
        <w:t>range</w:t>
      </w:r>
      <w:r w:rsidRPr="00431178">
        <w:rPr>
          <w:rFonts w:ascii="Consolas" w:hAnsi="Consolas"/>
          <w:color w:val="D4D4D4"/>
          <w:sz w:val="21"/>
          <w:szCs w:val="21"/>
          <w:lang w:val="en-US" w:eastAsia="en-US"/>
        </w:rPr>
        <w:t>(ptCount):</w:t>
      </w:r>
    </w:p>
    <w:p w14:paraId="0F7CA22E"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 = Point.ByCoordinates(</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,segDist*i,</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3B6681FF"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basePoints.append(basePoint)</w:t>
      </w:r>
    </w:p>
    <w:p w14:paraId="6695F1D2"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w:t>
      </w:r>
    </w:p>
    <w:p w14:paraId="216AEB7E"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 = Point.Project(basePoint, hillCurve, zVec)</w:t>
      </w:r>
    </w:p>
    <w:p w14:paraId="1DD91153"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 xml:space="preserve">    projPoints.append(projPoint[</w:t>
      </w:r>
      <w:r w:rsidRPr="00431178">
        <w:rPr>
          <w:rFonts w:ascii="Consolas" w:hAnsi="Consolas"/>
          <w:color w:val="B5CEA8"/>
          <w:sz w:val="21"/>
          <w:szCs w:val="21"/>
          <w:lang w:val="en-US" w:eastAsia="en-US"/>
        </w:rPr>
        <w:t>0</w:t>
      </w:r>
      <w:r w:rsidRPr="00431178">
        <w:rPr>
          <w:rFonts w:ascii="Consolas" w:hAnsi="Consolas"/>
          <w:color w:val="D4D4D4"/>
          <w:sz w:val="21"/>
          <w:szCs w:val="21"/>
          <w:lang w:val="en-US" w:eastAsia="en-US"/>
        </w:rPr>
        <w:t>])</w:t>
      </w:r>
    </w:p>
    <w:p w14:paraId="2B7A5ABF"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p>
    <w:p w14:paraId="0FF810B4"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6A9955"/>
          <w:sz w:val="21"/>
          <w:szCs w:val="21"/>
          <w:lang w:val="en-US" w:eastAsia="en-US"/>
        </w:rPr>
        <w:t># Assign your output to the OUT variable.</w:t>
      </w:r>
    </w:p>
    <w:p w14:paraId="3AA58F86" w14:textId="77777777" w:rsidR="005F3E3D" w:rsidRPr="00431178" w:rsidRDefault="005F3E3D" w:rsidP="005F3E3D">
      <w:pPr>
        <w:shd w:val="clear" w:color="auto" w:fill="1E1E1E"/>
        <w:spacing w:line="285" w:lineRule="atLeast"/>
        <w:rPr>
          <w:rFonts w:ascii="Consolas" w:hAnsi="Consolas"/>
          <w:color w:val="D4D4D4"/>
          <w:sz w:val="21"/>
          <w:szCs w:val="21"/>
          <w:lang w:val="en-US" w:eastAsia="en-US"/>
        </w:rPr>
      </w:pPr>
      <w:r w:rsidRPr="00431178">
        <w:rPr>
          <w:rFonts w:ascii="Consolas" w:hAnsi="Consolas"/>
          <w:color w:val="D4D4D4"/>
          <w:sz w:val="21"/>
          <w:szCs w:val="21"/>
          <w:lang w:val="en-US" w:eastAsia="en-US"/>
        </w:rPr>
        <w:t>OUT = [basePoints, projPoints, baseDist, segDist]</w:t>
      </w:r>
    </w:p>
    <w:p w14:paraId="7C7FE21D" w14:textId="77777777" w:rsidR="005F3E3D" w:rsidRDefault="005F3E3D" w:rsidP="005F3E3D">
      <w:pPr>
        <w:rPr>
          <w:rFonts w:cs="Arial"/>
          <w:lang w:val="en-US"/>
        </w:rPr>
      </w:pPr>
    </w:p>
    <w:p w14:paraId="51127BF4" w14:textId="77777777" w:rsidR="005F3E3D" w:rsidRDefault="005F3E3D" w:rsidP="005F3E3D">
      <w:pPr>
        <w:rPr>
          <w:rFonts w:cs="Arial"/>
          <w:lang w:val="en-US"/>
        </w:rPr>
      </w:pPr>
      <w:r>
        <w:rPr>
          <w:rFonts w:cs="Arial"/>
          <w:lang w:val="en-US"/>
        </w:rPr>
        <w:t>And then press Run, you should see points be laid out along the curve.</w:t>
      </w:r>
    </w:p>
    <w:p w14:paraId="4D2A1E93" w14:textId="77777777" w:rsidR="005F3E3D" w:rsidRDefault="005F3E3D" w:rsidP="005F3E3D">
      <w:pPr>
        <w:rPr>
          <w:rFonts w:cs="Arial"/>
          <w:lang w:val="en-US"/>
        </w:rPr>
      </w:pPr>
    </w:p>
    <w:p w14:paraId="63E3CC8F" w14:textId="77777777" w:rsidR="005F3E3D" w:rsidRDefault="005F3E3D" w:rsidP="005F3E3D">
      <w:pPr>
        <w:rPr>
          <w:rFonts w:cs="Arial"/>
          <w:lang w:val="en-US"/>
        </w:rPr>
      </w:pPr>
      <w:r>
        <w:rPr>
          <w:rFonts w:cs="Arial"/>
          <w:lang w:val="en-US"/>
        </w:rPr>
        <w:t xml:space="preserve">The Evaluator we want to add is going to simply move all the points from the Generator up the  hill until they reach a horizontal slope. We will use a mathematical technique called discrete numerical differentiation to find the horizontal slope mathematically by performing a series of refined guess. This is using “Newton’s Method” to ‘step along the curve’ and evaluate the curve tangent at a position, then refine that position and try to reduce the slope of the tangent to zero. </w:t>
      </w:r>
    </w:p>
    <w:p w14:paraId="352B7E04" w14:textId="77777777" w:rsidR="005F3E3D" w:rsidRDefault="005F3E3D" w:rsidP="005F3E3D">
      <w:pPr>
        <w:rPr>
          <w:rFonts w:cs="Arial"/>
          <w:lang w:val="en-US"/>
        </w:rPr>
      </w:pPr>
      <w:r w:rsidRPr="00295A2E">
        <w:rPr>
          <w:rFonts w:cs="Arial"/>
          <w:noProof/>
          <w:lang w:val="en-US" w:eastAsia="en-US"/>
        </w:rPr>
        <w:drawing>
          <wp:inline distT="0" distB="0" distL="0" distR="0" wp14:anchorId="58964748" wp14:editId="183977FD">
            <wp:extent cx="6096851" cy="3429479"/>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851" cy="3429479"/>
                    </a:xfrm>
                    <a:prstGeom prst="rect">
                      <a:avLst/>
                    </a:prstGeom>
                  </pic:spPr>
                </pic:pic>
              </a:graphicData>
            </a:graphic>
          </wp:inline>
        </w:drawing>
      </w:r>
    </w:p>
    <w:p w14:paraId="608E20CA" w14:textId="77777777" w:rsidR="005F3E3D" w:rsidRDefault="005F3E3D" w:rsidP="005F3E3D">
      <w:pPr>
        <w:rPr>
          <w:rFonts w:cs="Arial"/>
          <w:lang w:val="en-US"/>
        </w:rPr>
      </w:pPr>
    </w:p>
    <w:p w14:paraId="478CCE35" w14:textId="77777777" w:rsidR="005F3E3D" w:rsidRDefault="005F3E3D" w:rsidP="005F3E3D">
      <w:pPr>
        <w:rPr>
          <w:rFonts w:cs="Arial"/>
          <w:lang w:val="en-US"/>
        </w:rPr>
      </w:pPr>
    </w:p>
    <w:p w14:paraId="7FCFA583" w14:textId="77777777" w:rsidR="005F3E3D" w:rsidRDefault="005F3E3D" w:rsidP="005F3E3D">
      <w:pPr>
        <w:rPr>
          <w:rFonts w:cs="Arial"/>
          <w:lang w:val="en-US"/>
        </w:rPr>
      </w:pPr>
    </w:p>
    <w:p w14:paraId="5C0D7FC2" w14:textId="77777777" w:rsidR="005F3E3D" w:rsidRDefault="005F3E3D" w:rsidP="005F3E3D">
      <w:pPr>
        <w:rPr>
          <w:rFonts w:cs="Arial"/>
          <w:lang w:val="en-US"/>
        </w:rPr>
      </w:pPr>
    </w:p>
    <w:p w14:paraId="0CEB2858" w14:textId="77777777" w:rsidR="005F3E3D" w:rsidRDefault="005F3E3D" w:rsidP="005F3E3D">
      <w:pPr>
        <w:rPr>
          <w:rFonts w:cs="Arial"/>
          <w:lang w:val="en-US"/>
        </w:rPr>
      </w:pPr>
    </w:p>
    <w:p w14:paraId="34777CE7" w14:textId="77777777" w:rsidR="005F3E3D" w:rsidRDefault="005F3E3D" w:rsidP="005F3E3D">
      <w:pPr>
        <w:rPr>
          <w:rFonts w:cs="Arial"/>
          <w:lang w:val="en-US"/>
        </w:rPr>
      </w:pPr>
    </w:p>
    <w:p w14:paraId="66FF87F3" w14:textId="77777777" w:rsidR="005F3E3D" w:rsidRDefault="005F3E3D" w:rsidP="005F3E3D">
      <w:pPr>
        <w:rPr>
          <w:rFonts w:cs="Arial"/>
          <w:lang w:val="en-US"/>
        </w:rPr>
      </w:pPr>
      <w:r>
        <w:rPr>
          <w:rFonts w:cs="Arial"/>
          <w:lang w:val="en-US"/>
        </w:rPr>
        <w:t>Now let’s add the Evaluator, double-click on the node named “</w:t>
      </w:r>
      <w:r w:rsidRPr="00431178">
        <w:rPr>
          <w:rFonts w:cs="Arial"/>
          <w:lang w:val="en-US"/>
        </w:rPr>
        <w:t>LocalHillClimber</w:t>
      </w:r>
      <w:r>
        <w:rPr>
          <w:rFonts w:cs="Arial"/>
          <w:lang w:val="en-US"/>
        </w:rPr>
        <w:t>”. This is a Python node we will add code to. Add this code:</w:t>
      </w:r>
    </w:p>
    <w:p w14:paraId="740F73E7"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Enable Python support and load DesignScript library</w:t>
      </w:r>
    </w:p>
    <w:p w14:paraId="0FDE6413"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clr</w:t>
      </w:r>
    </w:p>
    <w:p w14:paraId="61B1E9D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clr.AddReference(</w:t>
      </w:r>
      <w:r w:rsidRPr="00684B83">
        <w:rPr>
          <w:rFonts w:ascii="Consolas" w:hAnsi="Consolas"/>
          <w:color w:val="CE9178"/>
          <w:sz w:val="21"/>
          <w:szCs w:val="21"/>
          <w:lang w:val="en-US" w:eastAsia="en-US"/>
        </w:rPr>
        <w:t>'ProtoGeometry'</w:t>
      </w:r>
      <w:r w:rsidRPr="00684B83">
        <w:rPr>
          <w:rFonts w:ascii="Consolas" w:hAnsi="Consolas"/>
          <w:color w:val="D4D4D4"/>
          <w:sz w:val="21"/>
          <w:szCs w:val="21"/>
          <w:lang w:val="en-US" w:eastAsia="en-US"/>
        </w:rPr>
        <w:t>)</w:t>
      </w:r>
    </w:p>
    <w:p w14:paraId="0163EA9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from</w:t>
      </w:r>
      <w:r w:rsidRPr="00684B83">
        <w:rPr>
          <w:rFonts w:ascii="Consolas" w:hAnsi="Consolas"/>
          <w:color w:val="D4D4D4"/>
          <w:sz w:val="21"/>
          <w:szCs w:val="21"/>
          <w:lang w:val="en-US" w:eastAsia="en-US"/>
        </w:rPr>
        <w:t xml:space="preserve"> Autodesk.DesignScript.Geometry </w:t>
      </w:r>
      <w:r w:rsidRPr="00684B83">
        <w:rPr>
          <w:rFonts w:ascii="Consolas" w:hAnsi="Consolas"/>
          <w:color w:val="C586C0"/>
          <w:sz w:val="21"/>
          <w:szCs w:val="21"/>
          <w:lang w:val="en-US" w:eastAsia="en-US"/>
        </w:rPr>
        <w:t>import</w:t>
      </w:r>
      <w:r w:rsidRPr="00684B83">
        <w:rPr>
          <w:rFonts w:ascii="Consolas" w:hAnsi="Consolas"/>
          <w:color w:val="D4D4D4"/>
          <w:sz w:val="21"/>
          <w:szCs w:val="21"/>
          <w:lang w:val="en-US" w:eastAsia="en-US"/>
        </w:rPr>
        <w:t xml:space="preserve"> *</w:t>
      </w:r>
    </w:p>
    <w:p w14:paraId="712C744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5174DF0B"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The inputs to this node will be stored as a list in the IN variables.</w:t>
      </w:r>
    </w:p>
    <w:p w14:paraId="0B9D90ED"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dataEnteringNode = IN</w:t>
      </w:r>
    </w:p>
    <w:p w14:paraId="36CD851A"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Place your code below this line</w:t>
      </w:r>
    </w:p>
    <w:p w14:paraId="05780859"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68E4DFE6"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#How to Train Your Model BiLT NA 2019 - Jezyk</w:t>
      </w:r>
    </w:p>
    <w:p w14:paraId="2F6E62C8"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#Using Newton's Method to find minimum slope along a curve,</w:t>
      </w:r>
    </w:p>
    <w:p w14:paraId="38D05F89"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#then moving point locations closer to the min slopes based on maxIterations</w:t>
      </w:r>
    </w:p>
    <w:p w14:paraId="2CEDCC2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#you could make this a while loop that continues to iterate until all points are under a min slope. </w:t>
      </w:r>
    </w:p>
    <w:p w14:paraId="39BEF08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6D1D5F00"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 in Python</w:t>
      </w:r>
    </w:p>
    <w:p w14:paraId="1AD2708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#http://code.activestate.com/recipes/578419-newtons-method-to-solve-equations-in-python/</w:t>
      </w:r>
    </w:p>
    <w:p w14:paraId="163473EB" w14:textId="77777777" w:rsidR="005F3E3D" w:rsidRPr="00684B83" w:rsidRDefault="005F3E3D" w:rsidP="005F3E3D">
      <w:pPr>
        <w:shd w:val="clear" w:color="auto" w:fill="1E1E1E"/>
        <w:spacing w:after="240" w:line="285" w:lineRule="atLeast"/>
        <w:rPr>
          <w:rFonts w:ascii="Consolas" w:hAnsi="Consolas"/>
          <w:color w:val="D4D4D4"/>
          <w:sz w:val="21"/>
          <w:szCs w:val="21"/>
          <w:lang w:val="en-US" w:eastAsia="en-US"/>
        </w:rPr>
      </w:pPr>
    </w:p>
    <w:p w14:paraId="754FB5AA"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generatedPoints = IN[</w:t>
      </w:r>
      <w:r w:rsidRPr="00684B83">
        <w:rPr>
          <w:rFonts w:ascii="Consolas" w:hAnsi="Consolas"/>
          <w:color w:val="B5CEA8"/>
          <w:sz w:val="21"/>
          <w:szCs w:val="21"/>
          <w:lang w:val="en-US" w:eastAsia="en-US"/>
        </w:rPr>
        <w:t>0</w:t>
      </w:r>
      <w:r w:rsidRPr="00684B83">
        <w:rPr>
          <w:rFonts w:ascii="Consolas" w:hAnsi="Consolas"/>
          <w:color w:val="D4D4D4"/>
          <w:sz w:val="21"/>
          <w:szCs w:val="21"/>
          <w:lang w:val="en-US" w:eastAsia="en-US"/>
        </w:rPr>
        <w:t>]</w:t>
      </w:r>
    </w:p>
    <w:p w14:paraId="0DF93CE9"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hillCurve = IN[</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w:t>
      </w:r>
    </w:p>
    <w:p w14:paraId="2DA27DC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pointsOnHill = generatedPoints[</w:t>
      </w:r>
      <w:r w:rsidRPr="00684B83">
        <w:rPr>
          <w:rFonts w:ascii="Consolas" w:hAnsi="Consolas"/>
          <w:color w:val="B5CEA8"/>
          <w:sz w:val="21"/>
          <w:szCs w:val="21"/>
          <w:lang w:val="en-US" w:eastAsia="en-US"/>
        </w:rPr>
        <w:t>1</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#[0] = basePoints, [1] = projPoints</w:t>
      </w:r>
    </w:p>
    <w:p w14:paraId="4DBF170D"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36E4219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step = IN[</w:t>
      </w:r>
      <w:r w:rsidRPr="00684B83">
        <w:rPr>
          <w:rFonts w:ascii="Consolas" w:hAnsi="Consolas"/>
          <w:color w:val="B5CEA8"/>
          <w:sz w:val="21"/>
          <w:szCs w:val="21"/>
          <w:lang w:val="en-US" w:eastAsia="en-US"/>
        </w:rPr>
        <w:t>2</w:t>
      </w:r>
      <w:r w:rsidRPr="00684B83">
        <w:rPr>
          <w:rFonts w:ascii="Consolas" w:hAnsi="Consolas"/>
          <w:color w:val="D4D4D4"/>
          <w:sz w:val="21"/>
          <w:szCs w:val="21"/>
          <w:lang w:val="en-US" w:eastAsia="en-US"/>
        </w:rPr>
        <w:t>]/</w:t>
      </w:r>
      <w:r w:rsidRPr="00684B83">
        <w:rPr>
          <w:rFonts w:ascii="Consolas" w:hAnsi="Consolas"/>
          <w:color w:val="B5CEA8"/>
          <w:sz w:val="21"/>
          <w:szCs w:val="21"/>
          <w:lang w:val="en-US" w:eastAsia="en-US"/>
        </w:rPr>
        <w:t>100</w:t>
      </w:r>
    </w:p>
    <w:p w14:paraId="68E89B54"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maxIterations = IN[</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w:t>
      </w:r>
    </w:p>
    <w:p w14:paraId="3E9BD5A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7B617130"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zVec = Vector.ZAxis()</w:t>
      </w:r>
    </w:p>
    <w:p w14:paraId="64403DBD"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yVec = Vector.YAxis()</w:t>
      </w:r>
    </w:p>
    <w:p w14:paraId="0F8D6CE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xVec = Vector.XAxis()</w:t>
      </w:r>
    </w:p>
    <w:p w14:paraId="3F96B8D3"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143D3C44"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paramsOnHill = []</w:t>
      </w:r>
    </w:p>
    <w:p w14:paraId="0C3DA65E"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vectorsOnHill = []</w:t>
      </w:r>
    </w:p>
    <w:p w14:paraId="34241753"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slopesOnHill = []</w:t>
      </w:r>
    </w:p>
    <w:p w14:paraId="679FA750"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projCircles = []</w:t>
      </w:r>
    </w:p>
    <w:p w14:paraId="72E291E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zValues = []</w:t>
      </w:r>
    </w:p>
    <w:p w14:paraId="790570E9" w14:textId="77777777" w:rsidR="005F3E3D"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newPointsOnHill = []</w:t>
      </w:r>
    </w:p>
    <w:p w14:paraId="60C99AD8"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31464894"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#Newtons' Method</w:t>
      </w:r>
    </w:p>
    <w:p w14:paraId="705B361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763833BA"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 xml:space="preserve">#Eval Position on Curve, Return Height </w:t>
      </w:r>
    </w:p>
    <w:p w14:paraId="65255922"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return y height for the curve</w:t>
      </w:r>
    </w:p>
    <w:p w14:paraId="64D96336"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evalPoint = hillCurve.PointAtParameter(t)</w:t>
      </w:r>
    </w:p>
    <w:p w14:paraId="02C0041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 = evalPoint.Z</w:t>
      </w:r>
    </w:p>
    <w:p w14:paraId="1B6A5275"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#zValues.append(y)</w:t>
      </w:r>
    </w:p>
    <w:p w14:paraId="58EA1365"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z</w:t>
      </w:r>
    </w:p>
    <w:p w14:paraId="26F6DFB6"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67F110A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#Eval Tangent on Curve, Return Slope</w:t>
      </w:r>
    </w:p>
    <w:p w14:paraId="2619823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f_prime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w:t>
      </w:r>
      <w:r w:rsidRPr="00684B83">
        <w:rPr>
          <w:rFonts w:ascii="Consolas" w:hAnsi="Consolas"/>
          <w:color w:val="D4D4D4"/>
          <w:sz w:val="21"/>
          <w:szCs w:val="21"/>
          <w:lang w:val="en-US" w:eastAsia="en-US"/>
        </w:rPr>
        <w:t xml:space="preserve">): </w:t>
      </w:r>
      <w:r w:rsidRPr="00684B83">
        <w:rPr>
          <w:rFonts w:ascii="Consolas" w:hAnsi="Consolas"/>
          <w:color w:val="6A9955"/>
          <w:sz w:val="21"/>
          <w:szCs w:val="21"/>
          <w:lang w:val="en-US" w:eastAsia="en-US"/>
        </w:rPr>
        <w:t># for t (t param of curve), calc tangent and return slope angle of tangent line</w:t>
      </w:r>
    </w:p>
    <w:p w14:paraId="3BA5F2EA"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tanVector = hillCurve.TangentAtParameter(t)</w:t>
      </w:r>
    </w:p>
    <w:p w14:paraId="6864E0E8"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#tanVectors.append(tanVector)</w:t>
      </w:r>
    </w:p>
    <w:p w14:paraId="011525B0"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slopeAngle = Vector.Dot(tanVector, Vector.ZAxis()) </w:t>
      </w:r>
      <w:r w:rsidRPr="00684B83">
        <w:rPr>
          <w:rFonts w:ascii="Consolas" w:hAnsi="Consolas"/>
          <w:color w:val="6A9955"/>
          <w:sz w:val="21"/>
          <w:szCs w:val="21"/>
          <w:lang w:val="en-US" w:eastAsia="en-US"/>
        </w:rPr>
        <w:t>#zVec #Vector.XAxis())</w:t>
      </w:r>
    </w:p>
    <w:p w14:paraId="235378A7"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slopeAngle</w:t>
      </w:r>
    </w:p>
    <w:p w14:paraId="54485C7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7710E0C4"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#Use Newtons' Method to Step Along Curve</w:t>
      </w:r>
    </w:p>
    <w:p w14:paraId="5D8BADF2"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569CD6"/>
          <w:sz w:val="21"/>
          <w:szCs w:val="21"/>
          <w:lang w:val="en-US" w:eastAsia="en-US"/>
        </w:rPr>
        <w:t>def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newtCurve</w:t>
      </w:r>
      <w:r w:rsidRPr="00684B83">
        <w:rPr>
          <w:rFonts w:ascii="Consolas" w:hAnsi="Consolas"/>
          <w:color w:val="D4D4D4"/>
          <w:sz w:val="21"/>
          <w:szCs w:val="21"/>
          <w:lang w:val="en-US" w:eastAsia="en-US"/>
        </w:rPr>
        <w:t>(</w:t>
      </w:r>
      <w:r w:rsidRPr="00684B83">
        <w:rPr>
          <w:rFonts w:ascii="Consolas" w:hAnsi="Consolas"/>
          <w:color w:val="9CDCFE"/>
          <w:sz w:val="21"/>
          <w:szCs w:val="21"/>
          <w:lang w:val="en-US" w:eastAsia="en-US"/>
        </w:rPr>
        <w:t>tParam</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n</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hillCurve</w:t>
      </w:r>
      <w:r w:rsidRPr="00684B83">
        <w:rPr>
          <w:rFonts w:ascii="Consolas" w:hAnsi="Consolas"/>
          <w:color w:val="D4D4D4"/>
          <w:sz w:val="21"/>
          <w:szCs w:val="21"/>
          <w:lang w:val="en-US" w:eastAsia="en-US"/>
        </w:rPr>
        <w:t xml:space="preserve">, </w:t>
      </w:r>
      <w:r w:rsidRPr="00684B83">
        <w:rPr>
          <w:rFonts w:ascii="Consolas" w:hAnsi="Consolas"/>
          <w:color w:val="9CDCFE"/>
          <w:sz w:val="21"/>
          <w:szCs w:val="21"/>
          <w:lang w:val="en-US" w:eastAsia="en-US"/>
        </w:rPr>
        <w:t>step</w:t>
      </w:r>
      <w:r w:rsidRPr="00684B83">
        <w:rPr>
          <w:rFonts w:ascii="Consolas" w:hAnsi="Consolas"/>
          <w:color w:val="D4D4D4"/>
          <w:sz w:val="21"/>
          <w:szCs w:val="21"/>
          <w:lang w:val="en-US" w:eastAsia="en-US"/>
        </w:rPr>
        <w:t>):</w:t>
      </w:r>
    </w:p>
    <w:p w14:paraId="529D08B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i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range</w:t>
      </w:r>
      <w:r w:rsidRPr="00684B83">
        <w:rPr>
          <w:rFonts w:ascii="Consolas" w:hAnsi="Consolas"/>
          <w:color w:val="D4D4D4"/>
          <w:sz w:val="21"/>
          <w:szCs w:val="21"/>
          <w:lang w:val="en-US" w:eastAsia="en-US"/>
        </w:rPr>
        <w:t>(n):</w:t>
      </w:r>
    </w:p>
    <w:p w14:paraId="6D64FCBF"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if</w:t>
      </w:r>
      <w:r w:rsidRPr="00684B83">
        <w:rPr>
          <w:rFonts w:ascii="Consolas" w:hAnsi="Consolas"/>
          <w:color w:val="D4D4D4"/>
          <w:sz w:val="21"/>
          <w:szCs w:val="21"/>
          <w:lang w:val="en-US" w:eastAsia="en-US"/>
        </w:rPr>
        <w:t xml:space="preserve"> </w:t>
      </w:r>
      <w:r w:rsidRPr="00684B83">
        <w:rPr>
          <w:rFonts w:ascii="Consolas" w:hAnsi="Consolas"/>
          <w:color w:val="DCDCAA"/>
          <w:sz w:val="21"/>
          <w:szCs w:val="21"/>
          <w:lang w:val="en-US" w:eastAsia="en-US"/>
        </w:rPr>
        <w:t>abs</w:t>
      </w:r>
      <w:r w:rsidRPr="00684B83">
        <w:rPr>
          <w:rFonts w:ascii="Consolas" w:hAnsi="Consolas"/>
          <w:color w:val="D4D4D4"/>
          <w:sz w:val="21"/>
          <w:szCs w:val="21"/>
          <w:lang w:val="en-US" w:eastAsia="en-US"/>
        </w:rPr>
        <w:t xml:space="preserve">(f_prime(tParam)) &lt; </w:t>
      </w:r>
      <w:r w:rsidRPr="00684B83">
        <w:rPr>
          <w:rFonts w:ascii="Consolas" w:hAnsi="Consolas"/>
          <w:color w:val="B5CEA8"/>
          <w:sz w:val="21"/>
          <w:szCs w:val="21"/>
          <w:lang w:val="en-US" w:eastAsia="en-US"/>
        </w:rPr>
        <w:t>0.5</w:t>
      </w:r>
      <w:r w:rsidRPr="00684B83">
        <w:rPr>
          <w:rFonts w:ascii="Consolas" w:hAnsi="Consolas"/>
          <w:color w:val="D4D4D4"/>
          <w:sz w:val="21"/>
          <w:szCs w:val="21"/>
          <w:lang w:val="en-US" w:eastAsia="en-US"/>
        </w:rPr>
        <w:t>:</w:t>
      </w:r>
    </w:p>
    <w:p w14:paraId="56410D2B"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18A3061C"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tParam = tParam - ((f_prime(tParam + step)) - (f_prime(tParam - step)))/f_prime(tParam)</w:t>
      </w:r>
    </w:p>
    <w:p w14:paraId="412E31B2"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6A9955"/>
          <w:sz w:val="21"/>
          <w:szCs w:val="21"/>
          <w:lang w:val="en-US" w:eastAsia="en-US"/>
        </w:rPr>
        <w:t>#tParam = tParam - ((f(tParam + step)) - (f(tParam - step)))/step*10</w:t>
      </w:r>
    </w:p>
    <w:p w14:paraId="2435451E"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slopesOnHill.append(f_prime(tParam))</w:t>
      </w:r>
    </w:p>
    <w:p w14:paraId="2AA9665E"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zValues.append(f(tParam))</w:t>
      </w:r>
    </w:p>
    <w:p w14:paraId="3FC8EF27"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r w:rsidRPr="00684B83">
        <w:rPr>
          <w:rFonts w:ascii="Consolas" w:hAnsi="Consolas"/>
          <w:color w:val="C586C0"/>
          <w:sz w:val="21"/>
          <w:szCs w:val="21"/>
          <w:lang w:val="en-US" w:eastAsia="en-US"/>
        </w:rPr>
        <w:t>return</w:t>
      </w:r>
      <w:r w:rsidRPr="00684B83">
        <w:rPr>
          <w:rFonts w:ascii="Consolas" w:hAnsi="Consolas"/>
          <w:color w:val="D4D4D4"/>
          <w:sz w:val="21"/>
          <w:szCs w:val="21"/>
          <w:lang w:val="en-US" w:eastAsia="en-US"/>
        </w:rPr>
        <w:t xml:space="preserve"> tParam</w:t>
      </w:r>
    </w:p>
    <w:p w14:paraId="1A8B7E31"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p>
    <w:p w14:paraId="7474DB2A"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6A9955"/>
          <w:sz w:val="21"/>
          <w:szCs w:val="21"/>
          <w:lang w:val="en-US" w:eastAsia="en-US"/>
        </w:rPr>
        <w:t>#Iterate Through All Points and Move Along Curve</w:t>
      </w:r>
    </w:p>
    <w:p w14:paraId="4208D165"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C586C0"/>
          <w:sz w:val="21"/>
          <w:szCs w:val="21"/>
          <w:lang w:val="en-US" w:eastAsia="en-US"/>
        </w:rPr>
        <w:t>for</w:t>
      </w:r>
      <w:r w:rsidRPr="00684B83">
        <w:rPr>
          <w:rFonts w:ascii="Consolas" w:hAnsi="Consolas"/>
          <w:color w:val="D4D4D4"/>
          <w:sz w:val="21"/>
          <w:szCs w:val="21"/>
          <w:lang w:val="en-US" w:eastAsia="en-US"/>
        </w:rPr>
        <w:t xml:space="preserve"> pt </w:t>
      </w:r>
      <w:r w:rsidRPr="00684B83">
        <w:rPr>
          <w:rFonts w:ascii="Consolas" w:hAnsi="Consolas"/>
          <w:color w:val="569CD6"/>
          <w:sz w:val="21"/>
          <w:szCs w:val="21"/>
          <w:lang w:val="en-US" w:eastAsia="en-US"/>
        </w:rPr>
        <w:t>in</w:t>
      </w:r>
      <w:r w:rsidRPr="00684B83">
        <w:rPr>
          <w:rFonts w:ascii="Consolas" w:hAnsi="Consolas"/>
          <w:color w:val="D4D4D4"/>
          <w:sz w:val="21"/>
          <w:szCs w:val="21"/>
          <w:lang w:val="en-US" w:eastAsia="en-US"/>
        </w:rPr>
        <w:t xml:space="preserve"> pointsOnHill:</w:t>
      </w:r>
    </w:p>
    <w:p w14:paraId="6755E256"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paramOnHill = Curve.ParameterAtPoint(hillCurve, pt) </w:t>
      </w:r>
    </w:p>
    <w:p w14:paraId="64D8E47E"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6FC29B26"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n = </w:t>
      </w:r>
      <w:r w:rsidRPr="00684B83">
        <w:rPr>
          <w:rFonts w:ascii="Consolas" w:hAnsi="Consolas"/>
          <w:color w:val="4EC9B0"/>
          <w:sz w:val="21"/>
          <w:szCs w:val="21"/>
          <w:lang w:val="en-US" w:eastAsia="en-US"/>
        </w:rPr>
        <w:t>int</w:t>
      </w:r>
      <w:r w:rsidRPr="00684B83">
        <w:rPr>
          <w:rFonts w:ascii="Consolas" w:hAnsi="Consolas"/>
          <w:color w:val="D4D4D4"/>
          <w:sz w:val="21"/>
          <w:szCs w:val="21"/>
          <w:lang w:val="en-US" w:eastAsia="en-US"/>
        </w:rPr>
        <w:t>(maxIterations)</w:t>
      </w:r>
    </w:p>
    <w:p w14:paraId="17C6F7CB"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newT = newtCurve(paramOnHill, n, hillCurve, step)</w:t>
      </w:r>
    </w:p>
    <w:p w14:paraId="471CEB4E"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pt = Curve.PointAtParameter(hillCurve, newT)</w:t>
      </w:r>
    </w:p>
    <w:p w14:paraId="3B7BF0E5"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w:t>
      </w:r>
    </w:p>
    <w:p w14:paraId="1CD547B4"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    projCircle = Circle.ByCenterPointRadiusNormal(pt, </w:t>
      </w:r>
      <w:r w:rsidRPr="00684B83">
        <w:rPr>
          <w:rFonts w:ascii="Consolas" w:hAnsi="Consolas"/>
          <w:color w:val="B5CEA8"/>
          <w:sz w:val="21"/>
          <w:szCs w:val="21"/>
          <w:lang w:val="en-US" w:eastAsia="en-US"/>
        </w:rPr>
        <w:t>3</w:t>
      </w:r>
      <w:r w:rsidRPr="00684B83">
        <w:rPr>
          <w:rFonts w:ascii="Consolas" w:hAnsi="Consolas"/>
          <w:color w:val="D4D4D4"/>
          <w:sz w:val="21"/>
          <w:szCs w:val="21"/>
          <w:lang w:val="en-US" w:eastAsia="en-US"/>
        </w:rPr>
        <w:t>, xVec)</w:t>
      </w:r>
    </w:p>
    <w:p w14:paraId="3D2C74F2"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projCircles.append(projCircle)</w:t>
      </w:r>
    </w:p>
    <w:p w14:paraId="6D8F365D" w14:textId="77777777" w:rsidR="005F3E3D" w:rsidRPr="00684B83" w:rsidRDefault="005F3E3D" w:rsidP="005F3E3D">
      <w:pPr>
        <w:shd w:val="clear" w:color="auto" w:fill="1E1E1E"/>
        <w:spacing w:line="285" w:lineRule="atLeast"/>
        <w:rPr>
          <w:rFonts w:ascii="Consolas" w:hAnsi="Consolas"/>
          <w:color w:val="D4D4D4"/>
          <w:sz w:val="21"/>
          <w:szCs w:val="21"/>
          <w:lang w:val="en-US" w:eastAsia="en-US"/>
        </w:rPr>
      </w:pPr>
      <w:r w:rsidRPr="00684B83">
        <w:rPr>
          <w:rFonts w:ascii="Consolas" w:hAnsi="Consolas"/>
          <w:color w:val="D4D4D4"/>
          <w:sz w:val="21"/>
          <w:szCs w:val="21"/>
          <w:lang w:val="en-US" w:eastAsia="en-US"/>
        </w:rPr>
        <w:t xml:space="preserve">OUT = [slopesOnHill, newPointsOnHill, projCircles] </w:t>
      </w:r>
      <w:r w:rsidRPr="00684B83">
        <w:rPr>
          <w:rFonts w:ascii="Consolas" w:hAnsi="Consolas"/>
          <w:color w:val="6A9955"/>
          <w:sz w:val="21"/>
          <w:szCs w:val="21"/>
          <w:lang w:val="en-US" w:eastAsia="en-US"/>
        </w:rPr>
        <w:t>#pointsOnHill,</w:t>
      </w:r>
    </w:p>
    <w:p w14:paraId="2A256E72" w14:textId="77777777" w:rsidR="005F3E3D" w:rsidRDefault="005F3E3D" w:rsidP="005F3E3D">
      <w:pPr>
        <w:rPr>
          <w:rFonts w:cs="Arial"/>
          <w:lang w:val="en-US"/>
        </w:rPr>
      </w:pPr>
    </w:p>
    <w:p w14:paraId="790ACB2D" w14:textId="77777777" w:rsidR="005F3E3D" w:rsidRDefault="005F3E3D" w:rsidP="005F3E3D">
      <w:pPr>
        <w:rPr>
          <w:rFonts w:cs="Arial"/>
          <w:lang w:val="en-US"/>
        </w:rPr>
      </w:pPr>
      <w:r>
        <w:rPr>
          <w:noProof/>
          <w:lang w:val="en-US" w:eastAsia="en-US"/>
        </w:rPr>
        <w:lastRenderedPageBreak/>
        <w:drawing>
          <wp:inline distT="0" distB="0" distL="0" distR="0" wp14:anchorId="6FBCEEC9" wp14:editId="3E2198F8">
            <wp:extent cx="6480810" cy="3579495"/>
            <wp:effectExtent l="0" t="0" r="0" b="190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80810" cy="3579495"/>
                    </a:xfrm>
                    <a:prstGeom prst="rect">
                      <a:avLst/>
                    </a:prstGeom>
                  </pic:spPr>
                </pic:pic>
              </a:graphicData>
            </a:graphic>
          </wp:inline>
        </w:drawing>
      </w:r>
    </w:p>
    <w:p w14:paraId="2E216D4B" w14:textId="77777777" w:rsidR="005F3E3D" w:rsidRDefault="005F3E3D" w:rsidP="005F3E3D">
      <w:pPr>
        <w:rPr>
          <w:rFonts w:cs="Arial"/>
          <w:lang w:val="en-US"/>
        </w:rPr>
      </w:pPr>
      <w:r w:rsidRPr="00295A2E">
        <w:rPr>
          <w:rFonts w:cs="Arial"/>
          <w:noProof/>
          <w:lang w:val="en-US" w:eastAsia="en-US"/>
        </w:rPr>
        <w:drawing>
          <wp:inline distT="0" distB="0" distL="0" distR="0" wp14:anchorId="29F636FD" wp14:editId="65A85A08">
            <wp:extent cx="6480810" cy="3528060"/>
            <wp:effectExtent l="0" t="0" r="0" b="0"/>
            <wp:docPr id="4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8"/>
                    <a:stretch>
                      <a:fillRect/>
                    </a:stretch>
                  </pic:blipFill>
                  <pic:spPr>
                    <a:xfrm>
                      <a:off x="0" y="0"/>
                      <a:ext cx="6480810" cy="3528060"/>
                    </a:xfrm>
                    <a:prstGeom prst="rect">
                      <a:avLst/>
                    </a:prstGeom>
                  </pic:spPr>
                </pic:pic>
              </a:graphicData>
            </a:graphic>
          </wp:inline>
        </w:drawing>
      </w:r>
    </w:p>
    <w:p w14:paraId="536A981B" w14:textId="77777777" w:rsidR="005F3E3D" w:rsidRDefault="005F3E3D" w:rsidP="005F3E3D">
      <w:pPr>
        <w:rPr>
          <w:rFonts w:cs="Arial"/>
          <w:lang w:val="en-US"/>
        </w:rPr>
      </w:pPr>
    </w:p>
    <w:p w14:paraId="3B5A370D" w14:textId="77777777" w:rsidR="005F3E3D" w:rsidRDefault="005F3E3D" w:rsidP="005F3E3D">
      <w:pPr>
        <w:spacing w:line="240" w:lineRule="auto"/>
        <w:rPr>
          <w:b/>
          <w:bCs/>
          <w:color w:val="808080"/>
          <w:szCs w:val="26"/>
        </w:rPr>
      </w:pPr>
      <w:r>
        <w:br w:type="page"/>
      </w:r>
    </w:p>
    <w:p w14:paraId="0EFEAF23" w14:textId="77777777" w:rsidR="005F3E3D" w:rsidRDefault="005F3E3D" w:rsidP="005F3E3D">
      <w:pPr>
        <w:pStyle w:val="Heading3"/>
      </w:pPr>
      <w:r>
        <w:lastRenderedPageBreak/>
        <w:t>Example 3: Building Massing – Complex</w:t>
      </w:r>
    </w:p>
    <w:p w14:paraId="5B919B25" w14:textId="77777777" w:rsidR="005F3E3D" w:rsidRPr="0097756D" w:rsidRDefault="005F3E3D" w:rsidP="005F3E3D">
      <w:pPr>
        <w:rPr>
          <w:rFonts w:cs="Arial"/>
          <w:lang w:val="en-US"/>
        </w:rPr>
      </w:pPr>
      <w:r>
        <w:rPr>
          <w:rFonts w:cs="Arial"/>
          <w:lang w:val="en-US"/>
        </w:rPr>
        <w:t>This study looks at the r</w:t>
      </w:r>
      <w:r w:rsidRPr="0097756D">
        <w:rPr>
          <w:rFonts w:cs="Arial"/>
          <w:lang w:val="en-US"/>
        </w:rPr>
        <w:t xml:space="preserve">etail and office distribution and configuration for a building on an urban site. </w:t>
      </w:r>
    </w:p>
    <w:p w14:paraId="7BF9B494" w14:textId="77777777" w:rsidR="005F3E3D" w:rsidRPr="0097756D" w:rsidRDefault="005F3E3D" w:rsidP="005F3E3D">
      <w:pPr>
        <w:numPr>
          <w:ilvl w:val="0"/>
          <w:numId w:val="26"/>
        </w:numPr>
        <w:tabs>
          <w:tab w:val="num" w:pos="720"/>
        </w:tabs>
        <w:rPr>
          <w:rFonts w:cs="Arial"/>
          <w:lang w:val="en-US"/>
        </w:rPr>
      </w:pPr>
      <w:r w:rsidRPr="0097756D">
        <w:rPr>
          <w:rFonts w:cs="Arial"/>
          <w:lang w:val="en-US"/>
        </w:rPr>
        <w:t>Variable Inputs:</w:t>
      </w:r>
    </w:p>
    <w:p w14:paraId="35917F50" w14:textId="77777777" w:rsidR="005F3E3D" w:rsidRPr="0097756D" w:rsidRDefault="005F3E3D" w:rsidP="005F3E3D">
      <w:pPr>
        <w:ind w:left="720"/>
        <w:rPr>
          <w:rFonts w:cs="Arial"/>
          <w:lang w:val="en-US"/>
        </w:rPr>
      </w:pPr>
      <w:r w:rsidRPr="0097756D">
        <w:rPr>
          <w:rFonts w:cs="Arial"/>
          <w:noProof/>
          <w:lang w:val="en-US" w:eastAsia="en-US"/>
        </w:rPr>
        <w:drawing>
          <wp:anchor distT="0" distB="0" distL="114300" distR="114300" simplePos="0" relativeHeight="251655168" behindDoc="0" locked="0" layoutInCell="1" allowOverlap="1" wp14:anchorId="0692C1BF" wp14:editId="471F71E3">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29CDE91F" w14:textId="77777777" w:rsidR="005F3E3D" w:rsidRPr="0097756D" w:rsidRDefault="005F3E3D" w:rsidP="005F3E3D">
      <w:pPr>
        <w:ind w:left="720"/>
        <w:rPr>
          <w:rFonts w:cs="Arial"/>
          <w:lang w:val="en-US"/>
        </w:rPr>
      </w:pPr>
      <w:r w:rsidRPr="0097756D">
        <w:rPr>
          <w:rFonts w:cs="Arial"/>
          <w:lang w:val="en-US"/>
        </w:rPr>
        <w:t>2. Program block size</w:t>
      </w:r>
    </w:p>
    <w:p w14:paraId="5B75018F" w14:textId="77777777" w:rsidR="005F3E3D" w:rsidRPr="0097756D" w:rsidRDefault="005F3E3D" w:rsidP="005F3E3D">
      <w:pPr>
        <w:ind w:left="720"/>
        <w:rPr>
          <w:rFonts w:cs="Arial"/>
          <w:lang w:val="en-US"/>
        </w:rPr>
      </w:pPr>
      <w:r w:rsidRPr="0097756D">
        <w:rPr>
          <w:rFonts w:cs="Arial"/>
          <w:lang w:val="en-US"/>
        </w:rPr>
        <w:t>3. Program block rotation</w:t>
      </w:r>
    </w:p>
    <w:p w14:paraId="32C9A6BD" w14:textId="77777777" w:rsidR="005F3E3D" w:rsidRPr="0097756D" w:rsidRDefault="005F3E3D" w:rsidP="005F3E3D">
      <w:pPr>
        <w:numPr>
          <w:ilvl w:val="0"/>
          <w:numId w:val="27"/>
        </w:numPr>
        <w:tabs>
          <w:tab w:val="num" w:pos="720"/>
        </w:tabs>
        <w:rPr>
          <w:rFonts w:cs="Arial"/>
          <w:lang w:val="en-US"/>
        </w:rPr>
      </w:pPr>
      <w:r w:rsidRPr="0097756D">
        <w:rPr>
          <w:rFonts w:cs="Arial"/>
          <w:lang w:val="en-US"/>
        </w:rPr>
        <w:t>Goals:</w:t>
      </w:r>
    </w:p>
    <w:p w14:paraId="7D0E67B0" w14:textId="77777777" w:rsidR="005F3E3D" w:rsidRPr="0097756D" w:rsidRDefault="005F3E3D" w:rsidP="005F3E3D">
      <w:pPr>
        <w:ind w:left="720"/>
        <w:rPr>
          <w:rFonts w:cs="Arial"/>
          <w:lang w:val="en-US"/>
        </w:rPr>
      </w:pPr>
      <w:r w:rsidRPr="0097756D">
        <w:rPr>
          <w:rFonts w:cs="Arial"/>
          <w:lang w:val="en-US"/>
        </w:rPr>
        <w:t>1. Minimize zoning envelop overlap</w:t>
      </w:r>
    </w:p>
    <w:p w14:paraId="2CACD2A2" w14:textId="77777777" w:rsidR="005F3E3D" w:rsidRPr="0097756D" w:rsidRDefault="005F3E3D" w:rsidP="005F3E3D">
      <w:pPr>
        <w:ind w:left="720"/>
        <w:rPr>
          <w:rFonts w:cs="Arial"/>
          <w:lang w:val="en-US"/>
        </w:rPr>
      </w:pPr>
      <w:r w:rsidRPr="0097756D">
        <w:rPr>
          <w:rFonts w:cs="Arial"/>
          <w:lang w:val="en-US"/>
        </w:rPr>
        <w:t xml:space="preserve">2. Minimize cost </w:t>
      </w:r>
    </w:p>
    <w:p w14:paraId="7D1968E4" w14:textId="77777777" w:rsidR="005F3E3D" w:rsidRPr="0097756D" w:rsidRDefault="005F3E3D" w:rsidP="005F3E3D">
      <w:pPr>
        <w:ind w:left="720"/>
        <w:rPr>
          <w:rFonts w:cs="Arial"/>
          <w:lang w:val="en-US"/>
        </w:rPr>
      </w:pPr>
      <w:r w:rsidRPr="0097756D">
        <w:rPr>
          <w:rFonts w:cs="Arial"/>
          <w:lang w:val="en-US"/>
        </w:rPr>
        <w:t>3. Maximize total value per year</w:t>
      </w:r>
    </w:p>
    <w:p w14:paraId="52D9DD13" w14:textId="77777777" w:rsidR="005F3E3D" w:rsidRDefault="005F3E3D" w:rsidP="005F3E3D">
      <w:pPr>
        <w:rPr>
          <w:rFonts w:cs="Arial"/>
        </w:rPr>
      </w:pPr>
    </w:p>
    <w:p w14:paraId="0B0311A0" w14:textId="77777777" w:rsidR="005F3E3D" w:rsidRDefault="005F3E3D" w:rsidP="005F3E3D">
      <w:pPr>
        <w:rPr>
          <w:rFonts w:cs="Arial"/>
        </w:rPr>
      </w:pPr>
      <w:r>
        <w:rPr>
          <w:rFonts w:cs="Arial"/>
        </w:rPr>
        <w:t>Open the Revit file “\</w:t>
      </w:r>
      <w:r w:rsidRPr="001103A0">
        <w:rPr>
          <w:rFonts w:cs="Arial"/>
        </w:rPr>
        <w:t>SampleFiles\03.0_BuildingMasserComplex</w:t>
      </w:r>
      <w:r>
        <w:rPr>
          <w:rFonts w:cs="Arial"/>
        </w:rPr>
        <w:t>\</w:t>
      </w:r>
      <w:r w:rsidRPr="001103A0">
        <w:t xml:space="preserve"> </w:t>
      </w:r>
      <w:r w:rsidRPr="001103A0">
        <w:rPr>
          <w:rFonts w:cs="Arial"/>
        </w:rPr>
        <w:t>BuildingMasser-UrbanContext2019.rvt</w:t>
      </w:r>
      <w:r>
        <w:rPr>
          <w:rFonts w:cs="Arial"/>
        </w:rPr>
        <w:t>” and then the Dynamo file file “\</w:t>
      </w:r>
      <w:r w:rsidRPr="001103A0">
        <w:rPr>
          <w:rFonts w:cs="Arial"/>
        </w:rPr>
        <w:t>SampleFiles\03.0_BuildingMasserComplex</w:t>
      </w:r>
      <w:r>
        <w:rPr>
          <w:rFonts w:cs="Arial"/>
        </w:rPr>
        <w:t>\</w:t>
      </w:r>
      <w:r w:rsidRPr="001103A0">
        <w:t xml:space="preserve"> </w:t>
      </w:r>
      <w:r w:rsidRPr="001103A0">
        <w:rPr>
          <w:rFonts w:cs="Arial"/>
        </w:rPr>
        <w:t>BuildingMasser-2programsBiLT_NA2019-START.dyn</w:t>
      </w:r>
      <w:r>
        <w:rPr>
          <w:rFonts w:cs="Arial"/>
        </w:rPr>
        <w:t>”</w:t>
      </w:r>
    </w:p>
    <w:p w14:paraId="0FC7D3EF" w14:textId="77777777" w:rsidR="005F3E3D" w:rsidRDefault="005F3E3D" w:rsidP="005F3E3D">
      <w:pPr>
        <w:rPr>
          <w:rFonts w:cs="Arial"/>
        </w:rPr>
      </w:pPr>
    </w:p>
    <w:p w14:paraId="001A4322" w14:textId="77777777" w:rsidR="005F3E3D" w:rsidRDefault="005F3E3D" w:rsidP="005F3E3D">
      <w:pPr>
        <w:rPr>
          <w:rFonts w:cs="Arial"/>
        </w:rPr>
      </w:pPr>
      <w:r>
        <w:rPr>
          <w:rFonts w:cs="Arial"/>
        </w:rPr>
        <w:t>The graph contains the same groupings as our previous example, just with a bit more complexity.</w:t>
      </w:r>
    </w:p>
    <w:p w14:paraId="0A8E1186" w14:textId="77777777" w:rsidR="005F3E3D" w:rsidRDefault="005F3E3D" w:rsidP="005F3E3D">
      <w:pPr>
        <w:jc w:val="center"/>
        <w:rPr>
          <w:rFonts w:cs="Arial"/>
        </w:rPr>
      </w:pPr>
      <w:r w:rsidRPr="0097756D">
        <w:rPr>
          <w:rFonts w:cs="Arial"/>
          <w:noProof/>
          <w:lang w:val="en-US" w:eastAsia="en-US"/>
        </w:rPr>
        <w:drawing>
          <wp:inline distT="0" distB="0" distL="0" distR="0" wp14:anchorId="1C60DF78" wp14:editId="4B69B571">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80810" cy="3535045"/>
                    </a:xfrm>
                    <a:prstGeom prst="rect">
                      <a:avLst/>
                    </a:prstGeom>
                  </pic:spPr>
                </pic:pic>
              </a:graphicData>
            </a:graphic>
          </wp:inline>
        </w:drawing>
      </w:r>
    </w:p>
    <w:p w14:paraId="0742EE91" w14:textId="77777777" w:rsidR="005F3E3D" w:rsidRDefault="005F3E3D" w:rsidP="005F3E3D">
      <w:pPr>
        <w:pStyle w:val="Subtitle"/>
        <w:jc w:val="center"/>
      </w:pPr>
      <w:r w:rsidRPr="000236C4">
        <w:t>BuildingMasser-2programsBiLT_NA2019.dyn</w:t>
      </w:r>
    </w:p>
    <w:p w14:paraId="2DC6EAF6" w14:textId="77777777" w:rsidR="005F3E3D" w:rsidRDefault="005F3E3D" w:rsidP="005F3E3D"/>
    <w:p w14:paraId="4330B616" w14:textId="77777777" w:rsidR="005F3E3D" w:rsidRDefault="005F3E3D" w:rsidP="005F3E3D">
      <w:r>
        <w:lastRenderedPageBreak/>
        <w:t xml:space="preserve">First let’s look at the inputs. Users can set a gross square area and choose how to distribute the program among the 2 building parts of the building mass. Each building mass chunk can be controlled via length, width, and rotation with optional controls for position.  These controls are set to not vary in Refinery, in order to focus the study on the size and rotation of the chunks.   </w:t>
      </w:r>
    </w:p>
    <w:p w14:paraId="3EC65152" w14:textId="77777777" w:rsidR="005F3E3D" w:rsidRDefault="005F3E3D" w:rsidP="005F3E3D">
      <w:r w:rsidRPr="00E27E39">
        <w:rPr>
          <w:noProof/>
          <w:lang w:val="en-US" w:eastAsia="en-US"/>
        </w:rPr>
        <w:drawing>
          <wp:inline distT="0" distB="0" distL="0" distR="0" wp14:anchorId="31628864" wp14:editId="2C174417">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71"/>
                    <a:stretch>
                      <a:fillRect/>
                    </a:stretch>
                  </pic:blipFill>
                  <pic:spPr>
                    <a:xfrm>
                      <a:off x="0" y="0"/>
                      <a:ext cx="6480810" cy="3686810"/>
                    </a:xfrm>
                    <a:prstGeom prst="rect">
                      <a:avLst/>
                    </a:prstGeom>
                  </pic:spPr>
                </pic:pic>
              </a:graphicData>
            </a:graphic>
          </wp:inline>
        </w:drawing>
      </w:r>
    </w:p>
    <w:p w14:paraId="592A7CC5" w14:textId="77777777" w:rsidR="005F3E3D" w:rsidRDefault="005F3E3D" w:rsidP="005F3E3D">
      <w:r w:rsidRPr="00E27E39">
        <w:rPr>
          <w:noProof/>
          <w:lang w:val="en-US" w:eastAsia="en-US"/>
        </w:rPr>
        <w:lastRenderedPageBreak/>
        <w:drawing>
          <wp:inline distT="0" distB="0" distL="0" distR="0" wp14:anchorId="139BDF14" wp14:editId="5DC9C8FF">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80810" cy="4011295"/>
                    </a:xfrm>
                    <a:prstGeom prst="rect">
                      <a:avLst/>
                    </a:prstGeom>
                  </pic:spPr>
                </pic:pic>
              </a:graphicData>
            </a:graphic>
          </wp:inline>
        </w:drawing>
      </w:r>
    </w:p>
    <w:p w14:paraId="4E01846E" w14:textId="77777777" w:rsidR="005F3E3D" w:rsidRDefault="005F3E3D" w:rsidP="005F3E3D">
      <w:r w:rsidRPr="007E5911">
        <w:rPr>
          <w:noProof/>
          <w:lang w:val="en-US" w:eastAsia="en-US"/>
        </w:rPr>
        <w:drawing>
          <wp:inline distT="0" distB="0" distL="0" distR="0" wp14:anchorId="2130CA76" wp14:editId="67D3D2F4">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0810" cy="3990340"/>
                    </a:xfrm>
                    <a:prstGeom prst="rect">
                      <a:avLst/>
                    </a:prstGeom>
                  </pic:spPr>
                </pic:pic>
              </a:graphicData>
            </a:graphic>
          </wp:inline>
        </w:drawing>
      </w:r>
    </w:p>
    <w:p w14:paraId="2B425B43" w14:textId="77777777" w:rsidR="005F3E3D" w:rsidRDefault="005F3E3D" w:rsidP="005F3E3D"/>
    <w:p w14:paraId="2BB3D103" w14:textId="77777777" w:rsidR="005F3E3D" w:rsidRDefault="005F3E3D" w:rsidP="005F3E3D">
      <w:r>
        <w:lastRenderedPageBreak/>
        <w:t xml:space="preserve">Next let’s look at the metrics that are used to guide the sizes and rotation of the building mass. </w:t>
      </w:r>
    </w:p>
    <w:p w14:paraId="2C66385B" w14:textId="77777777" w:rsidR="005F3E3D" w:rsidRDefault="005F3E3D" w:rsidP="005F3E3D">
      <w:pPr>
        <w:jc w:val="center"/>
      </w:pPr>
      <w:r w:rsidRPr="00D31B66">
        <w:rPr>
          <w:noProof/>
          <w:lang w:val="en-US" w:eastAsia="en-US"/>
        </w:rPr>
        <w:drawing>
          <wp:inline distT="0" distB="0" distL="0" distR="0" wp14:anchorId="4450BC6C" wp14:editId="685956A5">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74"/>
                    <a:stretch>
                      <a:fillRect/>
                    </a:stretch>
                  </pic:blipFill>
                  <pic:spPr>
                    <a:xfrm>
                      <a:off x="0" y="0"/>
                      <a:ext cx="5503490" cy="3405844"/>
                    </a:xfrm>
                    <a:prstGeom prst="rect">
                      <a:avLst/>
                    </a:prstGeom>
                  </pic:spPr>
                </pic:pic>
              </a:graphicData>
            </a:graphic>
          </wp:inline>
        </w:drawing>
      </w:r>
    </w:p>
    <w:p w14:paraId="688CD3D9" w14:textId="77777777" w:rsidR="005F3E3D" w:rsidRDefault="005F3E3D" w:rsidP="005F3E3D">
      <w:pPr>
        <w:jc w:val="center"/>
      </w:pPr>
      <w:r w:rsidRPr="00D31B66">
        <w:rPr>
          <w:noProof/>
          <w:lang w:val="en-US" w:eastAsia="en-US"/>
        </w:rPr>
        <w:drawing>
          <wp:inline distT="0" distB="0" distL="0" distR="0" wp14:anchorId="465DE8DC" wp14:editId="1BBB0F80">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75"/>
                    <a:stretch>
                      <a:fillRect/>
                    </a:stretch>
                  </pic:blipFill>
                  <pic:spPr>
                    <a:xfrm>
                      <a:off x="0" y="0"/>
                      <a:ext cx="5787134" cy="3581945"/>
                    </a:xfrm>
                    <a:prstGeom prst="rect">
                      <a:avLst/>
                    </a:prstGeom>
                  </pic:spPr>
                </pic:pic>
              </a:graphicData>
            </a:graphic>
          </wp:inline>
        </w:drawing>
      </w:r>
    </w:p>
    <w:p w14:paraId="7DA80F09" w14:textId="77777777" w:rsidR="005F3E3D" w:rsidRDefault="005F3E3D" w:rsidP="005F3E3D"/>
    <w:p w14:paraId="3355B8FE" w14:textId="77777777" w:rsidR="005F3E3D" w:rsidRDefault="005F3E3D" w:rsidP="005F3E3D">
      <w:r>
        <w:t xml:space="preserve">Summarizing and comparing the metrics: </w:t>
      </w:r>
    </w:p>
    <w:p w14:paraId="7AA6B153" w14:textId="77777777" w:rsidR="005F3E3D" w:rsidRDefault="005F3E3D" w:rsidP="005F3E3D">
      <w:pPr>
        <w:jc w:val="center"/>
      </w:pPr>
      <w:r w:rsidRPr="00D31B66">
        <w:rPr>
          <w:noProof/>
          <w:lang w:val="en-US" w:eastAsia="en-US"/>
        </w:rPr>
        <w:lastRenderedPageBreak/>
        <w:drawing>
          <wp:inline distT="0" distB="0" distL="0" distR="0" wp14:anchorId="724E513A" wp14:editId="418F12F5">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12013" cy="2056368"/>
                    </a:xfrm>
                    <a:prstGeom prst="rect">
                      <a:avLst/>
                    </a:prstGeom>
                  </pic:spPr>
                </pic:pic>
              </a:graphicData>
            </a:graphic>
          </wp:inline>
        </w:drawing>
      </w:r>
    </w:p>
    <w:p w14:paraId="67EDC12D" w14:textId="77777777" w:rsidR="005F3E3D" w:rsidRDefault="005F3E3D" w:rsidP="005F3E3D">
      <w:pPr>
        <w:jc w:val="center"/>
      </w:pPr>
    </w:p>
    <w:p w14:paraId="2718B749" w14:textId="77777777" w:rsidR="005F3E3D" w:rsidRDefault="005F3E3D" w:rsidP="005F3E3D">
      <w:r>
        <w:t>The next steps is to use the inputs to create geometry that can be flexed.  Open the script to explore in more detail, but the primary functions of geometry creation in the graph are grouped as follows:</w:t>
      </w:r>
    </w:p>
    <w:p w14:paraId="7A3C407C" w14:textId="77777777" w:rsidR="005F3E3D" w:rsidRDefault="005F3E3D" w:rsidP="005F3E3D">
      <w:pPr>
        <w:pStyle w:val="ListParagraph"/>
        <w:numPr>
          <w:ilvl w:val="0"/>
          <w:numId w:val="28"/>
        </w:numPr>
      </w:pPr>
      <w:r>
        <w:t>Create geometry for the retail block</w:t>
      </w:r>
    </w:p>
    <w:p w14:paraId="7482D47F" w14:textId="77777777" w:rsidR="005F3E3D" w:rsidRDefault="005F3E3D" w:rsidP="005F3E3D">
      <w:pPr>
        <w:pStyle w:val="ListParagraph"/>
        <w:numPr>
          <w:ilvl w:val="0"/>
          <w:numId w:val="28"/>
        </w:numPr>
      </w:pPr>
      <w:r>
        <w:t>Find the upper surface of the retail block for stacking</w:t>
      </w:r>
    </w:p>
    <w:p w14:paraId="5A1F0B4A" w14:textId="77777777" w:rsidR="005F3E3D" w:rsidRDefault="005F3E3D" w:rsidP="005F3E3D">
      <w:pPr>
        <w:pStyle w:val="ListParagraph"/>
        <w:numPr>
          <w:ilvl w:val="0"/>
          <w:numId w:val="28"/>
        </w:numPr>
      </w:pPr>
      <w:r>
        <w:t>Create geometry for the office block (stacked on retail)</w:t>
      </w:r>
    </w:p>
    <w:p w14:paraId="7400F929" w14:textId="77777777" w:rsidR="005F3E3D" w:rsidRDefault="005F3E3D" w:rsidP="005F3E3D">
      <w:pPr>
        <w:pStyle w:val="ListParagraph"/>
        <w:ind w:left="0"/>
      </w:pPr>
    </w:p>
    <w:p w14:paraId="64638D95" w14:textId="77777777" w:rsidR="005F3E3D" w:rsidRDefault="005F3E3D" w:rsidP="005F3E3D">
      <w:pPr>
        <w:pStyle w:val="ListParagraph"/>
        <w:ind w:left="0"/>
      </w:pPr>
      <w:r>
        <w:t xml:space="preserve">Once you have the geometry created and performance metrics designated, you can measure the outcomes via pretty basic mathematical calculations for:  </w:t>
      </w:r>
    </w:p>
    <w:p w14:paraId="5A3B785A" w14:textId="77777777" w:rsidR="005F3E3D" w:rsidRDefault="005F3E3D" w:rsidP="005F3E3D">
      <w:pPr>
        <w:pStyle w:val="ListParagraph"/>
        <w:numPr>
          <w:ilvl w:val="0"/>
          <w:numId w:val="29"/>
        </w:numPr>
      </w:pPr>
      <w:r>
        <w:t>Volume Outside Zoning</w:t>
      </w:r>
    </w:p>
    <w:p w14:paraId="3684EBC3" w14:textId="77777777" w:rsidR="005F3E3D" w:rsidRDefault="005F3E3D" w:rsidP="005F3E3D">
      <w:pPr>
        <w:pStyle w:val="ListParagraph"/>
        <w:numPr>
          <w:ilvl w:val="0"/>
          <w:numId w:val="29"/>
        </w:numPr>
      </w:pPr>
      <w:r>
        <w:t>Total Value / Year</w:t>
      </w:r>
    </w:p>
    <w:p w14:paraId="2455743A" w14:textId="77777777" w:rsidR="005F3E3D" w:rsidRDefault="005F3E3D" w:rsidP="005F3E3D">
      <w:pPr>
        <w:pStyle w:val="ListParagraph"/>
        <w:numPr>
          <w:ilvl w:val="0"/>
          <w:numId w:val="29"/>
        </w:numPr>
      </w:pPr>
      <w:r>
        <w:t>Years to Payback</w:t>
      </w:r>
    </w:p>
    <w:p w14:paraId="7D58AD7B" w14:textId="77777777" w:rsidR="005F3E3D" w:rsidRDefault="005F3E3D" w:rsidP="005F3E3D">
      <w:pPr>
        <w:pStyle w:val="ListParagraph"/>
        <w:numPr>
          <w:ilvl w:val="0"/>
          <w:numId w:val="29"/>
        </w:numPr>
      </w:pPr>
      <w:r>
        <w:t>Total Cost</w:t>
      </w:r>
    </w:p>
    <w:p w14:paraId="4E0454C6" w14:textId="77777777" w:rsidR="005F3E3D" w:rsidRDefault="005F3E3D" w:rsidP="005F3E3D">
      <w:pPr>
        <w:pStyle w:val="ListParagraph"/>
        <w:numPr>
          <w:ilvl w:val="0"/>
          <w:numId w:val="29"/>
        </w:numPr>
      </w:pPr>
      <w:r>
        <w:t>Total Exterior Surface Area</w:t>
      </w:r>
    </w:p>
    <w:p w14:paraId="17350AF8" w14:textId="77777777" w:rsidR="005F3E3D" w:rsidRDefault="005F3E3D" w:rsidP="005F3E3D">
      <w:pPr>
        <w:pStyle w:val="ListParagraph"/>
        <w:ind w:left="0"/>
      </w:pPr>
    </w:p>
    <w:p w14:paraId="68F29A2B" w14:textId="77777777" w:rsidR="005F3E3D" w:rsidRDefault="005F3E3D" w:rsidP="005F3E3D">
      <w:r>
        <w:t xml:space="preserve">Once the logic is described in Dynamo, you can then automate the generation of design alternatives that you can measure and rank against each other.  Start by using the “Randomize” generation method to get an idea of the design space. </w:t>
      </w:r>
    </w:p>
    <w:p w14:paraId="3E1147CD" w14:textId="77777777" w:rsidR="005F3E3D" w:rsidRDefault="005F3E3D" w:rsidP="005F3E3D"/>
    <w:p w14:paraId="37FC57B1" w14:textId="77777777" w:rsidR="005F3E3D" w:rsidRDefault="005F3E3D" w:rsidP="005F3E3D">
      <w:pPr>
        <w:jc w:val="center"/>
      </w:pPr>
      <w:r w:rsidRPr="00C16DD0">
        <w:rPr>
          <w:noProof/>
          <w:lang w:val="en-US" w:eastAsia="en-US"/>
        </w:rPr>
        <w:lastRenderedPageBreak/>
        <w:drawing>
          <wp:inline distT="0" distB="0" distL="0" distR="0" wp14:anchorId="28D728A2" wp14:editId="613E8A58">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77"/>
                    <a:stretch>
                      <a:fillRect/>
                    </a:stretch>
                  </pic:blipFill>
                  <pic:spPr>
                    <a:xfrm>
                      <a:off x="0" y="0"/>
                      <a:ext cx="5291568" cy="3887535"/>
                    </a:xfrm>
                    <a:prstGeom prst="rect">
                      <a:avLst/>
                    </a:prstGeom>
                  </pic:spPr>
                </pic:pic>
              </a:graphicData>
            </a:graphic>
          </wp:inline>
        </w:drawing>
      </w:r>
    </w:p>
    <w:p w14:paraId="66BD016F" w14:textId="77777777" w:rsidR="005F3E3D" w:rsidRDefault="005F3E3D" w:rsidP="005F3E3D">
      <w:pPr>
        <w:pStyle w:val="Subtitle"/>
        <w:jc w:val="center"/>
      </w:pPr>
      <w:r>
        <w:t>40 Randomized runs showing least TotalValue/Year</w:t>
      </w:r>
    </w:p>
    <w:p w14:paraId="7BECDAE2" w14:textId="77777777" w:rsidR="005F3E3D" w:rsidRDefault="005F3E3D" w:rsidP="005F3E3D">
      <w:pPr>
        <w:jc w:val="center"/>
      </w:pPr>
      <w:r w:rsidRPr="00C16DD0">
        <w:rPr>
          <w:noProof/>
          <w:lang w:val="en-US" w:eastAsia="en-US"/>
        </w:rPr>
        <w:drawing>
          <wp:inline distT="0" distB="0" distL="0" distR="0" wp14:anchorId="374E345A" wp14:editId="4E3B2721">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78"/>
                    <a:stretch>
                      <a:fillRect/>
                    </a:stretch>
                  </pic:blipFill>
                  <pic:spPr>
                    <a:xfrm>
                      <a:off x="0" y="0"/>
                      <a:ext cx="5044897" cy="3706808"/>
                    </a:xfrm>
                    <a:prstGeom prst="rect">
                      <a:avLst/>
                    </a:prstGeom>
                  </pic:spPr>
                </pic:pic>
              </a:graphicData>
            </a:graphic>
          </wp:inline>
        </w:drawing>
      </w:r>
    </w:p>
    <w:p w14:paraId="48960EF4" w14:textId="77777777" w:rsidR="005F3E3D" w:rsidRDefault="005F3E3D" w:rsidP="005F3E3D">
      <w:pPr>
        <w:pStyle w:val="Subtitle"/>
        <w:jc w:val="center"/>
      </w:pPr>
      <w:r>
        <w:t>40 Randomized runs showing most TotalValue/Year</w:t>
      </w:r>
    </w:p>
    <w:p w14:paraId="3FC89469" w14:textId="77777777" w:rsidR="005F3E3D" w:rsidRDefault="005F3E3D" w:rsidP="005F3E3D">
      <w:pPr>
        <w:jc w:val="center"/>
      </w:pPr>
      <w:r w:rsidRPr="00C16DD0">
        <w:rPr>
          <w:noProof/>
          <w:lang w:val="en-US" w:eastAsia="en-US"/>
        </w:rPr>
        <w:lastRenderedPageBreak/>
        <w:drawing>
          <wp:inline distT="0" distB="0" distL="0" distR="0" wp14:anchorId="4E58ECF0" wp14:editId="448685C2">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79"/>
                    <a:stretch>
                      <a:fillRect/>
                    </a:stretch>
                  </pic:blipFill>
                  <pic:spPr>
                    <a:xfrm>
                      <a:off x="0" y="0"/>
                      <a:ext cx="5081261" cy="3733527"/>
                    </a:xfrm>
                    <a:prstGeom prst="rect">
                      <a:avLst/>
                    </a:prstGeom>
                  </pic:spPr>
                </pic:pic>
              </a:graphicData>
            </a:graphic>
          </wp:inline>
        </w:drawing>
      </w:r>
    </w:p>
    <w:p w14:paraId="0CF25DF5" w14:textId="77777777" w:rsidR="005F3E3D" w:rsidRDefault="005F3E3D" w:rsidP="005F3E3D">
      <w:pPr>
        <w:pStyle w:val="Subtitle"/>
        <w:jc w:val="center"/>
      </w:pPr>
      <w:r>
        <w:t>40 Randomized runs showing lowest cost</w:t>
      </w:r>
    </w:p>
    <w:p w14:paraId="490B435D" w14:textId="77777777" w:rsidR="005F3E3D" w:rsidRPr="00E65C24" w:rsidRDefault="005F3E3D" w:rsidP="005F3E3D">
      <w:pPr>
        <w:jc w:val="center"/>
      </w:pPr>
      <w:r w:rsidRPr="00E65C24">
        <w:rPr>
          <w:noProof/>
          <w:lang w:val="en-US" w:eastAsia="en-US"/>
        </w:rPr>
        <w:drawing>
          <wp:inline distT="0" distB="0" distL="0" distR="0" wp14:anchorId="77C643C2" wp14:editId="0C2252FB">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80"/>
                    <a:stretch>
                      <a:fillRect/>
                    </a:stretch>
                  </pic:blipFill>
                  <pic:spPr>
                    <a:xfrm>
                      <a:off x="0" y="0"/>
                      <a:ext cx="5340951" cy="3924338"/>
                    </a:xfrm>
                    <a:prstGeom prst="rect">
                      <a:avLst/>
                    </a:prstGeom>
                  </pic:spPr>
                </pic:pic>
              </a:graphicData>
            </a:graphic>
          </wp:inline>
        </w:drawing>
      </w:r>
    </w:p>
    <w:p w14:paraId="50242BF0" w14:textId="77777777" w:rsidR="005F3E3D" w:rsidRDefault="005F3E3D" w:rsidP="005F3E3D">
      <w:pPr>
        <w:pStyle w:val="Subtitle"/>
        <w:jc w:val="center"/>
      </w:pPr>
      <w:r>
        <w:t>40 Randomized runs showing highest cost</w:t>
      </w:r>
    </w:p>
    <w:p w14:paraId="16B67845" w14:textId="77777777" w:rsidR="005F3E3D" w:rsidRDefault="005F3E3D" w:rsidP="005F3E3D">
      <w:pPr>
        <w:jc w:val="center"/>
      </w:pPr>
    </w:p>
    <w:p w14:paraId="7130BFFC" w14:textId="77777777" w:rsidR="005F3E3D" w:rsidRDefault="005F3E3D" w:rsidP="005F3E3D">
      <w:pPr>
        <w:jc w:val="center"/>
      </w:pPr>
      <w:r w:rsidRPr="00E65C24">
        <w:rPr>
          <w:noProof/>
          <w:lang w:val="en-US" w:eastAsia="en-US"/>
        </w:rPr>
        <w:lastRenderedPageBreak/>
        <w:drawing>
          <wp:inline distT="0" distB="0" distL="0" distR="0" wp14:anchorId="1BD61112" wp14:editId="7E59A79E">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81"/>
                    <a:stretch>
                      <a:fillRect/>
                    </a:stretch>
                  </pic:blipFill>
                  <pic:spPr>
                    <a:xfrm>
                      <a:off x="0" y="0"/>
                      <a:ext cx="5194064" cy="3816411"/>
                    </a:xfrm>
                    <a:prstGeom prst="rect">
                      <a:avLst/>
                    </a:prstGeom>
                  </pic:spPr>
                </pic:pic>
              </a:graphicData>
            </a:graphic>
          </wp:inline>
        </w:drawing>
      </w:r>
    </w:p>
    <w:p w14:paraId="76422D57" w14:textId="77777777" w:rsidR="005F3E3D" w:rsidRDefault="005F3E3D" w:rsidP="005F3E3D">
      <w:pPr>
        <w:pStyle w:val="Caption"/>
        <w:jc w:val="center"/>
      </w:pPr>
      <w:r>
        <w:t>Use filtering to select options with median cost and value, sort by lowest Volume Outside Zoning</w:t>
      </w:r>
    </w:p>
    <w:p w14:paraId="63D25A1D" w14:textId="77777777" w:rsidR="005F3E3D" w:rsidRDefault="005F3E3D" w:rsidP="005F3E3D"/>
    <w:p w14:paraId="17D7FFF3" w14:textId="77777777" w:rsidR="005F3E3D" w:rsidRDefault="005F3E3D" w:rsidP="005F3E3D">
      <w:r>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5482D8F4" w14:textId="77777777" w:rsidR="005F3E3D" w:rsidRDefault="005F3E3D" w:rsidP="005F3E3D">
      <w:pPr>
        <w:jc w:val="center"/>
      </w:pPr>
      <w:r w:rsidRPr="00E65C24">
        <w:rPr>
          <w:noProof/>
          <w:lang w:val="en-US" w:eastAsia="en-US"/>
        </w:rPr>
        <w:lastRenderedPageBreak/>
        <w:drawing>
          <wp:inline distT="0" distB="0" distL="0" distR="0" wp14:anchorId="50804E8F" wp14:editId="6552AF05">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82"/>
                    <a:srcRect l="24866" t="10402" r="25514" b="1724"/>
                    <a:stretch/>
                  </pic:blipFill>
                  <pic:spPr>
                    <a:xfrm>
                      <a:off x="0" y="0"/>
                      <a:ext cx="3025560" cy="3936706"/>
                    </a:xfrm>
                    <a:prstGeom prst="rect">
                      <a:avLst/>
                    </a:prstGeom>
                  </pic:spPr>
                </pic:pic>
              </a:graphicData>
            </a:graphic>
          </wp:inline>
        </w:drawing>
      </w:r>
    </w:p>
    <w:p w14:paraId="3AC9F403" w14:textId="77777777" w:rsidR="005F3E3D" w:rsidRDefault="005F3E3D" w:rsidP="005F3E3D">
      <w:pPr>
        <w:pStyle w:val="Caption"/>
        <w:jc w:val="center"/>
      </w:pPr>
      <w:r>
        <w:t>Setting up for an optimization run in Refinery</w:t>
      </w:r>
    </w:p>
    <w:p w14:paraId="70A2FC17" w14:textId="77777777" w:rsidR="005F3E3D" w:rsidRDefault="005F3E3D" w:rsidP="005F3E3D">
      <w:pPr>
        <w:jc w:val="center"/>
      </w:pPr>
      <w:r w:rsidRPr="00E65C24">
        <w:rPr>
          <w:noProof/>
          <w:lang w:val="en-US" w:eastAsia="en-US"/>
        </w:rPr>
        <w:drawing>
          <wp:inline distT="0" distB="0" distL="0" distR="0" wp14:anchorId="30114250" wp14:editId="2129B555">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83"/>
                    <a:stretch>
                      <a:fillRect/>
                    </a:stretch>
                  </pic:blipFill>
                  <pic:spPr>
                    <a:xfrm>
                      <a:off x="0" y="0"/>
                      <a:ext cx="4533712" cy="3331207"/>
                    </a:xfrm>
                    <a:prstGeom prst="rect">
                      <a:avLst/>
                    </a:prstGeom>
                  </pic:spPr>
                </pic:pic>
              </a:graphicData>
            </a:graphic>
          </wp:inline>
        </w:drawing>
      </w:r>
    </w:p>
    <w:p w14:paraId="37ADF8DD" w14:textId="77777777" w:rsidR="005F3E3D" w:rsidRPr="00E65C24" w:rsidRDefault="005F3E3D" w:rsidP="005F3E3D">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28310F87" w14:textId="77777777" w:rsidR="005F3E3D" w:rsidRDefault="005F3E3D" w:rsidP="005F3E3D">
      <w:pPr>
        <w:jc w:val="center"/>
      </w:pPr>
    </w:p>
    <w:p w14:paraId="7D2D6E54" w14:textId="77777777" w:rsidR="005F3E3D" w:rsidRDefault="005F3E3D" w:rsidP="005F3E3D">
      <w:pPr>
        <w:pStyle w:val="Heading3"/>
      </w:pPr>
      <w:r>
        <w:lastRenderedPageBreak/>
        <w:t xml:space="preserve">Example 3.5: Stealthy RoofScapes </w:t>
      </w:r>
    </w:p>
    <w:p w14:paraId="52EE86DF" w14:textId="77777777" w:rsidR="005F3E3D" w:rsidRDefault="005F3E3D" w:rsidP="005F3E3D">
      <w:r>
        <w:t>In this example we will show how to re-purpose an Evaluator from one Dynamo graph and re-use it in a new project.</w:t>
      </w:r>
    </w:p>
    <w:p w14:paraId="23B90AAE" w14:textId="77777777" w:rsidR="005F3E3D" w:rsidRDefault="005F3E3D" w:rsidP="005F3E3D"/>
    <w:p w14:paraId="0CDB7DBF" w14:textId="77777777" w:rsidR="005F3E3D" w:rsidRDefault="005F3E3D" w:rsidP="005F3E3D">
      <w:r w:rsidRPr="004C14A3">
        <w:rPr>
          <w:noProof/>
          <w:lang w:val="en-US" w:eastAsia="en-US"/>
        </w:rPr>
        <w:drawing>
          <wp:anchor distT="0" distB="0" distL="114300" distR="114300" simplePos="0" relativeHeight="251669504" behindDoc="1" locked="0" layoutInCell="1" allowOverlap="1" wp14:anchorId="581E2F2E" wp14:editId="1904E57C">
            <wp:simplePos x="0" y="0"/>
            <wp:positionH relativeFrom="margin">
              <wp:posOffset>3840747</wp:posOffset>
            </wp:positionH>
            <wp:positionV relativeFrom="paragraph">
              <wp:posOffset>3142</wp:posOffset>
            </wp:positionV>
            <wp:extent cx="2675255" cy="2005965"/>
            <wp:effectExtent l="0" t="0" r="0" b="0"/>
            <wp:wrapTight wrapText="bothSides">
              <wp:wrapPolygon edited="0">
                <wp:start x="0" y="0"/>
                <wp:lineTo x="0" y="21333"/>
                <wp:lineTo x="21380" y="21333"/>
                <wp:lineTo x="21380" y="0"/>
                <wp:lineTo x="0" y="0"/>
              </wp:wrapPolygon>
            </wp:wrapTight>
            <wp:docPr id="1028" name="Picture 4" descr="https://dynamobim.org/wp-content/uploads/forum-assets/stealthy-roofscapes/05/09/StealthyRoofscapes_12_TheTeam-600x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dynamobim.org/wp-content/uploads/forum-assets/stealthy-roofscapes/05/09/StealthyRoofscapes_12_TheTeam-600x450.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5255" cy="200596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Specifically there was a Dynamo Hackathon in London where a project was developed called </w:t>
      </w:r>
      <w:hyperlink r:id="rId85" w:history="1">
        <w:r w:rsidRPr="002961B4">
          <w:rPr>
            <w:rStyle w:val="Hyperlink"/>
          </w:rPr>
          <w:t>Stealthy Roofscapes</w:t>
        </w:r>
      </w:hyperlink>
      <w:r>
        <w:t xml:space="preserve">. The project team was composed of Bogdan Davydov, </w:t>
      </w:r>
      <w:r w:rsidRPr="004C14A3">
        <w:t>Wiktor Kidziak</w:t>
      </w:r>
      <w:r>
        <w:t xml:space="preserve">, and </w:t>
      </w:r>
      <w:r w:rsidRPr="004C14A3">
        <w:t>Thomas Corrie</w:t>
      </w:r>
      <w:r>
        <w:t>. The main project goal was to develop a system that tried to optimize for conflicting goals: Maximizing Building Volume but at the same time keeping the visible profile of the building</w:t>
      </w:r>
      <w:r w:rsidRPr="004C14A3">
        <w:t xml:space="preserve"> </w:t>
      </w:r>
      <w:r>
        <w:t xml:space="preserve">at street level at a minimum. The project team developed a method of testing views from sample points on the street and determining how much of the building façade is visible. </w:t>
      </w:r>
    </w:p>
    <w:p w14:paraId="5B73B544" w14:textId="77777777" w:rsidR="005F3E3D" w:rsidRDefault="005F3E3D" w:rsidP="005F3E3D"/>
    <w:p w14:paraId="00FDEA58" w14:textId="77777777" w:rsidR="005F3E3D" w:rsidRPr="00993899" w:rsidRDefault="005F3E3D" w:rsidP="005F3E3D">
      <w:r w:rsidRPr="00CF2F0C">
        <w:rPr>
          <w:noProof/>
          <w:lang w:val="en-US" w:eastAsia="en-US"/>
        </w:rPr>
        <w:drawing>
          <wp:inline distT="0" distB="0" distL="0" distR="0" wp14:anchorId="6BE47D7E" wp14:editId="37AF3480">
            <wp:extent cx="6480810" cy="4161155"/>
            <wp:effectExtent l="0" t="0" r="0" b="0"/>
            <wp:docPr id="4112"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5"/>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80810" cy="4161155"/>
                    </a:xfrm>
                    <a:prstGeom prst="rect">
                      <a:avLst/>
                    </a:prstGeom>
                  </pic:spPr>
                </pic:pic>
              </a:graphicData>
            </a:graphic>
          </wp:inline>
        </w:drawing>
      </w:r>
    </w:p>
    <w:p w14:paraId="2813D004" w14:textId="77777777" w:rsidR="005F3E3D" w:rsidRDefault="005F3E3D" w:rsidP="005F3E3D"/>
    <w:p w14:paraId="1B1FFD14" w14:textId="77777777" w:rsidR="005F3E3D" w:rsidRDefault="005F3E3D" w:rsidP="005F3E3D"/>
    <w:p w14:paraId="353C9C28" w14:textId="77777777" w:rsidR="005F3E3D" w:rsidRDefault="005F3E3D" w:rsidP="005F3E3D"/>
    <w:p w14:paraId="713F68FB" w14:textId="77777777" w:rsidR="005F3E3D" w:rsidRDefault="005F3E3D" w:rsidP="005F3E3D"/>
    <w:p w14:paraId="28AB6174" w14:textId="77777777" w:rsidR="005F3E3D" w:rsidRDefault="005F3E3D" w:rsidP="005F3E3D"/>
    <w:p w14:paraId="51C66F8A" w14:textId="77777777" w:rsidR="005F3E3D" w:rsidRDefault="005F3E3D" w:rsidP="005F3E3D">
      <w:r>
        <w:t>Let’s take a look at their work. Open “</w:t>
      </w:r>
      <w:r w:rsidRPr="004C14A3">
        <w:t>SampleFiles\03.5_StealthyRoofscapes\dyn</w:t>
      </w:r>
      <w:r>
        <w:t>\</w:t>
      </w:r>
      <w:r w:rsidRPr="004C14A3">
        <w:t xml:space="preserve"> StealthyRoofscapes_CreateForm-START.dyn</w:t>
      </w:r>
      <w:r>
        <w:t>”, it should look like this:</w:t>
      </w:r>
    </w:p>
    <w:p w14:paraId="44B1D727" w14:textId="77777777" w:rsidR="005F3E3D" w:rsidRDefault="005F3E3D" w:rsidP="005F3E3D">
      <w:pPr>
        <w:pStyle w:val="Heading3"/>
      </w:pPr>
      <w:r>
        <w:rPr>
          <w:noProof/>
          <w:lang w:val="en-US" w:eastAsia="en-US"/>
        </w:rPr>
        <w:drawing>
          <wp:inline distT="0" distB="0" distL="0" distR="0" wp14:anchorId="577DD15D" wp14:editId="10D5C5D6">
            <wp:extent cx="6480810" cy="3011805"/>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80810" cy="3011805"/>
                    </a:xfrm>
                    <a:prstGeom prst="rect">
                      <a:avLst/>
                    </a:prstGeom>
                  </pic:spPr>
                </pic:pic>
              </a:graphicData>
            </a:graphic>
          </wp:inline>
        </w:drawing>
      </w:r>
    </w:p>
    <w:p w14:paraId="7597BAB9" w14:textId="77777777" w:rsidR="005F3E3D" w:rsidRDefault="005F3E3D" w:rsidP="005F3E3D"/>
    <w:p w14:paraId="58E336F4" w14:textId="77777777" w:rsidR="005F3E3D" w:rsidRPr="00466A30" w:rsidRDefault="005F3E3D" w:rsidP="005F3E3D">
      <w:pPr>
        <w:pStyle w:val="ListParagraph"/>
        <w:numPr>
          <w:ilvl w:val="0"/>
          <w:numId w:val="42"/>
        </w:numPr>
        <w:rPr>
          <w:lang w:val="en-US"/>
        </w:rPr>
      </w:pPr>
      <w:r w:rsidRPr="00466A30">
        <w:rPr>
          <w:lang w:val="en-US"/>
        </w:rPr>
        <w:t>Box Select this area of the graph</w:t>
      </w:r>
    </w:p>
    <w:p w14:paraId="1FC01046" w14:textId="77777777" w:rsidR="005F3E3D" w:rsidRPr="00466A30" w:rsidRDefault="005F3E3D" w:rsidP="005F3E3D">
      <w:pPr>
        <w:pStyle w:val="ListParagraph"/>
        <w:numPr>
          <w:ilvl w:val="0"/>
          <w:numId w:val="42"/>
        </w:numPr>
        <w:rPr>
          <w:lang w:val="en-US"/>
        </w:rPr>
      </w:pPr>
      <w:r w:rsidRPr="00466A30">
        <w:rPr>
          <w:lang w:val="en-US"/>
        </w:rPr>
        <w:t>CTRL-C to Copy</w:t>
      </w:r>
      <w:r>
        <w:rPr>
          <w:lang w:val="en-US"/>
        </w:rPr>
        <w:t xml:space="preserve"> to the Clipboard</w:t>
      </w:r>
    </w:p>
    <w:p w14:paraId="263D1AE8" w14:textId="77777777" w:rsidR="005F3E3D" w:rsidRPr="00466A30" w:rsidRDefault="005F3E3D" w:rsidP="005F3E3D"/>
    <w:p w14:paraId="113E0915" w14:textId="77777777" w:rsidR="005F3E3D" w:rsidRDefault="005F3E3D" w:rsidP="005F3E3D">
      <w:r w:rsidRPr="00466A30">
        <w:rPr>
          <w:noProof/>
          <w:lang w:val="en-US" w:eastAsia="en-US"/>
        </w:rPr>
        <w:lastRenderedPageBreak/>
        <w:drawing>
          <wp:inline distT="0" distB="0" distL="0" distR="0" wp14:anchorId="74136F8A" wp14:editId="28AB084E">
            <wp:extent cx="6480810" cy="3312160"/>
            <wp:effectExtent l="0" t="0" r="0" b="2540"/>
            <wp:docPr id="4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6480810" cy="3312160"/>
                    </a:xfrm>
                    <a:prstGeom prst="rect">
                      <a:avLst/>
                    </a:prstGeom>
                  </pic:spPr>
                </pic:pic>
              </a:graphicData>
            </a:graphic>
          </wp:inline>
        </w:drawing>
      </w:r>
    </w:p>
    <w:p w14:paraId="13EF1318" w14:textId="77777777" w:rsidR="005F3E3D" w:rsidRPr="001103A0" w:rsidRDefault="005F3E3D" w:rsidP="005F3E3D">
      <w:pPr>
        <w:pStyle w:val="ListParagraph"/>
        <w:numPr>
          <w:ilvl w:val="0"/>
          <w:numId w:val="43"/>
        </w:numPr>
        <w:rPr>
          <w:lang w:val="en-US"/>
        </w:rPr>
      </w:pPr>
      <w:r w:rsidRPr="001103A0">
        <w:rPr>
          <w:lang w:val="en-US"/>
        </w:rPr>
        <w:t>In Same Dynamo/Revit Session</w:t>
      </w:r>
    </w:p>
    <w:p w14:paraId="55BC367E" w14:textId="77777777" w:rsidR="005F3E3D" w:rsidRDefault="005F3E3D" w:rsidP="005F3E3D">
      <w:pPr>
        <w:pStyle w:val="ListParagraph"/>
        <w:numPr>
          <w:ilvl w:val="0"/>
          <w:numId w:val="43"/>
        </w:numPr>
        <w:rPr>
          <w:lang w:val="en-US"/>
        </w:rPr>
      </w:pPr>
      <w:r w:rsidRPr="001103A0">
        <w:rPr>
          <w:lang w:val="en-US"/>
        </w:rPr>
        <w:t>Open Building Massing RVT/DYN</w:t>
      </w:r>
      <w:r>
        <w:rPr>
          <w:lang w:val="en-US"/>
        </w:rPr>
        <w:t xml:space="preserve"> from the previous example </w:t>
      </w:r>
    </w:p>
    <w:p w14:paraId="30835126" w14:textId="77777777" w:rsidR="005F3E3D" w:rsidRPr="001103A0" w:rsidRDefault="005F3E3D" w:rsidP="005F3E3D">
      <w:pPr>
        <w:pStyle w:val="ListParagraph"/>
        <w:numPr>
          <w:ilvl w:val="0"/>
          <w:numId w:val="43"/>
        </w:numPr>
        <w:rPr>
          <w:lang w:val="en-US"/>
        </w:rPr>
      </w:pPr>
      <w:r>
        <w:rPr>
          <w:lang w:val="en-US"/>
        </w:rPr>
        <w:t>“</w:t>
      </w:r>
      <w:r w:rsidRPr="001103A0">
        <w:rPr>
          <w:lang w:val="en-US"/>
        </w:rPr>
        <w:t>BuildingMasser-2programsBiLT_NA2019.dyn</w:t>
      </w:r>
      <w:r>
        <w:rPr>
          <w:lang w:val="en-US"/>
        </w:rPr>
        <w:t>”</w:t>
      </w:r>
    </w:p>
    <w:p w14:paraId="38CCDC52" w14:textId="77777777" w:rsidR="005F3E3D" w:rsidRPr="001103A0" w:rsidRDefault="005F3E3D" w:rsidP="005F3E3D">
      <w:pPr>
        <w:pStyle w:val="ListParagraph"/>
        <w:numPr>
          <w:ilvl w:val="0"/>
          <w:numId w:val="43"/>
        </w:numPr>
        <w:rPr>
          <w:lang w:val="en-US"/>
        </w:rPr>
      </w:pPr>
      <w:r w:rsidRPr="001103A0">
        <w:rPr>
          <w:lang w:val="en-US"/>
        </w:rPr>
        <w:t>CTRL-V to Paste</w:t>
      </w:r>
      <w:r>
        <w:rPr>
          <w:lang w:val="en-US"/>
        </w:rPr>
        <w:t xml:space="preserve"> the copied nodes from the clipboard</w:t>
      </w:r>
    </w:p>
    <w:p w14:paraId="262D1480" w14:textId="77777777" w:rsidR="005F3E3D" w:rsidRDefault="005F3E3D" w:rsidP="005F3E3D">
      <w:r w:rsidRPr="001103A0">
        <w:rPr>
          <w:noProof/>
          <w:lang w:val="en-US" w:eastAsia="en-US"/>
        </w:rPr>
        <w:drawing>
          <wp:inline distT="0" distB="0" distL="0" distR="0" wp14:anchorId="446A65E3" wp14:editId="40D38F3B">
            <wp:extent cx="6480810" cy="3576955"/>
            <wp:effectExtent l="0" t="0" r="0" b="4445"/>
            <wp:docPr id="4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9"/>
                    <a:stretch>
                      <a:fillRect/>
                    </a:stretch>
                  </pic:blipFill>
                  <pic:spPr>
                    <a:xfrm>
                      <a:off x="0" y="0"/>
                      <a:ext cx="6480810" cy="3576955"/>
                    </a:xfrm>
                    <a:prstGeom prst="rect">
                      <a:avLst/>
                    </a:prstGeom>
                  </pic:spPr>
                </pic:pic>
              </a:graphicData>
            </a:graphic>
          </wp:inline>
        </w:drawing>
      </w:r>
    </w:p>
    <w:p w14:paraId="2A783CC1" w14:textId="77777777" w:rsidR="005F3E3D" w:rsidRDefault="005F3E3D" w:rsidP="005F3E3D"/>
    <w:p w14:paraId="61BF922D" w14:textId="77777777" w:rsidR="005F3E3D" w:rsidRDefault="005F3E3D" w:rsidP="005F3E3D">
      <w:r>
        <w:lastRenderedPageBreak/>
        <w:t>Now let’s wire up the inputs to the Evaluator. We need three main inputs: the sample points, the building geometry, and the context geometry.</w:t>
      </w:r>
    </w:p>
    <w:p w14:paraId="0D57AEEE" w14:textId="77777777" w:rsidR="005F3E3D" w:rsidRDefault="005F3E3D" w:rsidP="005F3E3D"/>
    <w:p w14:paraId="77DE871F" w14:textId="77777777" w:rsidR="005F3E3D" w:rsidRDefault="005F3E3D" w:rsidP="005F3E3D">
      <w:r w:rsidRPr="001103A0">
        <w:rPr>
          <w:noProof/>
          <w:lang w:val="en-US" w:eastAsia="en-US"/>
        </w:rPr>
        <w:drawing>
          <wp:inline distT="0" distB="0" distL="0" distR="0" wp14:anchorId="0F2A9524" wp14:editId="6FA83D39">
            <wp:extent cx="6480810" cy="3019425"/>
            <wp:effectExtent l="0" t="0" r="0" b="9525"/>
            <wp:docPr id="4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0"/>
                    <a:stretch>
                      <a:fillRect/>
                    </a:stretch>
                  </pic:blipFill>
                  <pic:spPr>
                    <a:xfrm>
                      <a:off x="0" y="0"/>
                      <a:ext cx="6480810" cy="3019425"/>
                    </a:xfrm>
                    <a:prstGeom prst="rect">
                      <a:avLst/>
                    </a:prstGeom>
                  </pic:spPr>
                </pic:pic>
              </a:graphicData>
            </a:graphic>
          </wp:inline>
        </w:drawing>
      </w:r>
    </w:p>
    <w:p w14:paraId="2EF2A5FA" w14:textId="77777777" w:rsidR="005F3E3D" w:rsidRDefault="005F3E3D" w:rsidP="005F3E3D">
      <w:r w:rsidRPr="001103A0">
        <w:rPr>
          <w:noProof/>
          <w:lang w:val="en-US" w:eastAsia="en-US"/>
        </w:rPr>
        <w:drawing>
          <wp:inline distT="0" distB="0" distL="0" distR="0" wp14:anchorId="2441A7EC" wp14:editId="05D3D816">
            <wp:extent cx="6480810" cy="2634615"/>
            <wp:effectExtent l="0" t="0" r="0" b="0"/>
            <wp:docPr id="4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1"/>
                    <a:stretch>
                      <a:fillRect/>
                    </a:stretch>
                  </pic:blipFill>
                  <pic:spPr>
                    <a:xfrm>
                      <a:off x="0" y="0"/>
                      <a:ext cx="6480810" cy="2634615"/>
                    </a:xfrm>
                    <a:prstGeom prst="rect">
                      <a:avLst/>
                    </a:prstGeom>
                  </pic:spPr>
                </pic:pic>
              </a:graphicData>
            </a:graphic>
          </wp:inline>
        </w:drawing>
      </w:r>
    </w:p>
    <w:p w14:paraId="2DD62916" w14:textId="77777777" w:rsidR="005F3E3D" w:rsidRDefault="005F3E3D" w:rsidP="005F3E3D">
      <w:r w:rsidRPr="001103A0">
        <w:rPr>
          <w:noProof/>
          <w:lang w:val="en-US" w:eastAsia="en-US"/>
        </w:rPr>
        <w:lastRenderedPageBreak/>
        <w:drawing>
          <wp:inline distT="0" distB="0" distL="0" distR="0" wp14:anchorId="2B15852E" wp14:editId="73A31099">
            <wp:extent cx="6480810" cy="3235960"/>
            <wp:effectExtent l="0" t="0" r="0" b="2540"/>
            <wp:docPr id="4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2"/>
                    <a:stretch>
                      <a:fillRect/>
                    </a:stretch>
                  </pic:blipFill>
                  <pic:spPr>
                    <a:xfrm>
                      <a:off x="0" y="0"/>
                      <a:ext cx="6480810" cy="3235960"/>
                    </a:xfrm>
                    <a:prstGeom prst="rect">
                      <a:avLst/>
                    </a:prstGeom>
                  </pic:spPr>
                </pic:pic>
              </a:graphicData>
            </a:graphic>
          </wp:inline>
        </w:drawing>
      </w:r>
    </w:p>
    <w:p w14:paraId="0BF2EC7D" w14:textId="77777777" w:rsidR="005F3E3D" w:rsidRDefault="005F3E3D" w:rsidP="005F3E3D">
      <w:r>
        <w:t>We can take a look at the Python code that does the main evaluation loop. It basically performs ray casting between each of the points on the façade and each of the sample points. If the ray intersects the context geometry it is considered obstructed. If it does not there is a clear view between the sample point and that part of the building. A weighted average is computed to create a score of how much building is visible, this can be used in Refinery to prefer options that are less visible from the street.</w:t>
      </w:r>
    </w:p>
    <w:p w14:paraId="0167336F" w14:textId="77777777" w:rsidR="005F3E3D" w:rsidRPr="00466A30" w:rsidRDefault="005F3E3D" w:rsidP="005F3E3D">
      <w:r w:rsidRPr="00256BE2">
        <w:rPr>
          <w:noProof/>
          <w:lang w:val="en-US" w:eastAsia="en-US"/>
        </w:rPr>
        <w:lastRenderedPageBreak/>
        <w:drawing>
          <wp:inline distT="0" distB="0" distL="0" distR="0" wp14:anchorId="51C0A415" wp14:editId="6663A60C">
            <wp:extent cx="6480810" cy="3512185"/>
            <wp:effectExtent l="0" t="0" r="0" b="0"/>
            <wp:docPr id="4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3"/>
                    <a:stretch>
                      <a:fillRect/>
                    </a:stretch>
                  </pic:blipFill>
                  <pic:spPr>
                    <a:xfrm>
                      <a:off x="0" y="0"/>
                      <a:ext cx="6480810" cy="3512185"/>
                    </a:xfrm>
                    <a:prstGeom prst="rect">
                      <a:avLst/>
                    </a:prstGeom>
                  </pic:spPr>
                </pic:pic>
              </a:graphicData>
            </a:graphic>
          </wp:inline>
        </w:drawing>
      </w:r>
      <w:r>
        <w:tab/>
      </w:r>
      <w:r w:rsidRPr="00256BE2">
        <w:rPr>
          <w:noProof/>
          <w:lang w:val="en-US" w:eastAsia="en-US"/>
        </w:rPr>
        <w:drawing>
          <wp:inline distT="0" distB="0" distL="0" distR="0" wp14:anchorId="17E61432" wp14:editId="70A182F9">
            <wp:extent cx="6480810" cy="3318510"/>
            <wp:effectExtent l="0" t="0" r="0" b="0"/>
            <wp:docPr id="4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94"/>
                    <a:srcRect l="630"/>
                    <a:stretch/>
                  </pic:blipFill>
                  <pic:spPr>
                    <a:xfrm>
                      <a:off x="0" y="0"/>
                      <a:ext cx="6480810" cy="3318510"/>
                    </a:xfrm>
                    <a:prstGeom prst="rect">
                      <a:avLst/>
                    </a:prstGeom>
                  </pic:spPr>
                </pic:pic>
              </a:graphicData>
            </a:graphic>
          </wp:inline>
        </w:drawing>
      </w:r>
    </w:p>
    <w:p w14:paraId="6F2CC964" w14:textId="77777777" w:rsidR="005F3E3D" w:rsidRDefault="005F3E3D" w:rsidP="005F3E3D">
      <w:pPr>
        <w:spacing w:line="240" w:lineRule="auto"/>
        <w:rPr>
          <w:b/>
          <w:bCs/>
          <w:color w:val="808080"/>
          <w:szCs w:val="26"/>
        </w:rPr>
      </w:pPr>
      <w:r>
        <w:br w:type="page"/>
      </w:r>
    </w:p>
    <w:p w14:paraId="2436F7A5" w14:textId="77777777" w:rsidR="005F3E3D" w:rsidRDefault="005F3E3D" w:rsidP="005F3E3D">
      <w:pPr>
        <w:pStyle w:val="Heading3"/>
      </w:pPr>
      <w:r>
        <w:lastRenderedPageBreak/>
        <w:t>Example 4: Solar Radiation</w:t>
      </w:r>
    </w:p>
    <w:p w14:paraId="6BC72CC3" w14:textId="77777777" w:rsidR="005F3E3D" w:rsidRPr="0097756D" w:rsidRDefault="005F3E3D" w:rsidP="005F3E3D">
      <w:pPr>
        <w:rPr>
          <w:rFonts w:cs="Arial"/>
          <w:lang w:val="en-US"/>
        </w:rPr>
      </w:pPr>
      <w:r>
        <w:rPr>
          <w:rFonts w:cs="Arial"/>
          <w:lang w:val="en-US"/>
        </w:rPr>
        <w:t>This study looks at how leverage solar radiation analysis data coming from the Solar Radation for Dynamo package.</w:t>
      </w:r>
    </w:p>
    <w:p w14:paraId="530D1B0B" w14:textId="77777777" w:rsidR="005F3E3D" w:rsidRPr="0097756D" w:rsidRDefault="005F3E3D" w:rsidP="005F3E3D">
      <w:pPr>
        <w:numPr>
          <w:ilvl w:val="0"/>
          <w:numId w:val="26"/>
        </w:numPr>
        <w:tabs>
          <w:tab w:val="num" w:pos="720"/>
        </w:tabs>
        <w:rPr>
          <w:rFonts w:cs="Arial"/>
          <w:lang w:val="en-US"/>
        </w:rPr>
      </w:pPr>
      <w:r w:rsidRPr="0097756D">
        <w:rPr>
          <w:rFonts w:cs="Arial"/>
          <w:lang w:val="en-US"/>
        </w:rPr>
        <w:t>Variable Inputs:</w:t>
      </w:r>
    </w:p>
    <w:p w14:paraId="38D3458B" w14:textId="77777777" w:rsidR="005F3E3D" w:rsidRPr="0083015E" w:rsidRDefault="005F3E3D" w:rsidP="005F3E3D">
      <w:pPr>
        <w:pStyle w:val="ListParagraph"/>
        <w:numPr>
          <w:ilvl w:val="0"/>
          <w:numId w:val="30"/>
        </w:numPr>
        <w:rPr>
          <w:rFonts w:cs="Arial"/>
          <w:lang w:val="en-US"/>
        </w:rPr>
      </w:pPr>
      <w:r>
        <w:rPr>
          <w:rFonts w:cs="Arial"/>
          <w:lang w:val="en-US"/>
        </w:rPr>
        <w:t>PV Collector Tilt Angle</w:t>
      </w:r>
    </w:p>
    <w:p w14:paraId="1C1FC974" w14:textId="77777777" w:rsidR="005F3E3D" w:rsidRPr="0097756D" w:rsidRDefault="005F3E3D" w:rsidP="005F3E3D">
      <w:pPr>
        <w:numPr>
          <w:ilvl w:val="0"/>
          <w:numId w:val="27"/>
        </w:numPr>
        <w:tabs>
          <w:tab w:val="num" w:pos="720"/>
        </w:tabs>
        <w:rPr>
          <w:rFonts w:cs="Arial"/>
          <w:lang w:val="en-US"/>
        </w:rPr>
      </w:pPr>
      <w:r w:rsidRPr="0097756D">
        <w:rPr>
          <w:rFonts w:cs="Arial"/>
          <w:lang w:val="en-US"/>
        </w:rPr>
        <w:t>Goals:</w:t>
      </w:r>
    </w:p>
    <w:p w14:paraId="0A802675" w14:textId="77777777" w:rsidR="005F3E3D" w:rsidRPr="0083015E" w:rsidRDefault="005F3E3D" w:rsidP="005F3E3D">
      <w:pPr>
        <w:pStyle w:val="ListParagraph"/>
        <w:numPr>
          <w:ilvl w:val="0"/>
          <w:numId w:val="31"/>
        </w:numPr>
        <w:rPr>
          <w:rFonts w:cs="Arial"/>
          <w:lang w:val="en-US"/>
        </w:rPr>
      </w:pPr>
      <w:r w:rsidRPr="0083015E">
        <w:rPr>
          <w:rFonts w:cs="Arial"/>
          <w:lang w:val="en-US"/>
        </w:rPr>
        <w:t xml:space="preserve">Maximize </w:t>
      </w:r>
      <w:r>
        <w:rPr>
          <w:rFonts w:cs="Arial"/>
          <w:lang w:val="en-US"/>
        </w:rPr>
        <w:t>Average Intensity</w:t>
      </w:r>
    </w:p>
    <w:p w14:paraId="71501CA2" w14:textId="77777777" w:rsidR="005F3E3D" w:rsidRDefault="005F3E3D" w:rsidP="005F3E3D">
      <w:pPr>
        <w:rPr>
          <w:rFonts w:cs="Arial"/>
        </w:rPr>
      </w:pPr>
    </w:p>
    <w:p w14:paraId="296773A8" w14:textId="77777777" w:rsidR="005F3E3D" w:rsidRDefault="005F3E3D" w:rsidP="005F3E3D">
      <w:pPr>
        <w:rPr>
          <w:rFonts w:cs="Arial"/>
        </w:rPr>
      </w:pPr>
      <w:r>
        <w:rPr>
          <w:rFonts w:cs="Arial"/>
        </w:rPr>
        <w:t>Open “</w:t>
      </w:r>
      <w:r w:rsidRPr="00F157B3">
        <w:rPr>
          <w:rFonts w:cs="Arial"/>
        </w:rPr>
        <w:t>\SampleFiles\04_Solar Analysis</w:t>
      </w:r>
      <w:r>
        <w:rPr>
          <w:rFonts w:cs="Arial"/>
        </w:rPr>
        <w:t>\</w:t>
      </w:r>
      <w:r w:rsidRPr="00F157B3">
        <w:t xml:space="preserve"> </w:t>
      </w:r>
      <w:r w:rsidRPr="00F157B3">
        <w:rPr>
          <w:rFonts w:cs="Arial"/>
        </w:rPr>
        <w:t>04_Solar Analysis.dyn</w:t>
      </w:r>
      <w:r>
        <w:rPr>
          <w:rFonts w:cs="Arial"/>
        </w:rPr>
        <w:t>”</w:t>
      </w:r>
    </w:p>
    <w:p w14:paraId="00CCB0CD" w14:textId="77777777" w:rsidR="005F3E3D" w:rsidRDefault="005F3E3D" w:rsidP="005F3E3D">
      <w:pPr>
        <w:rPr>
          <w:rFonts w:cs="Arial"/>
        </w:rPr>
      </w:pPr>
      <w:r>
        <w:rPr>
          <w:noProof/>
          <w:lang w:val="en-US" w:eastAsia="en-US"/>
        </w:rPr>
        <w:drawing>
          <wp:inline distT="0" distB="0" distL="0" distR="0" wp14:anchorId="7F2A8F3A" wp14:editId="1EC59F2E">
            <wp:extent cx="6491037" cy="3751366"/>
            <wp:effectExtent l="0" t="0" r="5080" b="1905"/>
            <wp:docPr id="4137" name="Picture 413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png"/>
                    <pic:cNvPicPr>
                      <a:picLocks noChangeAspect="1" noChangeArrowheads="1"/>
                    </pic:cNvPicPr>
                  </pic:nvPicPr>
                  <pic:blipFill>
                    <a:blip r:embed="rId95" r:link="rId96">
                      <a:extLst>
                        <a:ext uri="{28A0092B-C50C-407E-A947-70E740481C1C}">
                          <a14:useLocalDpi xmlns:a14="http://schemas.microsoft.com/office/drawing/2010/main" val="0"/>
                        </a:ext>
                      </a:extLst>
                    </a:blip>
                    <a:srcRect/>
                    <a:stretch>
                      <a:fillRect/>
                    </a:stretch>
                  </pic:blipFill>
                  <pic:spPr bwMode="auto">
                    <a:xfrm>
                      <a:off x="0" y="0"/>
                      <a:ext cx="6497810" cy="3755280"/>
                    </a:xfrm>
                    <a:prstGeom prst="rect">
                      <a:avLst/>
                    </a:prstGeom>
                    <a:noFill/>
                    <a:ln>
                      <a:noFill/>
                    </a:ln>
                  </pic:spPr>
                </pic:pic>
              </a:graphicData>
            </a:graphic>
          </wp:inline>
        </w:drawing>
      </w:r>
    </w:p>
    <w:p w14:paraId="47A767DD" w14:textId="77777777" w:rsidR="005F3E3D" w:rsidRDefault="005F3E3D" w:rsidP="005F3E3D">
      <w:pPr>
        <w:rPr>
          <w:rFonts w:cs="Arial"/>
        </w:rPr>
      </w:pPr>
    </w:p>
    <w:p w14:paraId="7C485662" w14:textId="77777777" w:rsidR="005F3E3D" w:rsidRDefault="005F3E3D" w:rsidP="005F3E3D">
      <w:pPr>
        <w:rPr>
          <w:rFonts w:cs="Arial"/>
        </w:rPr>
      </w:pPr>
      <w:r>
        <w:rPr>
          <w:rFonts w:cs="Arial"/>
        </w:rPr>
        <w:t xml:space="preserve">You will notice a set of photovoltaic panels arrayed. They have a ‘tilt angle’ in one axis and the goal of this exercise is to find the optimal angle to capture the most solar radiation for a given time span. </w:t>
      </w:r>
    </w:p>
    <w:p w14:paraId="7E26F5BE" w14:textId="77777777" w:rsidR="005F3E3D" w:rsidRDefault="005F3E3D" w:rsidP="005F3E3D">
      <w:pPr>
        <w:rPr>
          <w:rFonts w:cs="Arial"/>
        </w:rPr>
      </w:pPr>
    </w:p>
    <w:p w14:paraId="37AE7BE0" w14:textId="77777777" w:rsidR="005F3E3D" w:rsidRDefault="005F3E3D" w:rsidP="005F3E3D">
      <w:pPr>
        <w:rPr>
          <w:rFonts w:cs="Arial"/>
        </w:rPr>
      </w:pPr>
      <w:r>
        <w:rPr>
          <w:rFonts w:cs="Arial"/>
        </w:rPr>
        <w:t>We are using the Solar Radiation for Dynamo package to perform the analysis and then are tabulating the recorded outputs for all the sample points. Let’s review the graph to see how it works:</w:t>
      </w:r>
    </w:p>
    <w:p w14:paraId="3BD311F9" w14:textId="77777777" w:rsidR="005F3E3D" w:rsidRDefault="005F3E3D" w:rsidP="005F3E3D">
      <w:pPr>
        <w:rPr>
          <w:rFonts w:cs="Arial"/>
        </w:rPr>
      </w:pPr>
    </w:p>
    <w:p w14:paraId="2B654FE1" w14:textId="77777777" w:rsidR="005F3E3D" w:rsidRDefault="005F3E3D" w:rsidP="005F3E3D">
      <w:pPr>
        <w:rPr>
          <w:rFonts w:cs="Arial"/>
        </w:rPr>
      </w:pPr>
      <w:r>
        <w:rPr>
          <w:noProof/>
          <w:lang w:val="en-US" w:eastAsia="en-US"/>
        </w:rPr>
        <w:lastRenderedPageBreak/>
        <w:drawing>
          <wp:inline distT="0" distB="0" distL="0" distR="0" wp14:anchorId="1E786BF9" wp14:editId="0CD2F525">
            <wp:extent cx="4620260" cy="2677160"/>
            <wp:effectExtent l="0" t="0" r="5080" b="6350"/>
            <wp:docPr id="4138" name="Picture 413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png"/>
                    <pic:cNvPicPr>
                      <a:picLocks noChangeAspect="1" noChangeArrowheads="1"/>
                    </pic:cNvPicPr>
                  </pic:nvPicPr>
                  <pic:blipFill>
                    <a:blip r:embed="rId97" r:link="rId98" cstate="print">
                      <a:extLst>
                        <a:ext uri="{28A0092B-C50C-407E-A947-70E740481C1C}">
                          <a14:useLocalDpi xmlns:a14="http://schemas.microsoft.com/office/drawing/2010/main" val="0"/>
                        </a:ext>
                      </a:extLst>
                    </a:blip>
                    <a:srcRect/>
                    <a:stretch>
                      <a:fillRect/>
                    </a:stretch>
                  </pic:blipFill>
                  <pic:spPr bwMode="auto">
                    <a:xfrm>
                      <a:off x="0" y="0"/>
                      <a:ext cx="4620260" cy="2677160"/>
                    </a:xfrm>
                    <a:prstGeom prst="rect">
                      <a:avLst/>
                    </a:prstGeom>
                    <a:noFill/>
                    <a:ln>
                      <a:noFill/>
                    </a:ln>
                  </pic:spPr>
                </pic:pic>
              </a:graphicData>
            </a:graphic>
          </wp:inline>
        </w:drawing>
      </w:r>
    </w:p>
    <w:p w14:paraId="68B63D15" w14:textId="77777777" w:rsidR="005F3E3D" w:rsidRDefault="005F3E3D" w:rsidP="005F3E3D">
      <w:pPr>
        <w:rPr>
          <w:rFonts w:cs="Arial"/>
        </w:rPr>
      </w:pPr>
      <w:r>
        <w:rPr>
          <w:noProof/>
          <w:lang w:val="en-US" w:eastAsia="en-US"/>
        </w:rPr>
        <w:drawing>
          <wp:inline distT="0" distB="0" distL="0" distR="0" wp14:anchorId="14133D13" wp14:editId="411AB0F5">
            <wp:extent cx="6599321" cy="2560457"/>
            <wp:effectExtent l="0" t="0" r="0" b="0"/>
            <wp:docPr id="4139" name="Picture 413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png"/>
                    <pic:cNvPicPr>
                      <a:picLocks noChangeAspect="1" noChangeArrowheads="1"/>
                    </pic:cNvPicPr>
                  </pic:nvPicPr>
                  <pic:blipFill>
                    <a:blip r:embed="rId99" r:link="rId100">
                      <a:extLst>
                        <a:ext uri="{28A0092B-C50C-407E-A947-70E740481C1C}">
                          <a14:useLocalDpi xmlns:a14="http://schemas.microsoft.com/office/drawing/2010/main" val="0"/>
                        </a:ext>
                      </a:extLst>
                    </a:blip>
                    <a:srcRect/>
                    <a:stretch>
                      <a:fillRect/>
                    </a:stretch>
                  </pic:blipFill>
                  <pic:spPr bwMode="auto">
                    <a:xfrm>
                      <a:off x="0" y="0"/>
                      <a:ext cx="6606496" cy="2563241"/>
                    </a:xfrm>
                    <a:prstGeom prst="rect">
                      <a:avLst/>
                    </a:prstGeom>
                    <a:noFill/>
                    <a:ln>
                      <a:noFill/>
                    </a:ln>
                  </pic:spPr>
                </pic:pic>
              </a:graphicData>
            </a:graphic>
          </wp:inline>
        </w:drawing>
      </w:r>
    </w:p>
    <w:p w14:paraId="3252405F" w14:textId="77777777" w:rsidR="005F3E3D" w:rsidRDefault="005F3E3D" w:rsidP="005F3E3D">
      <w:r>
        <w:rPr>
          <w:noProof/>
          <w:lang w:val="en-US" w:eastAsia="en-US"/>
        </w:rPr>
        <w:lastRenderedPageBreak/>
        <w:drawing>
          <wp:inline distT="0" distB="0" distL="0" distR="0" wp14:anchorId="3803838B" wp14:editId="79DA2B7B">
            <wp:extent cx="7021477" cy="3784570"/>
            <wp:effectExtent l="0" t="0" r="8255" b="6985"/>
            <wp:docPr id="4140" name="Picture 414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101" r:link="rId102" cstate="print">
                      <a:extLst>
                        <a:ext uri="{28A0092B-C50C-407E-A947-70E740481C1C}">
                          <a14:useLocalDpi xmlns:a14="http://schemas.microsoft.com/office/drawing/2010/main" val="0"/>
                        </a:ext>
                      </a:extLst>
                    </a:blip>
                    <a:srcRect/>
                    <a:stretch>
                      <a:fillRect/>
                    </a:stretch>
                  </pic:blipFill>
                  <pic:spPr bwMode="auto">
                    <a:xfrm>
                      <a:off x="0" y="0"/>
                      <a:ext cx="7043575" cy="3796481"/>
                    </a:xfrm>
                    <a:prstGeom prst="rect">
                      <a:avLst/>
                    </a:prstGeom>
                    <a:noFill/>
                    <a:ln>
                      <a:noFill/>
                    </a:ln>
                  </pic:spPr>
                </pic:pic>
              </a:graphicData>
            </a:graphic>
          </wp:inline>
        </w:drawing>
      </w:r>
    </w:p>
    <w:p w14:paraId="187C4C03" w14:textId="77777777" w:rsidR="005F3E3D" w:rsidRDefault="005F3E3D" w:rsidP="005F3E3D">
      <w:pPr>
        <w:pStyle w:val="Heading3"/>
      </w:pPr>
      <w:r>
        <w:t>Example 4: Open Office Layout</w:t>
      </w:r>
    </w:p>
    <w:p w14:paraId="737CDE36" w14:textId="77777777" w:rsidR="005F3E3D" w:rsidRPr="00437B16" w:rsidRDefault="005F3E3D" w:rsidP="005F3E3D">
      <w:pPr>
        <w:rPr>
          <w:rFonts w:cs="Arial"/>
          <w:lang w:val="en-US"/>
        </w:rPr>
      </w:pPr>
      <w:r>
        <w:rPr>
          <w:rFonts w:cs="Arial"/>
          <w:lang w:val="en-US"/>
        </w:rPr>
        <w:t>This script lays out desks given a Room element coming from Revit.  In this study we will l</w:t>
      </w:r>
      <w:r w:rsidRPr="00437B16">
        <w:rPr>
          <w:rFonts w:cs="Arial"/>
          <w:lang w:val="en-US"/>
        </w:rPr>
        <w:t xml:space="preserve">ook at desk layouts that gives us the most desks but also the most private desks while maximizing desk area per person and </w:t>
      </w:r>
      <w:r>
        <w:rPr>
          <w:rFonts w:cs="Arial"/>
          <w:lang w:val="en-US"/>
        </w:rPr>
        <w:t>maximizing</w:t>
      </w:r>
      <w:r w:rsidRPr="00437B16">
        <w:rPr>
          <w:rFonts w:cs="Arial"/>
          <w:lang w:val="en-US"/>
        </w:rPr>
        <w:t xml:space="preserve"> space</w:t>
      </w:r>
      <w:r>
        <w:rPr>
          <w:rFonts w:cs="Arial"/>
          <w:lang w:val="en-US"/>
        </w:rPr>
        <w:t xml:space="preserve"> utilization</w:t>
      </w:r>
      <w:r w:rsidRPr="00437B16">
        <w:rPr>
          <w:rFonts w:cs="Arial"/>
          <w:lang w:val="en-US"/>
        </w:rPr>
        <w:t>.</w:t>
      </w:r>
    </w:p>
    <w:p w14:paraId="1865B6A1" w14:textId="77777777" w:rsidR="005F3E3D" w:rsidRPr="00437B16" w:rsidRDefault="005F3E3D" w:rsidP="005F3E3D">
      <w:pPr>
        <w:numPr>
          <w:ilvl w:val="0"/>
          <w:numId w:val="33"/>
        </w:numPr>
        <w:rPr>
          <w:rFonts w:cs="Arial"/>
          <w:lang w:val="en-US"/>
        </w:rPr>
      </w:pPr>
      <w:r w:rsidRPr="00437B16">
        <w:rPr>
          <w:rFonts w:cs="Arial"/>
          <w:lang w:val="en-US"/>
        </w:rPr>
        <w:t>Variable Inputs:</w:t>
      </w:r>
    </w:p>
    <w:p w14:paraId="111BFF74" w14:textId="77777777" w:rsidR="005F3E3D" w:rsidRPr="00437B16" w:rsidRDefault="005F3E3D" w:rsidP="005F3E3D">
      <w:pPr>
        <w:numPr>
          <w:ilvl w:val="1"/>
          <w:numId w:val="33"/>
        </w:numPr>
        <w:rPr>
          <w:rFonts w:cs="Arial"/>
          <w:lang w:val="en-US"/>
        </w:rPr>
      </w:pPr>
      <w:r w:rsidRPr="00437B16">
        <w:rPr>
          <w:rFonts w:cs="Arial"/>
          <w:lang w:val="en-US"/>
        </w:rPr>
        <w:t>Edge to start layout</w:t>
      </w:r>
    </w:p>
    <w:p w14:paraId="7A23CB1F" w14:textId="77777777" w:rsidR="005F3E3D" w:rsidRPr="00437B16" w:rsidRDefault="005F3E3D" w:rsidP="005F3E3D">
      <w:pPr>
        <w:numPr>
          <w:ilvl w:val="1"/>
          <w:numId w:val="33"/>
        </w:numPr>
        <w:rPr>
          <w:rFonts w:cs="Arial"/>
          <w:lang w:val="en-US"/>
        </w:rPr>
      </w:pPr>
      <w:r w:rsidRPr="00437B16">
        <w:rPr>
          <w:rFonts w:cs="Arial"/>
          <w:lang w:val="en-US"/>
        </w:rPr>
        <w:t>Desk rotation</w:t>
      </w:r>
    </w:p>
    <w:p w14:paraId="4A345720" w14:textId="77777777" w:rsidR="005F3E3D" w:rsidRPr="00437B16" w:rsidRDefault="005F3E3D" w:rsidP="005F3E3D">
      <w:pPr>
        <w:numPr>
          <w:ilvl w:val="1"/>
          <w:numId w:val="33"/>
        </w:numPr>
        <w:rPr>
          <w:rFonts w:cs="Arial"/>
          <w:lang w:val="en-US"/>
        </w:rPr>
      </w:pPr>
      <w:r w:rsidRPr="00437B16">
        <w:rPr>
          <w:rFonts w:cs="Arial"/>
          <w:lang w:val="en-US"/>
        </w:rPr>
        <w:t>Position on room surface</w:t>
      </w:r>
    </w:p>
    <w:p w14:paraId="54FF51FF" w14:textId="77777777" w:rsidR="005F3E3D" w:rsidRPr="00437B16" w:rsidRDefault="005F3E3D" w:rsidP="005F3E3D">
      <w:pPr>
        <w:numPr>
          <w:ilvl w:val="1"/>
          <w:numId w:val="33"/>
        </w:numPr>
        <w:rPr>
          <w:rFonts w:cs="Arial"/>
          <w:lang w:val="en-US"/>
        </w:rPr>
      </w:pPr>
      <w:r w:rsidRPr="00437B16">
        <w:rPr>
          <w:rFonts w:cs="Arial"/>
          <w:lang w:val="en-US"/>
        </w:rPr>
        <w:t xml:space="preserve">Desk clearance </w:t>
      </w:r>
    </w:p>
    <w:p w14:paraId="61F988A3" w14:textId="77777777" w:rsidR="005F3E3D" w:rsidRPr="00437B16" w:rsidRDefault="005F3E3D" w:rsidP="005F3E3D">
      <w:pPr>
        <w:numPr>
          <w:ilvl w:val="1"/>
          <w:numId w:val="33"/>
        </w:numPr>
        <w:rPr>
          <w:rFonts w:cs="Arial"/>
          <w:lang w:val="en-US"/>
        </w:rPr>
      </w:pPr>
      <w:r w:rsidRPr="00437B16">
        <w:rPr>
          <w:rFonts w:cs="Arial"/>
          <w:lang w:val="en-US"/>
        </w:rPr>
        <w:t>End offset</w:t>
      </w:r>
    </w:p>
    <w:p w14:paraId="3CFBCFB9" w14:textId="77777777" w:rsidR="005F3E3D" w:rsidRPr="00437B16" w:rsidRDefault="005F3E3D" w:rsidP="005F3E3D">
      <w:pPr>
        <w:numPr>
          <w:ilvl w:val="0"/>
          <w:numId w:val="33"/>
        </w:numPr>
        <w:rPr>
          <w:rFonts w:cs="Arial"/>
          <w:lang w:val="en-US"/>
        </w:rPr>
      </w:pPr>
      <w:r w:rsidRPr="00437B16">
        <w:rPr>
          <w:rFonts w:cs="Arial"/>
          <w:lang w:val="en-US"/>
        </w:rPr>
        <w:t>Goals:</w:t>
      </w:r>
    </w:p>
    <w:p w14:paraId="235CC560" w14:textId="77777777" w:rsidR="005F3E3D" w:rsidRPr="00437B16" w:rsidRDefault="005F3E3D" w:rsidP="005F3E3D">
      <w:pPr>
        <w:numPr>
          <w:ilvl w:val="1"/>
          <w:numId w:val="33"/>
        </w:numPr>
        <w:rPr>
          <w:rFonts w:cs="Arial"/>
          <w:lang w:val="en-US"/>
        </w:rPr>
      </w:pPr>
      <w:r w:rsidRPr="00437B16">
        <w:rPr>
          <w:rFonts w:cs="Arial"/>
          <w:lang w:val="en-US"/>
        </w:rPr>
        <w:t>Maximize number of desks</w:t>
      </w:r>
    </w:p>
    <w:p w14:paraId="390CAD32" w14:textId="77777777" w:rsidR="005F3E3D" w:rsidRPr="00437B16" w:rsidRDefault="005F3E3D" w:rsidP="005F3E3D">
      <w:pPr>
        <w:numPr>
          <w:ilvl w:val="1"/>
          <w:numId w:val="33"/>
        </w:numPr>
        <w:rPr>
          <w:rFonts w:cs="Arial"/>
          <w:lang w:val="en-US"/>
        </w:rPr>
      </w:pPr>
      <w:r w:rsidRPr="00437B16">
        <w:rPr>
          <w:rFonts w:cs="Arial"/>
          <w:lang w:val="en-US"/>
        </w:rPr>
        <w:t>Maximize desk area per person</w:t>
      </w:r>
    </w:p>
    <w:p w14:paraId="365D2F48" w14:textId="77777777" w:rsidR="005F3E3D" w:rsidRDefault="005F3E3D" w:rsidP="005F3E3D">
      <w:pPr>
        <w:numPr>
          <w:ilvl w:val="1"/>
          <w:numId w:val="33"/>
        </w:numPr>
        <w:rPr>
          <w:rFonts w:cs="Arial"/>
          <w:lang w:val="en-US"/>
        </w:rPr>
      </w:pPr>
      <w:r w:rsidRPr="00437B16">
        <w:rPr>
          <w:rFonts w:cs="Arial"/>
          <w:lang w:val="en-US"/>
        </w:rPr>
        <w:t>Minimize unutilized space</w:t>
      </w:r>
    </w:p>
    <w:p w14:paraId="2FEBA803" w14:textId="77777777" w:rsidR="005F3E3D" w:rsidRPr="00437B16" w:rsidRDefault="005F3E3D" w:rsidP="005F3E3D">
      <w:pPr>
        <w:numPr>
          <w:ilvl w:val="1"/>
          <w:numId w:val="33"/>
        </w:numPr>
        <w:rPr>
          <w:rFonts w:cs="Arial"/>
          <w:lang w:val="en-US"/>
        </w:rPr>
      </w:pPr>
      <w:r w:rsidRPr="00437B16">
        <w:rPr>
          <w:rFonts w:cs="Arial"/>
          <w:lang w:val="en-US"/>
        </w:rPr>
        <w:t>Maximize number of private desks</w:t>
      </w:r>
    </w:p>
    <w:p w14:paraId="7E99402C" w14:textId="77777777" w:rsidR="005F3E3D" w:rsidRDefault="005F3E3D" w:rsidP="005F3E3D">
      <w:pPr>
        <w:rPr>
          <w:rFonts w:cs="Arial"/>
        </w:rPr>
      </w:pPr>
    </w:p>
    <w:p w14:paraId="583FC3F4" w14:textId="77777777" w:rsidR="005F3E3D" w:rsidRDefault="005F3E3D" w:rsidP="005F3E3D">
      <w:pPr>
        <w:rPr>
          <w:rFonts w:cs="Arial"/>
        </w:rPr>
      </w:pPr>
      <w:r>
        <w:rPr>
          <w:rFonts w:cs="Arial"/>
        </w:rPr>
        <w:t>Once again, the graph contains the same sections as our previous examples:</w:t>
      </w:r>
    </w:p>
    <w:p w14:paraId="214D5E1B" w14:textId="77777777" w:rsidR="005F3E3D" w:rsidRDefault="005F3E3D" w:rsidP="005F3E3D">
      <w:r w:rsidRPr="00437B16">
        <w:rPr>
          <w:noProof/>
          <w:lang w:val="en-US" w:eastAsia="en-US"/>
        </w:rPr>
        <w:lastRenderedPageBreak/>
        <w:drawing>
          <wp:inline distT="0" distB="0" distL="0" distR="0" wp14:anchorId="41C31288" wp14:editId="73AAC731">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25774" cy="3217248"/>
                    </a:xfrm>
                    <a:prstGeom prst="rect">
                      <a:avLst/>
                    </a:prstGeom>
                  </pic:spPr>
                </pic:pic>
              </a:graphicData>
            </a:graphic>
          </wp:inline>
        </w:drawing>
      </w:r>
    </w:p>
    <w:p w14:paraId="301FEBF4" w14:textId="77777777" w:rsidR="005F3E3D" w:rsidRDefault="005F3E3D" w:rsidP="005F3E3D"/>
    <w:p w14:paraId="53ABC7AE" w14:textId="77777777" w:rsidR="005F3E3D" w:rsidRDefault="005F3E3D" w:rsidP="005F3E3D">
      <w:r>
        <w:t>Let’s look at each section:</w:t>
      </w:r>
    </w:p>
    <w:p w14:paraId="00184877" w14:textId="77777777" w:rsidR="005F3E3D" w:rsidRDefault="005F3E3D" w:rsidP="005F3E3D">
      <w:pPr>
        <w:pStyle w:val="ListParagraph"/>
        <w:numPr>
          <w:ilvl w:val="0"/>
          <w:numId w:val="34"/>
        </w:numPr>
      </w:pPr>
      <w:r>
        <w:t xml:space="preserve">Inputs: The first input is a Room element coming from Revit. This gets remembered for use in Refinery. </w:t>
      </w:r>
    </w:p>
    <w:p w14:paraId="3EA0A013" w14:textId="77777777" w:rsidR="005F3E3D" w:rsidRDefault="005F3E3D" w:rsidP="005F3E3D">
      <w:pPr>
        <w:ind w:left="360"/>
        <w:jc w:val="center"/>
      </w:pPr>
      <w:r w:rsidRPr="00437B16">
        <w:rPr>
          <w:noProof/>
          <w:lang w:val="en-US" w:eastAsia="en-US"/>
        </w:rPr>
        <w:drawing>
          <wp:inline distT="0" distB="0" distL="0" distR="0" wp14:anchorId="79A89031" wp14:editId="52B0AF7F">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104"/>
                    <a:stretch>
                      <a:fillRect/>
                    </a:stretch>
                  </pic:blipFill>
                  <pic:spPr>
                    <a:xfrm>
                      <a:off x="0" y="0"/>
                      <a:ext cx="3826052" cy="2533831"/>
                    </a:xfrm>
                    <a:prstGeom prst="rect">
                      <a:avLst/>
                    </a:prstGeom>
                  </pic:spPr>
                </pic:pic>
              </a:graphicData>
            </a:graphic>
          </wp:inline>
        </w:drawing>
      </w:r>
    </w:p>
    <w:p w14:paraId="3329BE23" w14:textId="77777777" w:rsidR="005F3E3D" w:rsidRDefault="005F3E3D" w:rsidP="005F3E3D">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637025E5" w14:textId="77777777" w:rsidR="005F3E3D" w:rsidRDefault="005F3E3D" w:rsidP="005F3E3D">
      <w:pPr>
        <w:ind w:left="360" w:firstLine="360"/>
        <w:jc w:val="center"/>
      </w:pPr>
      <w:r w:rsidRPr="00850632">
        <w:rPr>
          <w:noProof/>
          <w:lang w:val="en-US" w:eastAsia="en-US"/>
        </w:rPr>
        <w:lastRenderedPageBreak/>
        <w:drawing>
          <wp:inline distT="0" distB="0" distL="0" distR="0" wp14:anchorId="5F49732D" wp14:editId="1FD46F99">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105"/>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606AB295" w14:textId="77777777" w:rsidR="005F3E3D" w:rsidRDefault="005F3E3D" w:rsidP="005F3E3D">
      <w:pPr>
        <w:pStyle w:val="Caption"/>
        <w:jc w:val="center"/>
      </w:pPr>
      <w:r>
        <w:t>Variable Input Parameters</w:t>
      </w:r>
    </w:p>
    <w:p w14:paraId="7851E9A6" w14:textId="77777777" w:rsidR="005F3E3D" w:rsidRDefault="005F3E3D" w:rsidP="005F3E3D">
      <w:pPr>
        <w:ind w:left="360" w:firstLine="360"/>
      </w:pPr>
    </w:p>
    <w:p w14:paraId="797D783E" w14:textId="77777777" w:rsidR="005F3E3D" w:rsidRDefault="005F3E3D" w:rsidP="005F3E3D">
      <w:pPr>
        <w:ind w:left="360" w:firstLine="360"/>
      </w:pPr>
      <w:r>
        <w:t xml:space="preserve">The sliders in the second group are set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5D7AD4F0" w14:textId="77777777" w:rsidR="005F3E3D" w:rsidRDefault="005F3E3D" w:rsidP="005F3E3D">
      <w:pPr>
        <w:ind w:left="360" w:firstLine="360"/>
      </w:pPr>
    </w:p>
    <w:p w14:paraId="4C47E31D" w14:textId="77777777" w:rsidR="005F3E3D" w:rsidRDefault="005F3E3D" w:rsidP="005F3E3D">
      <w:pPr>
        <w:ind w:left="360" w:firstLine="360"/>
        <w:jc w:val="center"/>
      </w:pPr>
      <w:r w:rsidRPr="00850632">
        <w:rPr>
          <w:noProof/>
          <w:lang w:val="en-US" w:eastAsia="en-US"/>
        </w:rPr>
        <w:drawing>
          <wp:inline distT="0" distB="0" distL="0" distR="0" wp14:anchorId="33CA09CA" wp14:editId="68E64F9D">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106"/>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7CE0A6E6" w14:textId="77777777" w:rsidR="005F3E3D" w:rsidRDefault="005F3E3D" w:rsidP="005F3E3D">
      <w:pPr>
        <w:pStyle w:val="Caption"/>
        <w:jc w:val="center"/>
      </w:pPr>
      <w:r>
        <w:t>Non-variable Input Parameters</w:t>
      </w:r>
    </w:p>
    <w:p w14:paraId="516FBDD0" w14:textId="77777777" w:rsidR="005F3E3D" w:rsidRDefault="005F3E3D" w:rsidP="005F3E3D">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46D1C2EF" w14:textId="77777777" w:rsidR="005F3E3D" w:rsidRDefault="005F3E3D" w:rsidP="005F3E3D">
      <w:pPr>
        <w:pStyle w:val="ListParagraph"/>
      </w:pPr>
    </w:p>
    <w:p w14:paraId="783013A7" w14:textId="77777777" w:rsidR="005F3E3D" w:rsidRDefault="005F3E3D" w:rsidP="005F3E3D">
      <w:pPr>
        <w:pStyle w:val="ListParagraph"/>
        <w:numPr>
          <w:ilvl w:val="0"/>
          <w:numId w:val="34"/>
        </w:numPr>
      </w:pPr>
      <w:r>
        <w:lastRenderedPageBreak/>
        <w:t>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 runs of desks can be divided into construction planes for hosting each desk.  Then the desk geometry and clearance rectangles can be drawn. Finally, the geometry is compared against the room boundaries and any conflicts are removed.</w:t>
      </w:r>
    </w:p>
    <w:p w14:paraId="676EDCC9" w14:textId="77777777" w:rsidR="005F3E3D" w:rsidRDefault="005F3E3D" w:rsidP="005F3E3D">
      <w:pPr>
        <w:pStyle w:val="ListParagraph"/>
        <w:ind w:left="0"/>
        <w:jc w:val="center"/>
      </w:pPr>
      <w:r w:rsidRPr="00850632">
        <w:rPr>
          <w:noProof/>
          <w:lang w:val="en-US" w:eastAsia="en-US"/>
        </w:rPr>
        <w:drawing>
          <wp:inline distT="0" distB="0" distL="0" distR="0" wp14:anchorId="668933F1" wp14:editId="389A92B2">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107"/>
                    <a:stretch>
                      <a:fillRect/>
                    </a:stretch>
                  </pic:blipFill>
                  <pic:spPr>
                    <a:xfrm>
                      <a:off x="0" y="0"/>
                      <a:ext cx="6480810" cy="3134995"/>
                    </a:xfrm>
                    <a:prstGeom prst="rect">
                      <a:avLst/>
                    </a:prstGeom>
                  </pic:spPr>
                </pic:pic>
              </a:graphicData>
            </a:graphic>
          </wp:inline>
        </w:drawing>
      </w:r>
    </w:p>
    <w:p w14:paraId="2318F33F" w14:textId="77777777" w:rsidR="005F3E3D" w:rsidRDefault="005F3E3D" w:rsidP="005F3E3D">
      <w:pPr>
        <w:pStyle w:val="Caption"/>
        <w:jc w:val="center"/>
      </w:pPr>
      <w:r>
        <w:t>Geometry section of OpenOfficeLayout.dyn</w:t>
      </w:r>
    </w:p>
    <w:p w14:paraId="0F3884C4" w14:textId="77777777" w:rsidR="005F3E3D" w:rsidRDefault="005F3E3D" w:rsidP="005F3E3D">
      <w:pPr>
        <w:ind w:left="360"/>
      </w:pPr>
    </w:p>
    <w:p w14:paraId="064A149F" w14:textId="77777777" w:rsidR="005F3E3D" w:rsidRDefault="005F3E3D" w:rsidP="005F3E3D">
      <w:pPr>
        <w:pStyle w:val="ListParagraph"/>
        <w:numPr>
          <w:ilvl w:val="0"/>
          <w:numId w:val="34"/>
        </w:numPr>
      </w:pPr>
      <w:r>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6305BAD4" w14:textId="77777777" w:rsidR="005F3E3D" w:rsidRDefault="005F3E3D" w:rsidP="005F3E3D">
      <w:pPr>
        <w:ind w:left="360"/>
        <w:jc w:val="center"/>
      </w:pPr>
      <w:r w:rsidRPr="009477B9">
        <w:rPr>
          <w:noProof/>
          <w:lang w:val="en-US" w:eastAsia="en-US"/>
        </w:rPr>
        <w:lastRenderedPageBreak/>
        <w:drawing>
          <wp:inline distT="0" distB="0" distL="0" distR="0" wp14:anchorId="1CFA90F5" wp14:editId="5397B5C2">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0810" cy="2470150"/>
                    </a:xfrm>
                    <a:prstGeom prst="rect">
                      <a:avLst/>
                    </a:prstGeom>
                  </pic:spPr>
                </pic:pic>
              </a:graphicData>
            </a:graphic>
          </wp:inline>
        </w:drawing>
      </w:r>
    </w:p>
    <w:p w14:paraId="6DDD3127" w14:textId="77777777" w:rsidR="005F3E3D" w:rsidRDefault="005F3E3D" w:rsidP="005F3E3D">
      <w:pPr>
        <w:pStyle w:val="Caption"/>
        <w:jc w:val="center"/>
      </w:pPr>
      <w:r>
        <w:t>Desk Layout metrics</w:t>
      </w:r>
    </w:p>
    <w:p w14:paraId="59B392B6" w14:textId="77777777" w:rsidR="005F3E3D" w:rsidRDefault="005F3E3D" w:rsidP="005F3E3D">
      <w:pPr>
        <w:ind w:left="360"/>
      </w:pPr>
      <w:r>
        <w:t>In the second orange section, we perform some calculations to count the number of “private desks”.  This calculation does the following:</w:t>
      </w:r>
    </w:p>
    <w:p w14:paraId="59103F89" w14:textId="77777777" w:rsidR="005F3E3D" w:rsidRDefault="005F3E3D" w:rsidP="005F3E3D">
      <w:pPr>
        <w:pStyle w:val="ListParagraph"/>
        <w:numPr>
          <w:ilvl w:val="0"/>
          <w:numId w:val="35"/>
        </w:numPr>
      </w:pPr>
      <w:r>
        <w:t>Measure how far each desk is from the other.</w:t>
      </w:r>
      <w:r w:rsidRPr="00ED3EF7">
        <w:t xml:space="preserve"> </w:t>
      </w:r>
    </w:p>
    <w:p w14:paraId="5F62486E" w14:textId="77777777" w:rsidR="005F3E3D" w:rsidRDefault="005F3E3D" w:rsidP="005F3E3D">
      <w:pPr>
        <w:pStyle w:val="ListParagraph"/>
        <w:numPr>
          <w:ilvl w:val="0"/>
          <w:numId w:val="35"/>
        </w:numPr>
      </w:pPr>
      <w:r>
        <w:t>C</w:t>
      </w:r>
      <w:r w:rsidRPr="00ED3EF7">
        <w:t>ount the number of desks that are less than 12' from each</w:t>
      </w:r>
      <w:r>
        <w:t xml:space="preserve"> </w:t>
      </w:r>
      <w:r w:rsidRPr="00ED3EF7">
        <w:t>other</w:t>
      </w:r>
    </w:p>
    <w:p w14:paraId="58817FBF" w14:textId="77777777" w:rsidR="005F3E3D" w:rsidRPr="00C16DD0" w:rsidRDefault="005F3E3D" w:rsidP="005F3E3D">
      <w:pPr>
        <w:pStyle w:val="ListParagraph"/>
        <w:numPr>
          <w:ilvl w:val="0"/>
          <w:numId w:val="35"/>
        </w:numPr>
      </w:pPr>
      <w:r>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7B0EAFC7" w14:textId="77777777" w:rsidR="005F3E3D" w:rsidRDefault="005F3E3D" w:rsidP="005F3E3D">
      <w:pPr>
        <w:ind w:left="360"/>
      </w:pPr>
      <w:r>
        <w:t xml:space="preserve"> </w:t>
      </w:r>
    </w:p>
    <w:p w14:paraId="7D7A6CFC" w14:textId="77777777" w:rsidR="005F3E3D" w:rsidRDefault="005F3E3D" w:rsidP="005F3E3D">
      <w:pPr>
        <w:ind w:left="360"/>
        <w:jc w:val="center"/>
      </w:pPr>
      <w:r w:rsidRPr="009477B9">
        <w:rPr>
          <w:noProof/>
          <w:lang w:val="en-US" w:eastAsia="en-US"/>
        </w:rPr>
        <w:drawing>
          <wp:inline distT="0" distB="0" distL="0" distR="0" wp14:anchorId="7E24BA80" wp14:editId="6213B756">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80810" cy="2008505"/>
                    </a:xfrm>
                    <a:prstGeom prst="rect">
                      <a:avLst/>
                    </a:prstGeom>
                  </pic:spPr>
                </pic:pic>
              </a:graphicData>
            </a:graphic>
          </wp:inline>
        </w:drawing>
      </w:r>
    </w:p>
    <w:p w14:paraId="5CB3FDF3" w14:textId="77777777" w:rsidR="005F3E3D" w:rsidRDefault="005F3E3D" w:rsidP="005F3E3D">
      <w:pPr>
        <w:ind w:left="360"/>
      </w:pPr>
      <w:r>
        <w:t xml:space="preserve">Note that both the “12’ distance” and “3 desks within 12’ “ evaluator rules are somewhat arbitrary. I noticed I could hear my neighbours if they were at a desk less than 12' away, but I was oblivious to whoever was at a desk more than 12' away. But….privacy at work is relative.  Is there white noise in your office?  What kind of work are you doing?  Are you workers doing loud things or talking at their desks?  Someone who only cares about what shows on screen might be fine sitting within 12’ of 3 or more people, but someone who needs audio privacy might not be ok with being within 12’ of even 1 person.  For this study, we have defined “Private Desks” as described above.  Let’s see how we can use it to guide design decisions.  </w:t>
      </w:r>
    </w:p>
    <w:p w14:paraId="00223D9B" w14:textId="77777777" w:rsidR="005F3E3D" w:rsidRDefault="005F3E3D" w:rsidP="005F3E3D">
      <w:pPr>
        <w:ind w:left="360"/>
      </w:pPr>
    </w:p>
    <w:p w14:paraId="3CA20D1E" w14:textId="77777777" w:rsidR="005F3E3D" w:rsidRDefault="005F3E3D" w:rsidP="005F3E3D">
      <w:r w:rsidRPr="00D504D7">
        <w:rPr>
          <w:noProof/>
          <w:lang w:val="en-US" w:eastAsia="en-US"/>
        </w:rPr>
        <w:lastRenderedPageBreak/>
        <w:drawing>
          <wp:anchor distT="0" distB="0" distL="114300" distR="114300" simplePos="0" relativeHeight="251659264" behindDoc="0" locked="0" layoutInCell="1" allowOverlap="1" wp14:anchorId="296D3B61" wp14:editId="5E8BC99C">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110"/>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57216" behindDoc="0" locked="0" layoutInCell="1" allowOverlap="1" wp14:anchorId="33C2498D" wp14:editId="3F8C84EF">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111"/>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“private desks” and then rank that result by alternatives that have the most desks.  Design alternatives that rotate the desks seem to give us some interesting options along the lines of what we’re looking for.  </w:t>
      </w:r>
    </w:p>
    <w:p w14:paraId="2FDE1F61" w14:textId="77777777" w:rsidR="005F3E3D" w:rsidRDefault="005F3E3D" w:rsidP="005F3E3D">
      <w:pPr>
        <w:ind w:left="360"/>
      </w:pPr>
    </w:p>
    <w:p w14:paraId="7766882E" w14:textId="77777777" w:rsidR="005F3E3D" w:rsidRDefault="005F3E3D" w:rsidP="005F3E3D">
      <w:pPr>
        <w:pStyle w:val="Caption"/>
        <w:jc w:val="center"/>
      </w:pPr>
      <w:r w:rsidRPr="007D1E99">
        <w:t>40 Random runs</w:t>
      </w:r>
      <w:r>
        <w:t>, filtered by m</w:t>
      </w:r>
      <w:r w:rsidRPr="007D1E99">
        <w:t>ost Private Desks</w:t>
      </w:r>
      <w:r>
        <w:t xml:space="preserve"> and sorted by m</w:t>
      </w:r>
      <w:r w:rsidRPr="007D1E99">
        <w:t>ost Desks</w:t>
      </w:r>
    </w:p>
    <w:p w14:paraId="3383328A" w14:textId="77777777" w:rsidR="005F3E3D" w:rsidRDefault="005F3E3D" w:rsidP="005F3E3D">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4B36AC47" w14:textId="77777777" w:rsidR="005F3E3D" w:rsidRPr="007D1E99" w:rsidRDefault="005F3E3D" w:rsidP="005F3E3D"/>
    <w:p w14:paraId="0B7BF8F6" w14:textId="77777777" w:rsidR="005F3E3D" w:rsidRDefault="005F3E3D" w:rsidP="005F3E3D">
      <w:pPr>
        <w:ind w:left="360"/>
        <w:jc w:val="center"/>
      </w:pPr>
      <w:r w:rsidRPr="007D1E99">
        <w:rPr>
          <w:noProof/>
          <w:lang w:val="en-US" w:eastAsia="en-US"/>
        </w:rPr>
        <w:lastRenderedPageBreak/>
        <w:drawing>
          <wp:inline distT="0" distB="0" distL="0" distR="0" wp14:anchorId="0CD48F15" wp14:editId="5181CC54">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112"/>
                    <a:stretch>
                      <a:fillRect/>
                    </a:stretch>
                  </pic:blipFill>
                  <pic:spPr>
                    <a:xfrm>
                      <a:off x="0" y="0"/>
                      <a:ext cx="3315081" cy="4627805"/>
                    </a:xfrm>
                    <a:prstGeom prst="rect">
                      <a:avLst/>
                    </a:prstGeom>
                  </pic:spPr>
                </pic:pic>
              </a:graphicData>
            </a:graphic>
          </wp:inline>
        </w:drawing>
      </w:r>
    </w:p>
    <w:p w14:paraId="2E0AAEB0" w14:textId="77777777" w:rsidR="005F3E3D" w:rsidRDefault="005F3E3D" w:rsidP="005F3E3D">
      <w:pPr>
        <w:pStyle w:val="Caption"/>
        <w:jc w:val="center"/>
      </w:pPr>
      <w:r>
        <w:t>Optimization settings in Refinery</w:t>
      </w:r>
    </w:p>
    <w:p w14:paraId="6ADC6E0D" w14:textId="77777777" w:rsidR="005F3E3D" w:rsidRDefault="005F3E3D" w:rsidP="005F3E3D">
      <w:pPr>
        <w:ind w:left="360"/>
      </w:pPr>
    </w:p>
    <w:p w14:paraId="2576D9F1" w14:textId="77777777" w:rsidR="005F3E3D" w:rsidRDefault="005F3E3D" w:rsidP="005F3E3D">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5B93B7B5" w14:textId="77777777" w:rsidR="005F3E3D" w:rsidRDefault="005F3E3D" w:rsidP="005F3E3D">
      <w:pPr>
        <w:pStyle w:val="Caption"/>
        <w:jc w:val="center"/>
      </w:pPr>
      <w:r w:rsidRPr="007D1E99">
        <w:rPr>
          <w:noProof/>
          <w:lang w:val="en-US" w:eastAsia="en-US"/>
        </w:rPr>
        <w:lastRenderedPageBreak/>
        <w:drawing>
          <wp:anchor distT="0" distB="0" distL="114300" distR="114300" simplePos="0" relativeHeight="251663360" behindDoc="0" locked="0" layoutInCell="1" allowOverlap="1" wp14:anchorId="7B889917" wp14:editId="4265FABF">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113"/>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61312" behindDoc="1" locked="0" layoutInCell="1" allowOverlap="1" wp14:anchorId="5D5140BC" wp14:editId="112D53DA">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114"/>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4CFB8DB2" w14:textId="77777777" w:rsidR="005F3E3D" w:rsidRDefault="005F3E3D" w:rsidP="005F3E3D">
      <w:pPr>
        <w:pStyle w:val="ListParagraph"/>
        <w:numPr>
          <w:ilvl w:val="0"/>
          <w:numId w:val="35"/>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6977B190" w14:textId="77777777" w:rsidR="005F3E3D" w:rsidRDefault="005F3E3D" w:rsidP="005F3E3D">
      <w:pPr>
        <w:ind w:left="720"/>
      </w:pPr>
      <w:r w:rsidRPr="007F0A98">
        <w:rPr>
          <w:noProof/>
          <w:lang w:val="en-US" w:eastAsia="en-US"/>
        </w:rPr>
        <w:drawing>
          <wp:inline distT="0" distB="0" distL="0" distR="0" wp14:anchorId="12F686B9" wp14:editId="169B2759">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115"/>
                    <a:stretch>
                      <a:fillRect/>
                    </a:stretch>
                  </pic:blipFill>
                  <pic:spPr>
                    <a:xfrm>
                      <a:off x="0" y="0"/>
                      <a:ext cx="6024018" cy="1340441"/>
                    </a:xfrm>
                    <a:prstGeom prst="rect">
                      <a:avLst/>
                    </a:prstGeom>
                  </pic:spPr>
                </pic:pic>
              </a:graphicData>
            </a:graphic>
          </wp:inline>
        </w:drawing>
      </w:r>
    </w:p>
    <w:p w14:paraId="2FE3E197" w14:textId="77777777" w:rsidR="005F3E3D" w:rsidRDefault="005F3E3D" w:rsidP="005F3E3D">
      <w:pPr>
        <w:ind w:left="720"/>
      </w:pPr>
    </w:p>
    <w:p w14:paraId="5452367F" w14:textId="77777777" w:rsidR="005F3E3D" w:rsidRDefault="005F3E3D" w:rsidP="005F3E3D">
      <w:pPr>
        <w:pStyle w:val="Heading3"/>
      </w:pPr>
      <w:r>
        <w:t>Conclusion</w:t>
      </w:r>
    </w:p>
    <w:p w14:paraId="71017B67" w14:textId="77777777" w:rsidR="005F3E3D" w:rsidRPr="00293102" w:rsidRDefault="005F3E3D" w:rsidP="005F3E3D">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116" w:history="1">
        <w:r w:rsidRPr="00293102">
          <w:rPr>
            <w:color w:val="0070C0"/>
          </w:rPr>
          <w:t>https://www.keanw.com/2019/06/project-rediscover-is-now-available-for-download.html</w:t>
        </w:r>
      </w:hyperlink>
      <w:r w:rsidRPr="00293102">
        <w:rPr>
          <w:color w:val="0070C0"/>
        </w:rPr>
        <w:t xml:space="preserve">  </w:t>
      </w:r>
      <w:r w:rsidRPr="00293102">
        <w:t xml:space="preserve">for more details and the Dynamo graph) to very simple examples like 3Box which can be extended and adapted for specific workflows – see </w:t>
      </w:r>
      <w:hyperlink r:id="rId117" w:history="1">
        <w:r w:rsidRPr="00293102">
          <w:rPr>
            <w:color w:val="0070C0"/>
            <w:lang w:val="en-US"/>
          </w:rPr>
          <w:t>https://www.youtube.com/watch?v=uqFgg2Dorec</w:t>
        </w:r>
      </w:hyperlink>
      <w:r w:rsidRPr="00293102">
        <w:rPr>
          <w:color w:val="0070C0"/>
        </w:rPr>
        <w:t xml:space="preserve"> </w:t>
      </w:r>
      <w:r w:rsidRPr="00293102">
        <w:t xml:space="preserve">for example. </w:t>
      </w:r>
      <w:r>
        <w:t xml:space="preserve">We encourage you to share your work with #ProjectRefinery, ask question on the Dynamo and Refinery forums or contact us at </w:t>
      </w:r>
      <w:hyperlink r:id="rId118" w:history="1">
        <w:r w:rsidRPr="00B077D6">
          <w:rPr>
            <w:rStyle w:val="Hyperlink"/>
          </w:rPr>
          <w:t>refineryfeedback@autodesk.com</w:t>
        </w:r>
      </w:hyperlink>
      <w:r>
        <w:t xml:space="preserve">.  </w:t>
      </w:r>
    </w:p>
    <w:p w14:paraId="60E81361" w14:textId="77777777" w:rsidR="005F3E3D" w:rsidRPr="00DC3D04" w:rsidRDefault="005F3E3D" w:rsidP="005F3E3D"/>
    <w:p w14:paraId="423C5EE8" w14:textId="77777777" w:rsidR="005F3E3D" w:rsidRDefault="005F3E3D" w:rsidP="005F3E3D">
      <w:pPr>
        <w:pStyle w:val="Heading1"/>
      </w:pPr>
      <w:r>
        <w:t>Additional Resources</w:t>
      </w:r>
    </w:p>
    <w:p w14:paraId="2111CEFD" w14:textId="77777777" w:rsidR="005F3E3D" w:rsidRPr="006E6AC2" w:rsidRDefault="005F3E3D" w:rsidP="005F3E3D">
      <w:pPr>
        <w:pStyle w:val="ListParagraph"/>
        <w:numPr>
          <w:ilvl w:val="0"/>
          <w:numId w:val="36"/>
        </w:numPr>
        <w:rPr>
          <w:lang w:val="en-US"/>
        </w:rPr>
      </w:pPr>
      <w:r w:rsidRPr="006E6AC2">
        <w:rPr>
          <w:lang w:val="en-US"/>
        </w:rPr>
        <w:t>Getting Started with Dynamo:</w:t>
      </w:r>
      <w:r>
        <w:rPr>
          <w:lang w:val="en-US"/>
        </w:rPr>
        <w:t xml:space="preserve">  </w:t>
      </w:r>
      <w:hyperlink r:id="rId119" w:history="1">
        <w:r w:rsidRPr="00ED5E35">
          <w:rPr>
            <w:rStyle w:val="Hyperlink"/>
            <w:lang w:val="en-US"/>
          </w:rPr>
          <w:t>https://primer.dynamobim.org/</w:t>
        </w:r>
      </w:hyperlink>
    </w:p>
    <w:p w14:paraId="433E782E" w14:textId="77777777" w:rsidR="005F3E3D" w:rsidRPr="006E6AC2" w:rsidRDefault="005F3E3D" w:rsidP="005F3E3D">
      <w:pPr>
        <w:pStyle w:val="ListParagraph"/>
        <w:numPr>
          <w:ilvl w:val="0"/>
          <w:numId w:val="36"/>
        </w:numPr>
        <w:rPr>
          <w:lang w:val="en-US"/>
        </w:rPr>
      </w:pPr>
      <w:r w:rsidRPr="006E6AC2">
        <w:rPr>
          <w:lang w:val="en-US"/>
        </w:rPr>
        <w:t>Dynamo Questions, inspiration:</w:t>
      </w:r>
      <w:r>
        <w:rPr>
          <w:lang w:val="en-US"/>
        </w:rPr>
        <w:t xml:space="preserve"> </w:t>
      </w:r>
      <w:hyperlink r:id="rId120" w:history="1">
        <w:r w:rsidRPr="00ED5E35">
          <w:rPr>
            <w:rStyle w:val="Hyperlink"/>
            <w:lang w:val="en-US"/>
          </w:rPr>
          <w:t>https://forum.dynamobim.com/</w:t>
        </w:r>
      </w:hyperlink>
    </w:p>
    <w:p w14:paraId="4E95665C" w14:textId="77777777" w:rsidR="005F3E3D" w:rsidRPr="006E6AC2" w:rsidRDefault="005F3E3D" w:rsidP="005F3E3D">
      <w:pPr>
        <w:pStyle w:val="ListParagraph"/>
        <w:numPr>
          <w:ilvl w:val="0"/>
          <w:numId w:val="36"/>
        </w:numPr>
        <w:rPr>
          <w:lang w:val="en-US"/>
        </w:rPr>
      </w:pPr>
      <w:r w:rsidRPr="006E6AC2">
        <w:rPr>
          <w:lang w:val="en-US"/>
        </w:rPr>
        <w:t xml:space="preserve">Design Script: </w:t>
      </w:r>
      <w:hyperlink r:id="rId121" w:history="1">
        <w:r w:rsidRPr="00ED5E35">
          <w:rPr>
            <w:rStyle w:val="Hyperlink"/>
            <w:lang w:val="en-US"/>
          </w:rPr>
          <w:t>https://dynamobim.org/wp-content/uploads/forum-assets/colin-mccroneautodesk-com/07/10/Dynamo_language_guide_version_1.pdf</w:t>
        </w:r>
      </w:hyperlink>
    </w:p>
    <w:p w14:paraId="5484B59B" w14:textId="77777777" w:rsidR="005F3E3D" w:rsidRPr="006E6AC2" w:rsidRDefault="005F3E3D" w:rsidP="005F3E3D">
      <w:pPr>
        <w:pStyle w:val="ListParagraph"/>
        <w:ind w:left="1080"/>
        <w:rPr>
          <w:lang w:val="en-US"/>
        </w:rPr>
      </w:pPr>
      <w:r>
        <w:rPr>
          <w:lang w:val="en-US"/>
        </w:rPr>
        <w:t xml:space="preserve">Or </w:t>
      </w:r>
      <w:hyperlink r:id="rId122" w:history="1">
        <w:r w:rsidRPr="00ED5E35">
          <w:rPr>
            <w:rStyle w:val="Hyperlink"/>
            <w:lang w:val="en-US"/>
          </w:rPr>
          <w:t>http://designscript.io/DesignScript_user_manual_0.1.pdf</w:t>
        </w:r>
      </w:hyperlink>
    </w:p>
    <w:p w14:paraId="0237E184" w14:textId="77777777" w:rsidR="005F3E3D" w:rsidRPr="006E6AC2" w:rsidRDefault="005F3E3D" w:rsidP="005F3E3D">
      <w:pPr>
        <w:pStyle w:val="ListParagraph"/>
        <w:ind w:left="1080"/>
        <w:rPr>
          <w:lang w:val="en-US"/>
        </w:rPr>
      </w:pPr>
      <w:r>
        <w:rPr>
          <w:lang w:val="en-US"/>
        </w:rPr>
        <w:t xml:space="preserve">Or </w:t>
      </w:r>
      <w:hyperlink r:id="rId123" w:history="1">
        <w:r w:rsidRPr="00ED5E35">
          <w:rPr>
            <w:rStyle w:val="Hyperlink"/>
            <w:lang w:val="en-US"/>
          </w:rPr>
          <w:t>https://dynamobim.org/wp-content/links/DesignScriptDocumentation.pdf</w:t>
        </w:r>
      </w:hyperlink>
    </w:p>
    <w:p w14:paraId="34D32F24" w14:textId="77777777" w:rsidR="005F3E3D" w:rsidRPr="006E6AC2" w:rsidRDefault="005F3E3D" w:rsidP="005F3E3D">
      <w:pPr>
        <w:pStyle w:val="ListParagraph"/>
        <w:ind w:left="1080"/>
        <w:rPr>
          <w:lang w:val="en-US"/>
        </w:rPr>
      </w:pPr>
      <w:r>
        <w:rPr>
          <w:lang w:val="en-US"/>
        </w:rPr>
        <w:t xml:space="preserve">Or </w:t>
      </w:r>
      <w:hyperlink r:id="rId124" w:history="1">
        <w:r w:rsidRPr="00ED5E35">
          <w:rPr>
            <w:rStyle w:val="Hyperlink"/>
            <w:lang w:val="en-US"/>
          </w:rPr>
          <w:t>https://github.com/Amoursol/dynamoDesignScript</w:t>
        </w:r>
      </w:hyperlink>
    </w:p>
    <w:p w14:paraId="24C435AC" w14:textId="77777777" w:rsidR="005F3E3D" w:rsidRDefault="005F3E3D" w:rsidP="005F3E3D">
      <w:pPr>
        <w:pStyle w:val="ListParagraph"/>
        <w:numPr>
          <w:ilvl w:val="0"/>
          <w:numId w:val="36"/>
        </w:numPr>
        <w:rPr>
          <w:lang w:val="en-US"/>
        </w:rPr>
      </w:pPr>
      <w:r w:rsidRPr="006E6AC2">
        <w:rPr>
          <w:lang w:val="en-US"/>
        </w:rPr>
        <w:t xml:space="preserve">Refinery: </w:t>
      </w:r>
      <w:r>
        <w:rPr>
          <w:lang w:val="en-US"/>
        </w:rPr>
        <w:t xml:space="preserve"> </w:t>
      </w:r>
      <w:hyperlink r:id="rId125" w:history="1">
        <w:r w:rsidRPr="00ED5E35">
          <w:rPr>
            <w:rStyle w:val="Hyperlink"/>
            <w:lang w:val="en-US"/>
          </w:rPr>
          <w:t>https://www.autodesk.com/solutions/refinery-beta</w:t>
        </w:r>
      </w:hyperlink>
    </w:p>
    <w:p w14:paraId="164BDDCE" w14:textId="77777777" w:rsidR="005F3E3D" w:rsidRPr="005606C3" w:rsidRDefault="005F3E3D" w:rsidP="005F3E3D">
      <w:pPr>
        <w:pStyle w:val="ListParagraph"/>
        <w:numPr>
          <w:ilvl w:val="0"/>
          <w:numId w:val="36"/>
        </w:numPr>
        <w:rPr>
          <w:lang w:val="en-US"/>
        </w:rPr>
      </w:pPr>
      <w:r>
        <w:t xml:space="preserve">Refinery Primer: </w:t>
      </w:r>
    </w:p>
    <w:p w14:paraId="7788E4E6" w14:textId="77777777" w:rsidR="005F3E3D" w:rsidRPr="005606C3" w:rsidRDefault="005F3E3D" w:rsidP="005F3E3D">
      <w:pPr>
        <w:pStyle w:val="ListParagraph"/>
        <w:numPr>
          <w:ilvl w:val="1"/>
          <w:numId w:val="36"/>
        </w:numPr>
        <w:rPr>
          <w:rStyle w:val="Hyperlink"/>
          <w:color w:val="auto"/>
          <w:u w:val="none"/>
          <w:lang w:val="en-US"/>
        </w:rPr>
      </w:pPr>
      <w:hyperlink r:id="rId126" w:history="1">
        <w:r>
          <w:rPr>
            <w:rStyle w:val="Hyperlink"/>
          </w:rPr>
          <w:t>https://refineryprimer.dynamobim.org/</w:t>
        </w:r>
      </w:hyperlink>
    </w:p>
    <w:p w14:paraId="59C24D2E" w14:textId="77777777" w:rsidR="005F3E3D" w:rsidRPr="005606C3" w:rsidRDefault="005F3E3D" w:rsidP="005F3E3D">
      <w:pPr>
        <w:pStyle w:val="ListParagraph"/>
        <w:numPr>
          <w:ilvl w:val="1"/>
          <w:numId w:val="36"/>
        </w:numPr>
        <w:rPr>
          <w:lang w:val="en-US"/>
        </w:rPr>
      </w:pPr>
      <w:hyperlink r:id="rId127" w:history="1">
        <w:r>
          <w:rPr>
            <w:rStyle w:val="Hyperlink"/>
          </w:rPr>
          <w:t>https://github.com/DynamoDS/RefineryPrimer</w:t>
        </w:r>
      </w:hyperlink>
    </w:p>
    <w:p w14:paraId="0E17C0D8" w14:textId="77777777" w:rsidR="005F3E3D" w:rsidRPr="005606C3" w:rsidRDefault="005F3E3D" w:rsidP="005F3E3D">
      <w:pPr>
        <w:pStyle w:val="ListParagraph"/>
        <w:numPr>
          <w:ilvl w:val="0"/>
          <w:numId w:val="36"/>
        </w:numPr>
        <w:rPr>
          <w:lang w:val="en-US"/>
        </w:rPr>
      </w:pPr>
      <w:r>
        <w:t>Refinery Toolkit Dynamo Package and Examples Files:</w:t>
      </w:r>
    </w:p>
    <w:p w14:paraId="404DDDDC" w14:textId="77777777" w:rsidR="005F3E3D" w:rsidRPr="006E6AC2" w:rsidRDefault="005F3E3D" w:rsidP="005F3E3D">
      <w:pPr>
        <w:pStyle w:val="ListParagraph"/>
        <w:numPr>
          <w:ilvl w:val="1"/>
          <w:numId w:val="36"/>
        </w:numPr>
        <w:rPr>
          <w:lang w:val="en-US"/>
        </w:rPr>
      </w:pPr>
      <w:hyperlink r:id="rId128" w:history="1">
        <w:r>
          <w:rPr>
            <w:rStyle w:val="Hyperlink"/>
          </w:rPr>
          <w:t>https://github.com/DynamoDS/RefineryToolkits</w:t>
        </w:r>
      </w:hyperlink>
    </w:p>
    <w:p w14:paraId="06450E07" w14:textId="77777777" w:rsidR="005F3E3D" w:rsidRPr="006E6AC2" w:rsidRDefault="005F3E3D" w:rsidP="005F3E3D">
      <w:pPr>
        <w:pStyle w:val="ListParagraph"/>
        <w:numPr>
          <w:ilvl w:val="0"/>
          <w:numId w:val="36"/>
        </w:numPr>
        <w:rPr>
          <w:lang w:val="en-US"/>
        </w:rPr>
      </w:pPr>
      <w:r w:rsidRPr="006E6AC2">
        <w:rPr>
          <w:lang w:val="en-US"/>
        </w:rPr>
        <w:t>Generative Design education:</w:t>
      </w:r>
      <w:r>
        <w:rPr>
          <w:lang w:val="en-US"/>
        </w:rPr>
        <w:t xml:space="preserve"> </w:t>
      </w:r>
      <w:hyperlink r:id="rId129" w:history="1">
        <w:r w:rsidRPr="00ED5E35">
          <w:rPr>
            <w:rStyle w:val="Hyperlink"/>
            <w:lang w:val="en-US"/>
          </w:rPr>
          <w:t>https://medium.com/generative-design</w:t>
        </w:r>
      </w:hyperlink>
    </w:p>
    <w:p w14:paraId="2483CF00" w14:textId="77777777" w:rsidR="00390115" w:rsidRDefault="00390115"/>
    <w:p w14:paraId="0D67C4BA" w14:textId="5A4C007A" w:rsidR="00F45259" w:rsidRPr="00F45259" w:rsidRDefault="00F45259" w:rsidP="00F45259">
      <w:pPr>
        <w:rPr>
          <w:rStyle w:val="Strong"/>
        </w:rPr>
      </w:pPr>
      <w:bookmarkStart w:id="1" w:name="_GoBack"/>
      <w:bookmarkEnd w:id="1"/>
    </w:p>
    <w:sectPr w:rsidR="00F45259" w:rsidRPr="00F45259" w:rsidSect="003A20A6">
      <w:headerReference w:type="default" r:id="rId130"/>
      <w:footerReference w:type="default" r:id="rId131"/>
      <w:headerReference w:type="first" r:id="rId132"/>
      <w:footerReference w:type="first" r:id="rId133"/>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EAEDE1" w14:textId="77777777" w:rsidR="00C97BC0" w:rsidRDefault="00C97BC0">
      <w:r>
        <w:separator/>
      </w:r>
    </w:p>
    <w:p w14:paraId="63B49F56" w14:textId="77777777" w:rsidR="00C97BC0" w:rsidRDefault="00C97BC0"/>
  </w:endnote>
  <w:endnote w:type="continuationSeparator" w:id="0">
    <w:p w14:paraId="0BC7B37B" w14:textId="77777777" w:rsidR="00C97BC0" w:rsidRDefault="00C97BC0">
      <w:r>
        <w:continuationSeparator/>
      </w:r>
    </w:p>
    <w:p w14:paraId="073D3214" w14:textId="77777777" w:rsidR="00C97BC0" w:rsidRDefault="00C97B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Sans">
    <w:altName w:val="Calibri"/>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16378A" w14:textId="7E7F6D01" w:rsidR="0069201A" w:rsidRDefault="00043CFD" w:rsidP="00631C95">
    <w:pPr>
      <w:pStyle w:val="Footer"/>
      <w:jc w:val="right"/>
    </w:pPr>
    <w:r w:rsidRPr="00043CFD">
      <w:rPr>
        <w:sz w:val="20"/>
        <w:szCs w:val="20"/>
      </w:rPr>
      <w:t xml:space="preserve">Page </w:t>
    </w:r>
    <w:r w:rsidRPr="00043CFD">
      <w:rPr>
        <w:sz w:val="20"/>
        <w:szCs w:val="20"/>
      </w:rPr>
      <w:fldChar w:fldCharType="begin"/>
    </w:r>
    <w:r w:rsidRPr="00043CFD">
      <w:rPr>
        <w:sz w:val="20"/>
        <w:szCs w:val="20"/>
      </w:rPr>
      <w:instrText xml:space="preserve"> PAGE </w:instrText>
    </w:r>
    <w:r w:rsidRPr="00043CFD">
      <w:rPr>
        <w:sz w:val="20"/>
        <w:szCs w:val="20"/>
      </w:rPr>
      <w:fldChar w:fldCharType="separate"/>
    </w:r>
    <w:r w:rsidR="00424EBE">
      <w:rPr>
        <w:noProof/>
        <w:sz w:val="20"/>
        <w:szCs w:val="20"/>
      </w:rPr>
      <w:t>13</w:t>
    </w:r>
    <w:r w:rsidRPr="00043CFD">
      <w:rPr>
        <w:sz w:val="20"/>
        <w:szCs w:val="20"/>
      </w:rPr>
      <w:fldChar w:fldCharType="end"/>
    </w:r>
    <w:r w:rsidRPr="00043CFD">
      <w:rPr>
        <w:sz w:val="20"/>
        <w:szCs w:val="20"/>
      </w:rPr>
      <w:t xml:space="preserve"> of </w:t>
    </w:r>
    <w:r w:rsidRPr="00043CFD">
      <w:rPr>
        <w:sz w:val="20"/>
        <w:szCs w:val="20"/>
      </w:rPr>
      <w:fldChar w:fldCharType="begin"/>
    </w:r>
    <w:r w:rsidRPr="00043CFD">
      <w:rPr>
        <w:sz w:val="20"/>
        <w:szCs w:val="20"/>
      </w:rPr>
      <w:instrText xml:space="preserve"> NUMPAGES  </w:instrText>
    </w:r>
    <w:r w:rsidRPr="00043CFD">
      <w:rPr>
        <w:sz w:val="20"/>
        <w:szCs w:val="20"/>
      </w:rPr>
      <w:fldChar w:fldCharType="separate"/>
    </w:r>
    <w:r w:rsidR="00424EBE">
      <w:rPr>
        <w:noProof/>
        <w:sz w:val="20"/>
        <w:szCs w:val="20"/>
      </w:rPr>
      <w:t>63</w:t>
    </w:r>
    <w:r w:rsidRPr="00043CFD">
      <w:rPr>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7118A" w14:textId="3EE4BF43" w:rsidR="00515CAC" w:rsidRDefault="00515CAC" w:rsidP="00515CAC">
    <w:pPr>
      <w:pStyle w:val="Footer"/>
      <w:jc w:val="right"/>
    </w:pPr>
    <w:r w:rsidRPr="00043CFD">
      <w:rPr>
        <w:sz w:val="20"/>
        <w:szCs w:val="20"/>
      </w:rPr>
      <w:t xml:space="preserve">Page </w:t>
    </w:r>
    <w:r w:rsidRPr="00043CFD">
      <w:rPr>
        <w:sz w:val="20"/>
        <w:szCs w:val="20"/>
      </w:rPr>
      <w:fldChar w:fldCharType="begin"/>
    </w:r>
    <w:r w:rsidRPr="00043CFD">
      <w:rPr>
        <w:sz w:val="20"/>
        <w:szCs w:val="20"/>
      </w:rPr>
      <w:instrText xml:space="preserve"> PAGE </w:instrText>
    </w:r>
    <w:r w:rsidRPr="00043CFD">
      <w:rPr>
        <w:sz w:val="20"/>
        <w:szCs w:val="20"/>
      </w:rPr>
      <w:fldChar w:fldCharType="separate"/>
    </w:r>
    <w:r w:rsidR="00424EBE">
      <w:rPr>
        <w:noProof/>
        <w:sz w:val="20"/>
        <w:szCs w:val="20"/>
      </w:rPr>
      <w:t>1</w:t>
    </w:r>
    <w:r w:rsidRPr="00043CFD">
      <w:rPr>
        <w:sz w:val="20"/>
        <w:szCs w:val="20"/>
      </w:rPr>
      <w:fldChar w:fldCharType="end"/>
    </w:r>
    <w:r w:rsidRPr="00043CFD">
      <w:rPr>
        <w:sz w:val="20"/>
        <w:szCs w:val="20"/>
      </w:rPr>
      <w:t xml:space="preserve"> of </w:t>
    </w:r>
    <w:r w:rsidRPr="00043CFD">
      <w:rPr>
        <w:sz w:val="20"/>
        <w:szCs w:val="20"/>
      </w:rPr>
      <w:fldChar w:fldCharType="begin"/>
    </w:r>
    <w:r w:rsidRPr="00043CFD">
      <w:rPr>
        <w:sz w:val="20"/>
        <w:szCs w:val="20"/>
      </w:rPr>
      <w:instrText xml:space="preserve"> NUMPAGES  </w:instrText>
    </w:r>
    <w:r w:rsidRPr="00043CFD">
      <w:rPr>
        <w:sz w:val="20"/>
        <w:szCs w:val="20"/>
      </w:rPr>
      <w:fldChar w:fldCharType="separate"/>
    </w:r>
    <w:r w:rsidR="00424EBE">
      <w:rPr>
        <w:noProof/>
        <w:sz w:val="20"/>
        <w:szCs w:val="20"/>
      </w:rPr>
      <w:t>63</w:t>
    </w:r>
    <w:r w:rsidRPr="00043CFD">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85B52" w14:textId="77777777" w:rsidR="00C97BC0" w:rsidRDefault="00C97BC0">
      <w:r>
        <w:separator/>
      </w:r>
    </w:p>
    <w:p w14:paraId="41941DF3" w14:textId="77777777" w:rsidR="00C97BC0" w:rsidRDefault="00C97BC0"/>
  </w:footnote>
  <w:footnote w:type="continuationSeparator" w:id="0">
    <w:p w14:paraId="43C60076" w14:textId="77777777" w:rsidR="00C97BC0" w:rsidRDefault="00C97BC0">
      <w:r>
        <w:continuationSeparator/>
      </w:r>
    </w:p>
    <w:p w14:paraId="1E0C88C9" w14:textId="77777777" w:rsidR="00C97BC0" w:rsidRDefault="00C97B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A2CDE" w14:textId="71FFDBCA" w:rsidR="00CD36CC" w:rsidRPr="00CD36CC" w:rsidRDefault="00DD7247" w:rsidP="00CD36CC">
    <w:pPr>
      <w:pStyle w:val="TitleHeader"/>
      <w:rPr>
        <w:color w:val="595959" w:themeColor="text1" w:themeTint="A6"/>
      </w:rPr>
    </w:pPr>
    <w:r w:rsidRPr="00CD36CC">
      <w:rPr>
        <w:rFonts w:ascii="LucidaSans" w:hAnsi="LucidaSans" w:cs="LucidaSans"/>
        <w:color w:val="595959" w:themeColor="text1" w:themeTint="A6"/>
        <w:sz w:val="21"/>
        <w:szCs w:val="21"/>
        <w:lang w:val="en-US" w:eastAsia="en-US"/>
      </w:rPr>
      <w:drawing>
        <wp:anchor distT="0" distB="0" distL="114300" distR="114300" simplePos="0" relativeHeight="251671552" behindDoc="1" locked="0" layoutInCell="1" allowOverlap="1" wp14:anchorId="74868BD5" wp14:editId="6686BEA0">
          <wp:simplePos x="0" y="0"/>
          <wp:positionH relativeFrom="column">
            <wp:posOffset>5412105</wp:posOffset>
          </wp:positionH>
          <wp:positionV relativeFrom="paragraph">
            <wp:posOffset>-259080</wp:posOffset>
          </wp:positionV>
          <wp:extent cx="1198880" cy="899160"/>
          <wp:effectExtent l="0" t="0" r="0" b="0"/>
          <wp:wrapTight wrapText="bothSides">
            <wp:wrapPolygon edited="0">
              <wp:start x="5835" y="1831"/>
              <wp:lineTo x="2746" y="7780"/>
              <wp:lineTo x="2059" y="8695"/>
              <wp:lineTo x="2059" y="11898"/>
              <wp:lineTo x="5835" y="19220"/>
              <wp:lineTo x="19220" y="19220"/>
              <wp:lineTo x="19220" y="1831"/>
              <wp:lineTo x="5835" y="1831"/>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 EUR 2016 logo PNG-new.png"/>
                  <pic:cNvPicPr/>
                </pic:nvPicPr>
                <pic:blipFill>
                  <a:blip r:embed="rId1">
                    <a:extLst>
                      <a:ext uri="{28A0092B-C50C-407E-A947-70E740481C1C}">
                        <a14:useLocalDpi xmlns:a14="http://schemas.microsoft.com/office/drawing/2010/main" val="0"/>
                      </a:ext>
                    </a:extLst>
                  </a:blip>
                  <a:stretch>
                    <a:fillRect/>
                  </a:stretch>
                </pic:blipFill>
                <pic:spPr>
                  <a:xfrm>
                    <a:off x="0" y="0"/>
                    <a:ext cx="1198880" cy="899160"/>
                  </a:xfrm>
                  <a:prstGeom prst="rect">
                    <a:avLst/>
                  </a:prstGeom>
                </pic:spPr>
              </pic:pic>
            </a:graphicData>
          </a:graphic>
          <wp14:sizeRelH relativeFrom="page">
            <wp14:pctWidth>0</wp14:pctWidth>
          </wp14:sizeRelH>
          <wp14:sizeRelV relativeFrom="page">
            <wp14:pctHeight>0</wp14:pctHeight>
          </wp14:sizeRelV>
        </wp:anchor>
      </w:drawing>
    </w:r>
    <w:r w:rsidR="00CD36CC" w:rsidRPr="00CD36CC">
      <w:rPr>
        <w:color w:val="595959" w:themeColor="text1" w:themeTint="A6"/>
        <w:szCs w:val="28"/>
      </w:rPr>
      <w:t xml:space="preserve"> </w:t>
    </w:r>
    <w:sdt>
      <w:sdtPr>
        <w:rPr>
          <w:color w:val="595959" w:themeColor="text1" w:themeTint="A6"/>
          <w:szCs w:val="28"/>
        </w:rPr>
        <w:alias w:val="Subject"/>
        <w:tag w:val=""/>
        <w:id w:val="-943761668"/>
        <w:placeholder>
          <w:docPart w:val="C750CD01A1544232991FABB62DFE760F"/>
        </w:placeholder>
        <w:dataBinding w:prefixMappings="xmlns:ns0='http://purl.org/dc/elements/1.1/' xmlns:ns1='http://schemas.openxmlformats.org/package/2006/metadata/core-properties' " w:xpath="/ns1:coreProperties[1]/ns0:subject[1]" w:storeItemID="{6C3C8BC8-F283-45AE-878A-BAB7291924A1}"/>
        <w:text/>
      </w:sdtPr>
      <w:sdtEndPr/>
      <w:sdtContent>
        <w:r w:rsidR="005F3E3D">
          <w:rPr>
            <w:color w:val="595959" w:themeColor="text1" w:themeTint="A6"/>
            <w:szCs w:val="28"/>
          </w:rPr>
          <w:t>2.3 2.4</w:t>
        </w:r>
      </w:sdtContent>
    </w:sdt>
    <w:r w:rsidR="00320014" w:rsidRPr="00CD36CC">
      <w:rPr>
        <w:color w:val="595959" w:themeColor="text1" w:themeTint="A6"/>
      </w:rPr>
      <w:t xml:space="preserve"> - </w:t>
    </w:r>
    <w:sdt>
      <w:sdtPr>
        <w:rPr>
          <w:bCs/>
          <w:color w:val="595959" w:themeColor="text1" w:themeTint="A6"/>
        </w:rPr>
        <w:alias w:val="Title"/>
        <w:tag w:val=""/>
        <w:id w:val="-648749082"/>
        <w:placeholder>
          <w:docPart w:val="8D01716D29DD402AA55DDC1CA1D966C0"/>
        </w:placeholder>
        <w:dataBinding w:prefixMappings="xmlns:ns0='http://purl.org/dc/elements/1.1/' xmlns:ns1='http://schemas.openxmlformats.org/package/2006/metadata/core-properties' " w:xpath="/ns1:coreProperties[1]/ns0:title[1]" w:storeItemID="{6C3C8BC8-F283-45AE-878A-BAB7291924A1}"/>
        <w:text/>
      </w:sdtPr>
      <w:sdtEndPr/>
      <w:sdtContent>
        <w:r w:rsidR="005F3E3D">
          <w:rPr>
            <w:bCs/>
            <w:color w:val="595959" w:themeColor="text1" w:themeTint="A6"/>
          </w:rPr>
          <w:t>How to Train Your Model with Project Refinery</w:t>
        </w:r>
      </w:sdtContent>
    </w:sdt>
  </w:p>
  <w:p w14:paraId="4B368528" w14:textId="4FA449AA" w:rsidR="00390115" w:rsidRPr="00CD36CC" w:rsidRDefault="00390115" w:rsidP="00B240EC">
    <w:pPr>
      <w:pStyle w:val="TitleHeader"/>
      <w:rPr>
        <w:color w:val="595959" w:themeColor="text1" w:themeTint="A6"/>
      </w:rPr>
    </w:pPr>
  </w:p>
  <w:p w14:paraId="059F25B4" w14:textId="3B28CD68" w:rsidR="000E54F7" w:rsidRPr="00CD36CC" w:rsidRDefault="00424EBE" w:rsidP="00E517BD">
    <w:pPr>
      <w:pStyle w:val="TitleHeader2"/>
      <w:tabs>
        <w:tab w:val="clear" w:pos="4153"/>
        <w:tab w:val="clear" w:pos="8306"/>
        <w:tab w:val="left" w:pos="9360"/>
      </w:tabs>
      <w:rPr>
        <w:color w:val="595959" w:themeColor="text1" w:themeTint="A6"/>
      </w:rPr>
    </w:pPr>
    <w:sdt>
      <w:sdtPr>
        <w:rPr>
          <w:color w:val="595959" w:themeColor="text1" w:themeTint="A6"/>
        </w:rPr>
        <w:alias w:val="Author"/>
        <w:tag w:val=""/>
        <w:id w:val="1041476858"/>
        <w:placeholder>
          <w:docPart w:val="300E15E0A5C94C84BD0313310F0364F6"/>
        </w:placeholder>
        <w:dataBinding w:prefixMappings="xmlns:ns0='http://purl.org/dc/elements/1.1/' xmlns:ns1='http://schemas.openxmlformats.org/package/2006/metadata/core-properties' " w:xpath="/ns1:coreProperties[1]/ns0:creator[1]" w:storeItemID="{6C3C8BC8-F283-45AE-878A-BAB7291924A1}"/>
        <w:text/>
      </w:sdtPr>
      <w:sdtEndPr/>
      <w:sdtContent>
        <w:r w:rsidR="005F3E3D">
          <w:rPr>
            <w:color w:val="595959" w:themeColor="text1" w:themeTint="A6"/>
          </w:rPr>
          <w:t>Matt Jezyk</w:t>
        </w:r>
      </w:sdtContent>
    </w:sdt>
    <w:r w:rsidR="000E54F7" w:rsidRPr="00CD36CC">
      <w:rPr>
        <w:color w:val="595959" w:themeColor="text1" w:themeTint="A6"/>
      </w:rPr>
      <w:t xml:space="preserve">, </w:t>
    </w:r>
    <w:sdt>
      <w:sdtPr>
        <w:rPr>
          <w:color w:val="595959" w:themeColor="text1" w:themeTint="A6"/>
        </w:rPr>
        <w:alias w:val="Company"/>
        <w:tag w:val=""/>
        <w:id w:val="-1666774017"/>
        <w:placeholder>
          <w:docPart w:val="99DC42FB4F074C83BCD6CF27B0606990"/>
        </w:placeholder>
        <w:dataBinding w:prefixMappings="xmlns:ns0='http://schemas.openxmlformats.org/officeDocument/2006/extended-properties' " w:xpath="/ns0:Properties[1]/ns0:Company[1]" w:storeItemID="{6668398D-A668-4E3E-A5EB-62B293D839F1}"/>
        <w:text/>
      </w:sdtPr>
      <w:sdtEndPr/>
      <w:sdtContent>
        <w:r w:rsidR="005F3E3D">
          <w:rPr>
            <w:color w:val="595959" w:themeColor="text1" w:themeTint="A6"/>
          </w:rPr>
          <w:t>Tesla (formerly Autodesk)</w:t>
        </w:r>
      </w:sdtContent>
    </w:sdt>
    <w:r w:rsidR="00CD36CC" w:rsidRPr="00CD36CC">
      <w:rPr>
        <w:color w:val="595959" w:themeColor="text1" w:themeTint="A6"/>
      </w:rPr>
      <w:t xml:space="preserve"> </w:t>
    </w:r>
    <w:r w:rsidR="00AC2E41" w:rsidRPr="00CD36CC">
      <w:rPr>
        <w:color w:val="595959" w:themeColor="text1" w:themeTint="A6"/>
      </w:rPr>
      <w:fldChar w:fldCharType="begin"/>
    </w:r>
    <w:r w:rsidR="00AC2E41" w:rsidRPr="00CD36CC">
      <w:rPr>
        <w:color w:val="595959" w:themeColor="text1" w:themeTint="A6"/>
      </w:rPr>
      <w:instrText xml:space="preserve"> DOCPROPERTY  Company  \* MERGEFORMAT </w:instrText>
    </w:r>
    <w:r>
      <w:rPr>
        <w:color w:val="595959" w:themeColor="text1" w:themeTint="A6"/>
      </w:rPr>
      <w:fldChar w:fldCharType="separate"/>
    </w:r>
    <w:r>
      <w:rPr>
        <w:color w:val="595959" w:themeColor="text1" w:themeTint="A6"/>
      </w:rPr>
      <w:t>Tesla (formerly Autodesk)</w:t>
    </w:r>
    <w:r w:rsidR="00AC2E41" w:rsidRPr="00CD36CC">
      <w:rPr>
        <w:color w:val="595959" w:themeColor="text1" w:themeTint="A6"/>
      </w:rPr>
      <w:fldChar w:fldCharType="end"/>
    </w:r>
    <w:r w:rsidR="00E517BD" w:rsidRPr="00CD36CC">
      <w:rPr>
        <w:color w:val="595959" w:themeColor="text1" w:themeTint="A6"/>
      </w:rPr>
      <w:tab/>
    </w:r>
  </w:p>
  <w:p w14:paraId="45761985" w14:textId="77777777" w:rsidR="00F232D2" w:rsidRPr="00CD36CC" w:rsidRDefault="00F232D2">
    <w:pPr>
      <w:rPr>
        <w:color w:val="595959" w:themeColor="text1" w:themeTint="A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E8728" w14:textId="77777777" w:rsidR="00E40F17" w:rsidRDefault="00BA3B83" w:rsidP="003A103D">
    <w:pPr>
      <w:pBdr>
        <w:bottom w:val="single" w:sz="4" w:space="1" w:color="auto"/>
      </w:pBdr>
      <w:ind w:right="6945"/>
      <w:rPr>
        <w:sz w:val="20"/>
      </w:rPr>
    </w:pPr>
    <w:r w:rsidRPr="003A103D">
      <w:rPr>
        <w:rFonts w:ascii="LucidaSans" w:hAnsi="LucidaSans" w:cs="LucidaSans"/>
        <w:noProof/>
        <w:color w:val="808080"/>
        <w:sz w:val="17"/>
        <w:szCs w:val="21"/>
        <w:lang w:val="en-US" w:eastAsia="en-US"/>
      </w:rPr>
      <w:drawing>
        <wp:anchor distT="0" distB="0" distL="114300" distR="114300" simplePos="0" relativeHeight="251669504" behindDoc="1" locked="0" layoutInCell="1" allowOverlap="1" wp14:anchorId="2CE92442" wp14:editId="5F82B0A2">
          <wp:simplePos x="0" y="0"/>
          <wp:positionH relativeFrom="column">
            <wp:posOffset>5023485</wp:posOffset>
          </wp:positionH>
          <wp:positionV relativeFrom="paragraph">
            <wp:posOffset>-251460</wp:posOffset>
          </wp:positionV>
          <wp:extent cx="1582420" cy="1186815"/>
          <wp:effectExtent l="0" t="0" r="0" b="0"/>
          <wp:wrapTight wrapText="bothSides">
            <wp:wrapPolygon edited="0">
              <wp:start x="5981" y="2080"/>
              <wp:lineTo x="2340" y="8321"/>
              <wp:lineTo x="2340" y="12482"/>
              <wp:lineTo x="3380" y="13868"/>
              <wp:lineTo x="5981" y="13868"/>
              <wp:lineTo x="5981" y="19069"/>
              <wp:lineTo x="18982" y="19069"/>
              <wp:lineTo x="18982" y="2080"/>
              <wp:lineTo x="5981" y="208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C EUR 2016 logo PNG-new.png"/>
                  <pic:cNvPicPr/>
                </pic:nvPicPr>
                <pic:blipFill>
                  <a:blip r:embed="rId1">
                    <a:extLst>
                      <a:ext uri="{28A0092B-C50C-407E-A947-70E740481C1C}">
                        <a14:useLocalDpi xmlns:a14="http://schemas.microsoft.com/office/drawing/2010/main" val="0"/>
                      </a:ext>
                    </a:extLst>
                  </a:blip>
                  <a:stretch>
                    <a:fillRect/>
                  </a:stretch>
                </pic:blipFill>
                <pic:spPr>
                  <a:xfrm>
                    <a:off x="0" y="0"/>
                    <a:ext cx="1582420" cy="1186815"/>
                  </a:xfrm>
                  <a:prstGeom prst="rect">
                    <a:avLst/>
                  </a:prstGeom>
                </pic:spPr>
              </pic:pic>
            </a:graphicData>
          </a:graphic>
          <wp14:sizeRelH relativeFrom="page">
            <wp14:pctWidth>0</wp14:pctWidth>
          </wp14:sizeRelH>
          <wp14:sizeRelV relativeFrom="page">
            <wp14:pctHeight>0</wp14:pctHeight>
          </wp14:sizeRelV>
        </wp:anchor>
      </w:drawing>
    </w:r>
    <w:r w:rsidR="00E40F17">
      <w:rPr>
        <w:sz w:val="20"/>
      </w:rPr>
      <w:t>Digital Built Week Europe 2019</w:t>
    </w:r>
  </w:p>
  <w:p w14:paraId="7642C9F7" w14:textId="031B1483" w:rsidR="000E54F7" w:rsidRDefault="00320014" w:rsidP="003A103D">
    <w:pPr>
      <w:pBdr>
        <w:bottom w:val="single" w:sz="4" w:space="1" w:color="auto"/>
      </w:pBdr>
      <w:ind w:right="6945"/>
    </w:pPr>
    <w:r w:rsidRPr="003A103D">
      <w:rPr>
        <w:sz w:val="20"/>
      </w:rPr>
      <w:t xml:space="preserve">BILT </w:t>
    </w:r>
    <w:r w:rsidR="00E40F17">
      <w:rPr>
        <w:sz w:val="20"/>
      </w:rPr>
      <w:t>Europe</w:t>
    </w:r>
    <w:r w:rsidRPr="003A103D">
      <w:rPr>
        <w:sz w:val="20"/>
      </w:rPr>
      <w:t xml:space="preserve"> 201</w:t>
    </w:r>
    <w:r w:rsidR="00F45259">
      <w:rPr>
        <w:sz w:val="20"/>
      </w:rPr>
      <w:t>9</w:t>
    </w:r>
  </w:p>
  <w:p w14:paraId="7B4AF513" w14:textId="1D425DAF" w:rsidR="00320014" w:rsidRPr="003A103D" w:rsidRDefault="00E40F17" w:rsidP="003A103D">
    <w:pPr>
      <w:spacing w:before="120"/>
      <w:rPr>
        <w:sz w:val="20"/>
      </w:rPr>
    </w:pPr>
    <w:r>
      <w:rPr>
        <w:sz w:val="20"/>
      </w:rPr>
      <w:t>EICC, Edinburgh</w:t>
    </w:r>
  </w:p>
  <w:p w14:paraId="05A8CCEC" w14:textId="6827A3AD" w:rsidR="003A103D" w:rsidRPr="003A103D" w:rsidRDefault="00E40F17" w:rsidP="003A103D">
    <w:pPr>
      <w:rPr>
        <w:sz w:val="20"/>
      </w:rPr>
    </w:pPr>
    <w:r>
      <w:rPr>
        <w:sz w:val="20"/>
      </w:rPr>
      <w:t>10 – 12 October 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6C0F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6051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348F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59077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F6E5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6C61C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0281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3819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84E078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AC0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5226CF"/>
    <w:multiLevelType w:val="hybridMultilevel"/>
    <w:tmpl w:val="1FB83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E72FA5"/>
    <w:multiLevelType w:val="hybridMultilevel"/>
    <w:tmpl w:val="4FE2F0B8"/>
    <w:lvl w:ilvl="0" w:tplc="7F5A32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0DD7506"/>
    <w:multiLevelType w:val="hybridMultilevel"/>
    <w:tmpl w:val="66728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B1D93"/>
    <w:multiLevelType w:val="hybridMultilevel"/>
    <w:tmpl w:val="FBC8C7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22"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6263E5"/>
    <w:multiLevelType w:val="hybridMultilevel"/>
    <w:tmpl w:val="7950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F7161D"/>
    <w:multiLevelType w:val="hybridMultilevel"/>
    <w:tmpl w:val="17300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3A5628"/>
    <w:multiLevelType w:val="hybridMultilevel"/>
    <w:tmpl w:val="3BCA1378"/>
    <w:lvl w:ilvl="0" w:tplc="65D2BED4">
      <w:start w:val="1"/>
      <w:numFmt w:val="bullet"/>
      <w:lvlText w:val="-"/>
      <w:lvlJc w:val="left"/>
      <w:pPr>
        <w:ind w:left="1800" w:hanging="360"/>
      </w:pPr>
      <w:rPr>
        <w:rFonts w:ascii="Arial" w:eastAsia="Times New Roman"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143496"/>
    <w:multiLevelType w:val="hybridMultilevel"/>
    <w:tmpl w:val="4B50B05C"/>
    <w:lvl w:ilvl="0" w:tplc="498E3788">
      <w:start w:val="1"/>
      <w:numFmt w:val="bullet"/>
      <w:lvlText w:val="•"/>
      <w:lvlJc w:val="left"/>
      <w:pPr>
        <w:tabs>
          <w:tab w:val="num" w:pos="720"/>
        </w:tabs>
        <w:ind w:left="720" w:hanging="360"/>
      </w:pPr>
      <w:rPr>
        <w:rFonts w:ascii="Arial" w:hAnsi="Arial" w:hint="default"/>
      </w:rPr>
    </w:lvl>
    <w:lvl w:ilvl="1" w:tplc="B36CA51C">
      <w:start w:val="238"/>
      <w:numFmt w:val="bullet"/>
      <w:lvlText w:val="•"/>
      <w:lvlJc w:val="left"/>
      <w:pPr>
        <w:tabs>
          <w:tab w:val="num" w:pos="1440"/>
        </w:tabs>
        <w:ind w:left="1440" w:hanging="360"/>
      </w:pPr>
      <w:rPr>
        <w:rFonts w:ascii="Arial" w:hAnsi="Arial" w:hint="default"/>
      </w:rPr>
    </w:lvl>
    <w:lvl w:ilvl="2" w:tplc="99E470C4">
      <w:start w:val="238"/>
      <w:numFmt w:val="bullet"/>
      <w:lvlText w:val="•"/>
      <w:lvlJc w:val="left"/>
      <w:pPr>
        <w:tabs>
          <w:tab w:val="num" w:pos="2160"/>
        </w:tabs>
        <w:ind w:left="2160" w:hanging="360"/>
      </w:pPr>
      <w:rPr>
        <w:rFonts w:ascii="Arial" w:hAnsi="Arial" w:hint="default"/>
      </w:rPr>
    </w:lvl>
    <w:lvl w:ilvl="3" w:tplc="93581C50" w:tentative="1">
      <w:start w:val="1"/>
      <w:numFmt w:val="bullet"/>
      <w:lvlText w:val="•"/>
      <w:lvlJc w:val="left"/>
      <w:pPr>
        <w:tabs>
          <w:tab w:val="num" w:pos="2880"/>
        </w:tabs>
        <w:ind w:left="2880" w:hanging="360"/>
      </w:pPr>
      <w:rPr>
        <w:rFonts w:ascii="Arial" w:hAnsi="Arial" w:hint="default"/>
      </w:rPr>
    </w:lvl>
    <w:lvl w:ilvl="4" w:tplc="849A7798" w:tentative="1">
      <w:start w:val="1"/>
      <w:numFmt w:val="bullet"/>
      <w:lvlText w:val="•"/>
      <w:lvlJc w:val="left"/>
      <w:pPr>
        <w:tabs>
          <w:tab w:val="num" w:pos="3600"/>
        </w:tabs>
        <w:ind w:left="3600" w:hanging="360"/>
      </w:pPr>
      <w:rPr>
        <w:rFonts w:ascii="Arial" w:hAnsi="Arial" w:hint="default"/>
      </w:rPr>
    </w:lvl>
    <w:lvl w:ilvl="5" w:tplc="6FD6F58C" w:tentative="1">
      <w:start w:val="1"/>
      <w:numFmt w:val="bullet"/>
      <w:lvlText w:val="•"/>
      <w:lvlJc w:val="left"/>
      <w:pPr>
        <w:tabs>
          <w:tab w:val="num" w:pos="4320"/>
        </w:tabs>
        <w:ind w:left="4320" w:hanging="360"/>
      </w:pPr>
      <w:rPr>
        <w:rFonts w:ascii="Arial" w:hAnsi="Arial" w:hint="default"/>
      </w:rPr>
    </w:lvl>
    <w:lvl w:ilvl="6" w:tplc="BA1AF9D8" w:tentative="1">
      <w:start w:val="1"/>
      <w:numFmt w:val="bullet"/>
      <w:lvlText w:val="•"/>
      <w:lvlJc w:val="left"/>
      <w:pPr>
        <w:tabs>
          <w:tab w:val="num" w:pos="5040"/>
        </w:tabs>
        <w:ind w:left="5040" w:hanging="360"/>
      </w:pPr>
      <w:rPr>
        <w:rFonts w:ascii="Arial" w:hAnsi="Arial" w:hint="default"/>
      </w:rPr>
    </w:lvl>
    <w:lvl w:ilvl="7" w:tplc="828EF6AA" w:tentative="1">
      <w:start w:val="1"/>
      <w:numFmt w:val="bullet"/>
      <w:lvlText w:val="•"/>
      <w:lvlJc w:val="left"/>
      <w:pPr>
        <w:tabs>
          <w:tab w:val="num" w:pos="5760"/>
        </w:tabs>
        <w:ind w:left="5760" w:hanging="360"/>
      </w:pPr>
      <w:rPr>
        <w:rFonts w:ascii="Arial" w:hAnsi="Arial" w:hint="default"/>
      </w:rPr>
    </w:lvl>
    <w:lvl w:ilvl="8" w:tplc="5F0A886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44837"/>
    <w:multiLevelType w:val="hybridMultilevel"/>
    <w:tmpl w:val="15082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E6134B"/>
    <w:multiLevelType w:val="hybridMultilevel"/>
    <w:tmpl w:val="EE6E73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FC126F"/>
    <w:multiLevelType w:val="hybridMultilevel"/>
    <w:tmpl w:val="9CC26F26"/>
    <w:lvl w:ilvl="0" w:tplc="6C7645FC">
      <w:start w:val="1"/>
      <w:numFmt w:val="bullet"/>
      <w:lvlText w:val="•"/>
      <w:lvlJc w:val="left"/>
      <w:pPr>
        <w:tabs>
          <w:tab w:val="num" w:pos="720"/>
        </w:tabs>
        <w:ind w:left="720" w:hanging="360"/>
      </w:pPr>
      <w:rPr>
        <w:rFonts w:ascii="Arial" w:hAnsi="Arial" w:hint="default"/>
      </w:rPr>
    </w:lvl>
    <w:lvl w:ilvl="1" w:tplc="5A92100A">
      <w:start w:val="254"/>
      <w:numFmt w:val="bullet"/>
      <w:lvlText w:val="•"/>
      <w:lvlJc w:val="left"/>
      <w:pPr>
        <w:tabs>
          <w:tab w:val="num" w:pos="1440"/>
        </w:tabs>
        <w:ind w:left="1440" w:hanging="360"/>
      </w:pPr>
      <w:rPr>
        <w:rFonts w:ascii="Arial" w:hAnsi="Arial" w:hint="default"/>
      </w:rPr>
    </w:lvl>
    <w:lvl w:ilvl="2" w:tplc="8C529038" w:tentative="1">
      <w:start w:val="1"/>
      <w:numFmt w:val="bullet"/>
      <w:lvlText w:val="•"/>
      <w:lvlJc w:val="left"/>
      <w:pPr>
        <w:tabs>
          <w:tab w:val="num" w:pos="2160"/>
        </w:tabs>
        <w:ind w:left="2160" w:hanging="360"/>
      </w:pPr>
      <w:rPr>
        <w:rFonts w:ascii="Arial" w:hAnsi="Arial" w:hint="default"/>
      </w:rPr>
    </w:lvl>
    <w:lvl w:ilvl="3" w:tplc="445293BC" w:tentative="1">
      <w:start w:val="1"/>
      <w:numFmt w:val="bullet"/>
      <w:lvlText w:val="•"/>
      <w:lvlJc w:val="left"/>
      <w:pPr>
        <w:tabs>
          <w:tab w:val="num" w:pos="2880"/>
        </w:tabs>
        <w:ind w:left="2880" w:hanging="360"/>
      </w:pPr>
      <w:rPr>
        <w:rFonts w:ascii="Arial" w:hAnsi="Arial" w:hint="default"/>
      </w:rPr>
    </w:lvl>
    <w:lvl w:ilvl="4" w:tplc="1E4C9810" w:tentative="1">
      <w:start w:val="1"/>
      <w:numFmt w:val="bullet"/>
      <w:lvlText w:val="•"/>
      <w:lvlJc w:val="left"/>
      <w:pPr>
        <w:tabs>
          <w:tab w:val="num" w:pos="3600"/>
        </w:tabs>
        <w:ind w:left="3600" w:hanging="360"/>
      </w:pPr>
      <w:rPr>
        <w:rFonts w:ascii="Arial" w:hAnsi="Arial" w:hint="default"/>
      </w:rPr>
    </w:lvl>
    <w:lvl w:ilvl="5" w:tplc="1ACA3798" w:tentative="1">
      <w:start w:val="1"/>
      <w:numFmt w:val="bullet"/>
      <w:lvlText w:val="•"/>
      <w:lvlJc w:val="left"/>
      <w:pPr>
        <w:tabs>
          <w:tab w:val="num" w:pos="4320"/>
        </w:tabs>
        <w:ind w:left="4320" w:hanging="360"/>
      </w:pPr>
      <w:rPr>
        <w:rFonts w:ascii="Arial" w:hAnsi="Arial" w:hint="default"/>
      </w:rPr>
    </w:lvl>
    <w:lvl w:ilvl="6" w:tplc="2F4489EE" w:tentative="1">
      <w:start w:val="1"/>
      <w:numFmt w:val="bullet"/>
      <w:lvlText w:val="•"/>
      <w:lvlJc w:val="left"/>
      <w:pPr>
        <w:tabs>
          <w:tab w:val="num" w:pos="5040"/>
        </w:tabs>
        <w:ind w:left="5040" w:hanging="360"/>
      </w:pPr>
      <w:rPr>
        <w:rFonts w:ascii="Arial" w:hAnsi="Arial" w:hint="default"/>
      </w:rPr>
    </w:lvl>
    <w:lvl w:ilvl="7" w:tplc="F806B50A" w:tentative="1">
      <w:start w:val="1"/>
      <w:numFmt w:val="bullet"/>
      <w:lvlText w:val="•"/>
      <w:lvlJc w:val="left"/>
      <w:pPr>
        <w:tabs>
          <w:tab w:val="num" w:pos="5760"/>
        </w:tabs>
        <w:ind w:left="5760" w:hanging="360"/>
      </w:pPr>
      <w:rPr>
        <w:rFonts w:ascii="Arial" w:hAnsi="Arial" w:hint="default"/>
      </w:rPr>
    </w:lvl>
    <w:lvl w:ilvl="8" w:tplc="DD34AE10"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39"/>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7"/>
  </w:num>
  <w:num w:numId="14">
    <w:abstractNumId w:val="34"/>
  </w:num>
  <w:num w:numId="15">
    <w:abstractNumId w:val="38"/>
  </w:num>
  <w:num w:numId="16">
    <w:abstractNumId w:val="10"/>
  </w:num>
  <w:num w:numId="17">
    <w:abstractNumId w:val="23"/>
  </w:num>
  <w:num w:numId="18">
    <w:abstractNumId w:val="26"/>
  </w:num>
  <w:num w:numId="19">
    <w:abstractNumId w:val="15"/>
  </w:num>
  <w:num w:numId="20">
    <w:abstractNumId w:val="16"/>
  </w:num>
  <w:num w:numId="21">
    <w:abstractNumId w:val="25"/>
  </w:num>
  <w:num w:numId="22">
    <w:abstractNumId w:val="24"/>
  </w:num>
  <w:num w:numId="23">
    <w:abstractNumId w:val="17"/>
  </w:num>
  <w:num w:numId="24">
    <w:abstractNumId w:val="33"/>
  </w:num>
  <w:num w:numId="25">
    <w:abstractNumId w:val="30"/>
  </w:num>
  <w:num w:numId="26">
    <w:abstractNumId w:val="32"/>
  </w:num>
  <w:num w:numId="27">
    <w:abstractNumId w:val="21"/>
  </w:num>
  <w:num w:numId="28">
    <w:abstractNumId w:val="41"/>
  </w:num>
  <w:num w:numId="29">
    <w:abstractNumId w:val="40"/>
  </w:num>
  <w:num w:numId="30">
    <w:abstractNumId w:val="14"/>
  </w:num>
  <w:num w:numId="31">
    <w:abstractNumId w:val="37"/>
  </w:num>
  <w:num w:numId="32">
    <w:abstractNumId w:val="35"/>
  </w:num>
  <w:num w:numId="33">
    <w:abstractNumId w:val="29"/>
  </w:num>
  <w:num w:numId="34">
    <w:abstractNumId w:val="22"/>
  </w:num>
  <w:num w:numId="35">
    <w:abstractNumId w:val="36"/>
  </w:num>
  <w:num w:numId="36">
    <w:abstractNumId w:val="12"/>
  </w:num>
  <w:num w:numId="37">
    <w:abstractNumId w:val="11"/>
  </w:num>
  <w:num w:numId="38">
    <w:abstractNumId w:val="18"/>
  </w:num>
  <w:num w:numId="39">
    <w:abstractNumId w:val="31"/>
  </w:num>
  <w:num w:numId="40">
    <w:abstractNumId w:val="28"/>
  </w:num>
  <w:num w:numId="41">
    <w:abstractNumId w:val="42"/>
  </w:num>
  <w:num w:numId="42">
    <w:abstractNumId w:val="19"/>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CF61C8"/>
    <w:rsid w:val="000160F8"/>
    <w:rsid w:val="00017A70"/>
    <w:rsid w:val="00022F8F"/>
    <w:rsid w:val="000234FF"/>
    <w:rsid w:val="00043CFD"/>
    <w:rsid w:val="00057316"/>
    <w:rsid w:val="00060444"/>
    <w:rsid w:val="000A2107"/>
    <w:rsid w:val="000B5540"/>
    <w:rsid w:val="000E54F7"/>
    <w:rsid w:val="000F468B"/>
    <w:rsid w:val="00110D06"/>
    <w:rsid w:val="00113F0D"/>
    <w:rsid w:val="00122E1E"/>
    <w:rsid w:val="001279B1"/>
    <w:rsid w:val="001814F4"/>
    <w:rsid w:val="00182ED9"/>
    <w:rsid w:val="001A1261"/>
    <w:rsid w:val="001E2D17"/>
    <w:rsid w:val="00232291"/>
    <w:rsid w:val="00252470"/>
    <w:rsid w:val="002B00C8"/>
    <w:rsid w:val="002B5D54"/>
    <w:rsid w:val="002D5940"/>
    <w:rsid w:val="002D709C"/>
    <w:rsid w:val="002F116E"/>
    <w:rsid w:val="00320014"/>
    <w:rsid w:val="00324815"/>
    <w:rsid w:val="00346FB6"/>
    <w:rsid w:val="00362B15"/>
    <w:rsid w:val="00390115"/>
    <w:rsid w:val="003A103D"/>
    <w:rsid w:val="003A20A6"/>
    <w:rsid w:val="003B686A"/>
    <w:rsid w:val="003E4DAD"/>
    <w:rsid w:val="003F698E"/>
    <w:rsid w:val="00424EBE"/>
    <w:rsid w:val="00450A1F"/>
    <w:rsid w:val="004728FD"/>
    <w:rsid w:val="004C135D"/>
    <w:rsid w:val="004C6822"/>
    <w:rsid w:val="004E30F0"/>
    <w:rsid w:val="004E41EA"/>
    <w:rsid w:val="004F1917"/>
    <w:rsid w:val="004F62F4"/>
    <w:rsid w:val="00515CAC"/>
    <w:rsid w:val="00523B6C"/>
    <w:rsid w:val="00524528"/>
    <w:rsid w:val="005255E5"/>
    <w:rsid w:val="005324FA"/>
    <w:rsid w:val="00533857"/>
    <w:rsid w:val="00536E7D"/>
    <w:rsid w:val="00537B50"/>
    <w:rsid w:val="00571936"/>
    <w:rsid w:val="00575FB6"/>
    <w:rsid w:val="005B10C6"/>
    <w:rsid w:val="005B3C15"/>
    <w:rsid w:val="005C4AE4"/>
    <w:rsid w:val="005F3E3D"/>
    <w:rsid w:val="00615482"/>
    <w:rsid w:val="00625CB4"/>
    <w:rsid w:val="00631C95"/>
    <w:rsid w:val="00642A09"/>
    <w:rsid w:val="00672EB2"/>
    <w:rsid w:val="00681FAC"/>
    <w:rsid w:val="0069201A"/>
    <w:rsid w:val="006B63D5"/>
    <w:rsid w:val="006B6E6B"/>
    <w:rsid w:val="006D3557"/>
    <w:rsid w:val="006D40C8"/>
    <w:rsid w:val="006D546C"/>
    <w:rsid w:val="006E1189"/>
    <w:rsid w:val="006F1D07"/>
    <w:rsid w:val="006F5A3C"/>
    <w:rsid w:val="00701379"/>
    <w:rsid w:val="00734861"/>
    <w:rsid w:val="00734FC4"/>
    <w:rsid w:val="00742DC6"/>
    <w:rsid w:val="007B66AD"/>
    <w:rsid w:val="007C023C"/>
    <w:rsid w:val="007C24FA"/>
    <w:rsid w:val="007C39C6"/>
    <w:rsid w:val="007C6D45"/>
    <w:rsid w:val="007D329E"/>
    <w:rsid w:val="007D3EFC"/>
    <w:rsid w:val="007E6B53"/>
    <w:rsid w:val="007F486E"/>
    <w:rsid w:val="00806132"/>
    <w:rsid w:val="00813A80"/>
    <w:rsid w:val="00820EB0"/>
    <w:rsid w:val="00821FE2"/>
    <w:rsid w:val="008844CD"/>
    <w:rsid w:val="008D02D9"/>
    <w:rsid w:val="008D438C"/>
    <w:rsid w:val="008E4220"/>
    <w:rsid w:val="008E565B"/>
    <w:rsid w:val="008F5F35"/>
    <w:rsid w:val="00900D21"/>
    <w:rsid w:val="00920F6B"/>
    <w:rsid w:val="0094247D"/>
    <w:rsid w:val="00984FD7"/>
    <w:rsid w:val="00993C1D"/>
    <w:rsid w:val="009A4499"/>
    <w:rsid w:val="009B2625"/>
    <w:rsid w:val="009E5103"/>
    <w:rsid w:val="009F6FE1"/>
    <w:rsid w:val="00A3039F"/>
    <w:rsid w:val="00A55738"/>
    <w:rsid w:val="00A56A39"/>
    <w:rsid w:val="00A75074"/>
    <w:rsid w:val="00AC2E41"/>
    <w:rsid w:val="00AE021C"/>
    <w:rsid w:val="00B240EC"/>
    <w:rsid w:val="00B2658E"/>
    <w:rsid w:val="00BA3B83"/>
    <w:rsid w:val="00BB1290"/>
    <w:rsid w:val="00BC5CD7"/>
    <w:rsid w:val="00BF2299"/>
    <w:rsid w:val="00C03384"/>
    <w:rsid w:val="00C07052"/>
    <w:rsid w:val="00C12A51"/>
    <w:rsid w:val="00C24BF2"/>
    <w:rsid w:val="00C310CE"/>
    <w:rsid w:val="00C40A68"/>
    <w:rsid w:val="00C4388C"/>
    <w:rsid w:val="00C657F5"/>
    <w:rsid w:val="00C977B3"/>
    <w:rsid w:val="00C97BC0"/>
    <w:rsid w:val="00C97EC6"/>
    <w:rsid w:val="00CA6787"/>
    <w:rsid w:val="00CA7E15"/>
    <w:rsid w:val="00CB0E45"/>
    <w:rsid w:val="00CB5076"/>
    <w:rsid w:val="00CD36CC"/>
    <w:rsid w:val="00CD6E23"/>
    <w:rsid w:val="00CF4B73"/>
    <w:rsid w:val="00CF61C8"/>
    <w:rsid w:val="00D11249"/>
    <w:rsid w:val="00D14136"/>
    <w:rsid w:val="00D40F43"/>
    <w:rsid w:val="00D71533"/>
    <w:rsid w:val="00DB532A"/>
    <w:rsid w:val="00DC2FC1"/>
    <w:rsid w:val="00DC7610"/>
    <w:rsid w:val="00DD7247"/>
    <w:rsid w:val="00DE65DD"/>
    <w:rsid w:val="00E063B4"/>
    <w:rsid w:val="00E14A61"/>
    <w:rsid w:val="00E2231C"/>
    <w:rsid w:val="00E40F17"/>
    <w:rsid w:val="00E4480D"/>
    <w:rsid w:val="00E517BD"/>
    <w:rsid w:val="00EA3FE8"/>
    <w:rsid w:val="00EC51C4"/>
    <w:rsid w:val="00EC5631"/>
    <w:rsid w:val="00ED4CC0"/>
    <w:rsid w:val="00F21AF7"/>
    <w:rsid w:val="00F232D2"/>
    <w:rsid w:val="00F359DA"/>
    <w:rsid w:val="00F4131C"/>
    <w:rsid w:val="00F4519B"/>
    <w:rsid w:val="00F45259"/>
    <w:rsid w:val="00F6226E"/>
    <w:rsid w:val="00F7275D"/>
    <w:rsid w:val="00F85D46"/>
    <w:rsid w:val="00FA1C55"/>
    <w:rsid w:val="00FA39CC"/>
    <w:rsid w:val="00FA49A0"/>
    <w:rsid w:val="00FD16BC"/>
    <w:rsid w:val="00FD2B26"/>
    <w:rsid w:val="00FD698D"/>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14:docId w14:val="7D7023E0"/>
  <w15:docId w15:val="{24B54101-4B57-4593-AE8C-418F458D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47D"/>
    <w:pPr>
      <w:spacing w:line="288" w:lineRule="auto"/>
    </w:pPr>
    <w:rPr>
      <w:rFonts w:ascii="Century Gothic" w:hAnsi="Century Gothic"/>
      <w:sz w:val="24"/>
      <w:szCs w:val="24"/>
      <w:lang w:val="en-AU" w:eastAsia="en-AU"/>
    </w:rPr>
  </w:style>
  <w:style w:type="paragraph" w:styleId="Heading1">
    <w:name w:val="heading 1"/>
    <w:aliases w:val="Header 1"/>
    <w:basedOn w:val="Heading2"/>
    <w:next w:val="Normal"/>
    <w:link w:val="Heading1Char"/>
    <w:qFormat/>
    <w:rsid w:val="00D14136"/>
    <w:pPr>
      <w:outlineLvl w:val="0"/>
    </w:pPr>
    <w:rPr>
      <w:sz w:val="32"/>
    </w:rPr>
  </w:style>
  <w:style w:type="paragraph" w:styleId="Heading2">
    <w:name w:val="heading 2"/>
    <w:aliases w:val="Header 2,Header Style"/>
    <w:basedOn w:val="Heading3"/>
    <w:next w:val="Normal"/>
    <w:link w:val="Heading2Char"/>
    <w:unhideWhenUsed/>
    <w:qFormat/>
    <w:rsid w:val="00E40F17"/>
    <w:pPr>
      <w:outlineLvl w:val="1"/>
    </w:pPr>
  </w:style>
  <w:style w:type="paragraph" w:styleId="Heading3">
    <w:name w:val="heading 3"/>
    <w:aliases w:val="Tip &amp; Tricks,Sub Heading"/>
    <w:basedOn w:val="Speaker"/>
    <w:next w:val="Normal"/>
    <w:link w:val="Heading3Char"/>
    <w:unhideWhenUsed/>
    <w:qFormat/>
    <w:rsid w:val="00F45259"/>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aliases w:val="Header 1 Char"/>
    <w:link w:val="Heading1"/>
    <w:rsid w:val="00D14136"/>
    <w:rPr>
      <w:rFonts w:ascii="Century Gothic" w:hAnsi="Century Gothic"/>
      <w:b/>
      <w:bCs/>
      <w:color w:val="F79646" w:themeColor="accent6"/>
      <w:kern w:val="28"/>
      <w:sz w:val="32"/>
      <w:szCs w:val="32"/>
      <w:lang w:val="en-AU" w:eastAsia="en-AU"/>
    </w:rPr>
  </w:style>
  <w:style w:type="paragraph" w:styleId="Title">
    <w:name w:val="Title"/>
    <w:basedOn w:val="Normal"/>
    <w:next w:val="Normal"/>
    <w:link w:val="TitleChar"/>
    <w:qFormat/>
    <w:rsid w:val="00E40F17"/>
    <w:pPr>
      <w:spacing w:before="240"/>
      <w:outlineLvl w:val="0"/>
    </w:pPr>
    <w:rPr>
      <w:b/>
      <w:bCs/>
      <w:color w:val="E36C0A" w:themeColor="accent6" w:themeShade="BF"/>
      <w:kern w:val="28"/>
      <w:sz w:val="40"/>
      <w:szCs w:val="32"/>
    </w:rPr>
  </w:style>
  <w:style w:type="character" w:customStyle="1" w:styleId="TitleChar">
    <w:name w:val="Title Char"/>
    <w:link w:val="Title"/>
    <w:rsid w:val="00E40F17"/>
    <w:rPr>
      <w:rFonts w:ascii="Century Gothic" w:hAnsi="Century Gothic"/>
      <w:b/>
      <w:bCs/>
      <w:color w:val="E36C0A" w:themeColor="accent6" w:themeShade="BF"/>
      <w:kern w:val="28"/>
      <w:sz w:val="40"/>
      <w:szCs w:val="32"/>
      <w:lang w:val="en-AU" w:eastAsia="en-AU"/>
    </w:rPr>
  </w:style>
  <w:style w:type="paragraph" w:customStyle="1" w:styleId="Speaker">
    <w:name w:val="Speaker"/>
    <w:basedOn w:val="Title"/>
    <w:link w:val="SpeakerChar"/>
    <w:qFormat/>
    <w:rsid w:val="00E40F17"/>
    <w:pPr>
      <w:spacing w:before="0" w:after="240"/>
    </w:pPr>
    <w:rPr>
      <w:color w:val="F79646" w:themeColor="accent6"/>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E40F17"/>
    <w:rPr>
      <w:rFonts w:ascii="Century Gothic" w:hAnsi="Century Gothic"/>
      <w:b/>
      <w:bCs/>
      <w:color w:val="F79646" w:themeColor="accent6"/>
      <w:kern w:val="28"/>
      <w:sz w:val="28"/>
      <w:szCs w:val="32"/>
      <w:lang w:val="en-AU" w:eastAsia="en-AU"/>
    </w:rPr>
  </w:style>
  <w:style w:type="character" w:styleId="Strong">
    <w:name w:val="Strong"/>
    <w:qFormat/>
    <w:rsid w:val="00AE021C"/>
    <w:rPr>
      <w:rFonts w:ascii="Century Gothic" w:hAnsi="Century Gothic"/>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Tip &amp; Tricks Char,Sub Heading Char"/>
    <w:link w:val="Heading3"/>
    <w:rsid w:val="00F45259"/>
    <w:rPr>
      <w:rFonts w:ascii="Century Gothic" w:hAnsi="Century Gothic"/>
      <w:b/>
      <w:bCs/>
      <w:color w:val="78BE20"/>
      <w:kern w:val="28"/>
      <w:sz w:val="28"/>
      <w:szCs w:val="32"/>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2 Char,Header Style Char"/>
    <w:link w:val="Heading2"/>
    <w:rsid w:val="00E40F17"/>
    <w:rPr>
      <w:rFonts w:ascii="Century Gothic" w:hAnsi="Century Gothic"/>
      <w:b/>
      <w:bCs/>
      <w:color w:val="F79646" w:themeColor="accent6"/>
      <w:kern w:val="28"/>
      <w:sz w:val="28"/>
      <w:szCs w:val="32"/>
      <w:lang w:val="en-AU" w:eastAsia="en-AU"/>
    </w:rPr>
  </w:style>
  <w:style w:type="paragraph" w:styleId="Subtitle">
    <w:name w:val="Subtitle"/>
    <w:aliases w:val="Image Subtitle"/>
    <w:basedOn w:val="Normal"/>
    <w:next w:val="Normal"/>
    <w:link w:val="SubtitleChar"/>
    <w:qFormat/>
    <w:rsid w:val="00AE021C"/>
    <w:pPr>
      <w:spacing w:after="60"/>
      <w:outlineLvl w:val="1"/>
    </w:pPr>
    <w:rPr>
      <w:b/>
      <w:i/>
      <w:sz w:val="20"/>
    </w:rPr>
  </w:style>
  <w:style w:type="character" w:customStyle="1" w:styleId="SubtitleChar">
    <w:name w:val="Subtitle Char"/>
    <w:aliases w:val="Image 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character" w:customStyle="1" w:styleId="FooterChar">
    <w:name w:val="Footer Char"/>
    <w:basedOn w:val="DefaultParagraphFont"/>
    <w:link w:val="Footer"/>
    <w:uiPriority w:val="99"/>
    <w:rsid w:val="00515CAC"/>
    <w:rPr>
      <w:rFonts w:ascii="Century Gothic" w:hAnsi="Century Gothic"/>
      <w:sz w:val="24"/>
      <w:szCs w:val="24"/>
      <w:lang w:val="en-AU" w:eastAsia="en-AU"/>
    </w:rPr>
  </w:style>
  <w:style w:type="paragraph" w:styleId="ListParagraph">
    <w:name w:val="List Paragraph"/>
    <w:basedOn w:val="Normal"/>
    <w:uiPriority w:val="34"/>
    <w:qFormat/>
    <w:rsid w:val="005F3E3D"/>
    <w:pPr>
      <w:ind w:left="720"/>
      <w:contextualSpacing/>
    </w:pPr>
    <w:rPr>
      <w:rFonts w:ascii="Arial" w:hAnsi="Arial"/>
    </w:rPr>
  </w:style>
  <w:style w:type="paragraph" w:styleId="BodyText">
    <w:name w:val="Body Text"/>
    <w:basedOn w:val="Normal"/>
    <w:link w:val="BodyTextChar"/>
    <w:unhideWhenUsed/>
    <w:rsid w:val="005F3E3D"/>
    <w:pPr>
      <w:spacing w:after="120"/>
    </w:pPr>
    <w:rPr>
      <w:rFonts w:ascii="Arial" w:hAnsi="Arial"/>
    </w:rPr>
  </w:style>
  <w:style w:type="character" w:customStyle="1" w:styleId="BodyTextChar">
    <w:name w:val="Body Text Char"/>
    <w:basedOn w:val="DefaultParagraphFont"/>
    <w:link w:val="BodyText"/>
    <w:rsid w:val="005F3E3D"/>
    <w:rPr>
      <w:rFonts w:ascii="Arial" w:hAnsi="Arial"/>
      <w:sz w:val="24"/>
      <w:szCs w:val="24"/>
      <w:lang w:val="en-AU" w:eastAsia="en-AU"/>
    </w:rPr>
  </w:style>
  <w:style w:type="paragraph" w:styleId="Caption">
    <w:name w:val="caption"/>
    <w:basedOn w:val="Normal"/>
    <w:next w:val="Normal"/>
    <w:unhideWhenUsed/>
    <w:qFormat/>
    <w:rsid w:val="005F3E3D"/>
    <w:pPr>
      <w:spacing w:after="200" w:line="240" w:lineRule="auto"/>
    </w:pPr>
    <w:rPr>
      <w:rFonts w:ascii="Arial" w:hAnsi="Arial"/>
      <w:b/>
      <w:i/>
      <w:iCs/>
      <w:sz w:val="20"/>
      <w:szCs w:val="18"/>
    </w:rPr>
  </w:style>
  <w:style w:type="paragraph" w:styleId="List4">
    <w:name w:val="List 4"/>
    <w:basedOn w:val="Normal"/>
    <w:rsid w:val="005F3E3D"/>
    <w:pPr>
      <w:ind w:left="1132" w:hanging="283"/>
      <w:contextualSpacing/>
    </w:pPr>
    <w:rPr>
      <w:rFonts w:ascii="Arial" w:hAnsi="Arial"/>
    </w:rPr>
  </w:style>
  <w:style w:type="paragraph" w:styleId="Salutation">
    <w:name w:val="Salutation"/>
    <w:basedOn w:val="Normal"/>
    <w:next w:val="Normal"/>
    <w:link w:val="SalutationChar"/>
    <w:rsid w:val="005F3E3D"/>
    <w:rPr>
      <w:rFonts w:ascii="Arial" w:hAnsi="Arial"/>
    </w:rPr>
  </w:style>
  <w:style w:type="character" w:customStyle="1" w:styleId="SalutationChar">
    <w:name w:val="Salutation Char"/>
    <w:basedOn w:val="DefaultParagraphFont"/>
    <w:link w:val="Salutation"/>
    <w:rsid w:val="005F3E3D"/>
    <w:rPr>
      <w:rFonts w:ascii="Arial" w:hAnsi="Arial"/>
      <w:sz w:val="24"/>
      <w:szCs w:val="24"/>
      <w:lang w:val="en-AU" w:eastAsia="en-AU"/>
    </w:rPr>
  </w:style>
  <w:style w:type="paragraph" w:styleId="NormalWeb">
    <w:name w:val="Normal (Web)"/>
    <w:basedOn w:val="Normal"/>
    <w:uiPriority w:val="99"/>
    <w:semiHidden/>
    <w:unhideWhenUsed/>
    <w:rsid w:val="005F3E3D"/>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5F3E3D"/>
    <w:rPr>
      <w:i/>
      <w:iCs/>
      <w:color w:val="404040" w:themeColor="text1" w:themeTint="BF"/>
    </w:rPr>
  </w:style>
  <w:style w:type="character" w:styleId="SubtleReference">
    <w:name w:val="Subtle Reference"/>
    <w:basedOn w:val="DefaultParagraphFont"/>
    <w:uiPriority w:val="31"/>
    <w:qFormat/>
    <w:rsid w:val="005F3E3D"/>
    <w:rPr>
      <w:smallCaps/>
      <w:color w:val="5A5A5A" w:themeColor="text1" w:themeTint="A5"/>
    </w:rPr>
  </w:style>
  <w:style w:type="character" w:styleId="Hyperlink">
    <w:name w:val="Hyperlink"/>
    <w:basedOn w:val="DefaultParagraphFont"/>
    <w:unhideWhenUsed/>
    <w:rsid w:val="005F3E3D"/>
    <w:rPr>
      <w:color w:val="0000FF" w:themeColor="hyperlink"/>
      <w:u w:val="single"/>
    </w:rPr>
  </w:style>
  <w:style w:type="character" w:customStyle="1" w:styleId="UnresolvedMention">
    <w:name w:val="Unresolved Mention"/>
    <w:basedOn w:val="DefaultParagraphFont"/>
    <w:uiPriority w:val="99"/>
    <w:semiHidden/>
    <w:unhideWhenUsed/>
    <w:rsid w:val="005F3E3D"/>
    <w:rPr>
      <w:color w:val="605E5C"/>
      <w:shd w:val="clear" w:color="auto" w:fill="E1DFDD"/>
    </w:rPr>
  </w:style>
  <w:style w:type="character" w:styleId="FollowedHyperlink">
    <w:name w:val="FollowedHyperlink"/>
    <w:basedOn w:val="DefaultParagraphFont"/>
    <w:semiHidden/>
    <w:unhideWhenUsed/>
    <w:rsid w:val="005F3E3D"/>
    <w:rPr>
      <w:color w:val="800080" w:themeColor="followedHyperlink"/>
      <w:u w:val="single"/>
    </w:rPr>
  </w:style>
  <w:style w:type="character" w:customStyle="1" w:styleId="text-4505230f--displayh900-bfb998fa--textcontentfamily-49a318e1">
    <w:name w:val="text-4505230f--displayh900-bfb998fa--textcontentfamily-49a318e1"/>
    <w:basedOn w:val="DefaultParagraphFont"/>
    <w:rsid w:val="005F3E3D"/>
  </w:style>
  <w:style w:type="character" w:customStyle="1" w:styleId="text-4505230f--headingh700-04e1a2a3--textcontentfamily-49a318e1">
    <w:name w:val="text-4505230f--headingh700-04e1a2a3--textcontentfamily-49a318e1"/>
    <w:basedOn w:val="DefaultParagraphFont"/>
    <w:rsid w:val="005F3E3D"/>
  </w:style>
  <w:style w:type="paragraph" w:customStyle="1" w:styleId="blockparagraph-544a408c">
    <w:name w:val="blockparagraph-544a408c"/>
    <w:basedOn w:val="Normal"/>
    <w:rsid w:val="005F3E3D"/>
    <w:pPr>
      <w:spacing w:before="100" w:beforeAutospacing="1" w:after="100" w:afterAutospacing="1" w:line="240" w:lineRule="auto"/>
    </w:pPr>
    <w:rPr>
      <w:rFonts w:ascii="Times New Roman" w:hAnsi="Times New Roman"/>
      <w:lang w:val="en-US" w:eastAsia="en-US"/>
    </w:rPr>
  </w:style>
  <w:style w:type="character" w:customStyle="1" w:styleId="text-4505230f--texth400-3033861f--textcontentfamily-49a318e1">
    <w:name w:val="text-4505230f--texth400-3033861f--textcontentfamily-49a318e1"/>
    <w:basedOn w:val="DefaultParagraphFont"/>
    <w:rsid w:val="005F3E3D"/>
  </w:style>
  <w:style w:type="paragraph" w:customStyle="1" w:styleId="blockparagraph-544a408c--nomargin-acdf7afa">
    <w:name w:val="blockparagraph-544a408c--nomargin-acdf7afa"/>
    <w:basedOn w:val="Normal"/>
    <w:rsid w:val="005F3E3D"/>
    <w:pPr>
      <w:spacing w:before="100" w:beforeAutospacing="1" w:after="100" w:afterAutospacing="1" w:line="240" w:lineRule="auto"/>
    </w:pPr>
    <w:rPr>
      <w:rFonts w:ascii="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DynamoDS/RefineryToolkits" TargetMode="External"/><Relationship Id="rId117" Type="http://schemas.openxmlformats.org/officeDocument/2006/relationships/hyperlink" Target="https://www.youtube.com/watch?v=uqFgg2Dorec" TargetMode="External"/><Relationship Id="rId21" Type="http://schemas.openxmlformats.org/officeDocument/2006/relationships/hyperlink" Target="https://www.autodesk.com/solutions/refinery-beta"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jpe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82.png"/><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refineryprimer.dynamobim.org/04-optimization/04-08_the-evaluation-phase"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cid:ii_jy7v6gm10" TargetMode="External"/><Relationship Id="rId123" Type="http://schemas.openxmlformats.org/officeDocument/2006/relationships/hyperlink" Target="https://dynamobim.org/wp-content/links/DesignScriptDocumentation.pdf" TargetMode="External"/><Relationship Id="rId128" Type="http://schemas.openxmlformats.org/officeDocument/2006/relationships/hyperlink" Target="https://github.com/DynamoDS/RefineryToolkits"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14" Type="http://schemas.openxmlformats.org/officeDocument/2006/relationships/image" Target="media/image4.png"/><Relationship Id="rId22" Type="http://schemas.openxmlformats.org/officeDocument/2006/relationships/hyperlink" Target="https://github.com/tatlin/BiLT_NA_2019_How_To_Train_Your_Model" TargetMode="External"/><Relationship Id="rId27" Type="http://schemas.openxmlformats.org/officeDocument/2006/relationships/hyperlink" Target="https://primer.dynamobim.org/"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cid:ii_jy7upqbh2" TargetMode="External"/><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hyperlink" Target="mailto:refineryfeedback@autodesk.com" TargetMode="External"/><Relationship Id="rId126" Type="http://schemas.openxmlformats.org/officeDocument/2006/relationships/hyperlink" Target="https://refineryprimer.dynamobim.org/" TargetMode="External"/><Relationship Id="rId13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yperlink" Target="https://dynamobim.org/london-hackathon-stealthy-roofscapes/" TargetMode="External"/><Relationship Id="rId93" Type="http://schemas.openxmlformats.org/officeDocument/2006/relationships/image" Target="media/image72.png"/><Relationship Id="rId98" Type="http://schemas.openxmlformats.org/officeDocument/2006/relationships/image" Target="cid:ii_jy7ukju21" TargetMode="External"/><Relationship Id="rId121" Type="http://schemas.openxmlformats.org/officeDocument/2006/relationships/hyperlink" Target="https://dynamobim.org/wp-content/uploads/forum-assets/colin-mccroneautodesk-com/07/10/Dynamo_language_guide_version_1.pdf"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github.com/DynamoDS/RefineryToolkit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hyperlink" Target="https://www.keanw.com/2019/06/project-rediscover-is-now-available-for-download.html" TargetMode="External"/><Relationship Id="rId124" Type="http://schemas.openxmlformats.org/officeDocument/2006/relationships/hyperlink" Target="https://github.com/Amoursol/dynamoDesignScript" TargetMode="External"/><Relationship Id="rId129" Type="http://schemas.openxmlformats.org/officeDocument/2006/relationships/hyperlink" Target="https://medium.com/generative-design"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cid:ii_jy7ui18n0" TargetMode="External"/><Relationship Id="rId111" Type="http://schemas.openxmlformats.org/officeDocument/2006/relationships/image" Target="media/image86.png"/><Relationship Id="rId13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refineryprimer.dynamobim.org/"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hyperlink" Target="https://primer.dynamobim.org/" TargetMode="External"/><Relationship Id="rId127" Type="http://schemas.openxmlformats.org/officeDocument/2006/relationships/hyperlink" Target="https://github.com/DynamoDS/RefineryPrimer"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refineryprimer.dynamobim.org/05-algorithms/05-03_evaluators"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jpe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hyperlink" Target="http://designscript.io/DesignScript_user_manual_0.1.pdf" TargetMode="External"/><Relationship Id="rId130" Type="http://schemas.openxmlformats.org/officeDocument/2006/relationships/header" Target="header1.xml"/><Relationship Id="rId13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iitk.ac.in/kangal/Deb_NSGA-II.pdf" TargetMode="External"/><Relationship Id="rId109" Type="http://schemas.openxmlformats.org/officeDocument/2006/relationships/image" Target="media/image84.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79.png"/><Relationship Id="rId120" Type="http://schemas.openxmlformats.org/officeDocument/2006/relationships/hyperlink" Target="https://forum.dynamobim.com/" TargetMode="External"/><Relationship Id="rId125" Type="http://schemas.openxmlformats.org/officeDocument/2006/relationships/hyperlink" Target="https://www.autodesk.com/solutions/refinery-beta"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github.com/DynamoDS/RefineryPrimer"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_rels/header2.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pilon\Downloads\Attendee%20Handout%20Template%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20B6B527C2845998A0620A0E5480B40"/>
        <w:category>
          <w:name w:val="General"/>
          <w:gallery w:val="placeholder"/>
        </w:category>
        <w:types>
          <w:type w:val="bbPlcHdr"/>
        </w:types>
        <w:behaviors>
          <w:behavior w:val="content"/>
        </w:behaviors>
        <w:guid w:val="{E1876286-EF7D-4354-BCC1-933E31FCBE69}"/>
      </w:docPartPr>
      <w:docPartBody>
        <w:p w:rsidR="00FF0482" w:rsidRDefault="001B2A46">
          <w:r w:rsidRPr="00644E89">
            <w:rPr>
              <w:rStyle w:val="PlaceholderText"/>
            </w:rPr>
            <w:t>[Title]</w:t>
          </w:r>
        </w:p>
      </w:docPartBody>
    </w:docPart>
    <w:docPart>
      <w:docPartPr>
        <w:name w:val="2C486D8C36C8473ABAF33D9A5795299F"/>
        <w:category>
          <w:name w:val="General"/>
          <w:gallery w:val="placeholder"/>
        </w:category>
        <w:types>
          <w:type w:val="bbPlcHdr"/>
        </w:types>
        <w:behaviors>
          <w:behavior w:val="content"/>
        </w:behaviors>
        <w:guid w:val="{19BFED89-31A1-4D79-AB5C-93D132B0A0FE}"/>
      </w:docPartPr>
      <w:docPartBody>
        <w:p w:rsidR="00FF0482" w:rsidRDefault="001B2A46">
          <w:r w:rsidRPr="00644E89">
            <w:rPr>
              <w:rStyle w:val="PlaceholderText"/>
            </w:rPr>
            <w:t>[Author]</w:t>
          </w:r>
        </w:p>
      </w:docPartBody>
    </w:docPart>
    <w:docPart>
      <w:docPartPr>
        <w:name w:val="D78BA16E69DE454F8C7E900032C5A02A"/>
        <w:category>
          <w:name w:val="General"/>
          <w:gallery w:val="placeholder"/>
        </w:category>
        <w:types>
          <w:type w:val="bbPlcHdr"/>
        </w:types>
        <w:behaviors>
          <w:behavior w:val="content"/>
        </w:behaviors>
        <w:guid w:val="{FBDE8E21-FF69-4DCE-BB65-9FF51772C1EF}"/>
      </w:docPartPr>
      <w:docPartBody>
        <w:p w:rsidR="00FF0482" w:rsidRDefault="001B2A46">
          <w:r w:rsidRPr="00644E89">
            <w:rPr>
              <w:rStyle w:val="PlaceholderText"/>
            </w:rPr>
            <w:t>[Company]</w:t>
          </w:r>
        </w:p>
      </w:docPartBody>
    </w:docPart>
    <w:docPart>
      <w:docPartPr>
        <w:name w:val="D6C92E9EB89841C98E98F80C8BDBE94C"/>
        <w:category>
          <w:name w:val="General"/>
          <w:gallery w:val="placeholder"/>
        </w:category>
        <w:types>
          <w:type w:val="bbPlcHdr"/>
        </w:types>
        <w:behaviors>
          <w:behavior w:val="content"/>
        </w:behaviors>
        <w:guid w:val="{98FD84B5-01C6-418C-9E66-600355FC2C4E}"/>
      </w:docPartPr>
      <w:docPartBody>
        <w:p w:rsidR="00FF0482" w:rsidRDefault="001B2A46">
          <w:r w:rsidRPr="00644E89">
            <w:rPr>
              <w:rStyle w:val="PlaceholderText"/>
            </w:rPr>
            <w:t>[Subject]</w:t>
          </w:r>
        </w:p>
      </w:docPartBody>
    </w:docPart>
    <w:docPart>
      <w:docPartPr>
        <w:name w:val="C750CD01A1544232991FABB62DFE760F"/>
        <w:category>
          <w:name w:val="General"/>
          <w:gallery w:val="placeholder"/>
        </w:category>
        <w:types>
          <w:type w:val="bbPlcHdr"/>
        </w:types>
        <w:behaviors>
          <w:behavior w:val="content"/>
        </w:behaviors>
        <w:guid w:val="{CBEBB61E-61FA-4533-929F-E4A8CD321DCB}"/>
      </w:docPartPr>
      <w:docPartBody>
        <w:p w:rsidR="00B419E9" w:rsidRDefault="00696D52" w:rsidP="00696D52">
          <w:pPr>
            <w:pStyle w:val="C750CD01A1544232991FABB62DFE760F"/>
          </w:pPr>
          <w:r w:rsidRPr="00644E89">
            <w:rPr>
              <w:rStyle w:val="PlaceholderText"/>
            </w:rPr>
            <w:t>[Subject]</w:t>
          </w:r>
        </w:p>
      </w:docPartBody>
    </w:docPart>
    <w:docPart>
      <w:docPartPr>
        <w:name w:val="8D01716D29DD402AA55DDC1CA1D966C0"/>
        <w:category>
          <w:name w:val="General"/>
          <w:gallery w:val="placeholder"/>
        </w:category>
        <w:types>
          <w:type w:val="bbPlcHdr"/>
        </w:types>
        <w:behaviors>
          <w:behavior w:val="content"/>
        </w:behaviors>
        <w:guid w:val="{8F31CFB3-3BC9-4712-BE7E-FEEA2A8160C9}"/>
      </w:docPartPr>
      <w:docPartBody>
        <w:p w:rsidR="00B419E9" w:rsidRDefault="00696D52" w:rsidP="00696D52">
          <w:pPr>
            <w:pStyle w:val="8D01716D29DD402AA55DDC1CA1D966C0"/>
          </w:pPr>
          <w:r w:rsidRPr="00644E89">
            <w:rPr>
              <w:rStyle w:val="PlaceholderText"/>
            </w:rPr>
            <w:t>[Title]</w:t>
          </w:r>
        </w:p>
      </w:docPartBody>
    </w:docPart>
    <w:docPart>
      <w:docPartPr>
        <w:name w:val="300E15E0A5C94C84BD0313310F0364F6"/>
        <w:category>
          <w:name w:val="General"/>
          <w:gallery w:val="placeholder"/>
        </w:category>
        <w:types>
          <w:type w:val="bbPlcHdr"/>
        </w:types>
        <w:behaviors>
          <w:behavior w:val="content"/>
        </w:behaviors>
        <w:guid w:val="{350FB603-1A30-4CC6-AA24-6B99A24D8401}"/>
      </w:docPartPr>
      <w:docPartBody>
        <w:p w:rsidR="00B419E9" w:rsidRDefault="00696D52" w:rsidP="00696D52">
          <w:pPr>
            <w:pStyle w:val="300E15E0A5C94C84BD0313310F0364F6"/>
          </w:pPr>
          <w:r w:rsidRPr="00644E89">
            <w:rPr>
              <w:rStyle w:val="PlaceholderText"/>
            </w:rPr>
            <w:t>[Author]</w:t>
          </w:r>
        </w:p>
      </w:docPartBody>
    </w:docPart>
    <w:docPart>
      <w:docPartPr>
        <w:name w:val="99DC42FB4F074C83BCD6CF27B0606990"/>
        <w:category>
          <w:name w:val="General"/>
          <w:gallery w:val="placeholder"/>
        </w:category>
        <w:types>
          <w:type w:val="bbPlcHdr"/>
        </w:types>
        <w:behaviors>
          <w:behavior w:val="content"/>
        </w:behaviors>
        <w:guid w:val="{C5713A06-DF8C-48D1-A7BA-2DCF7CF84F4E}"/>
      </w:docPartPr>
      <w:docPartBody>
        <w:p w:rsidR="00B419E9" w:rsidRDefault="00696D52" w:rsidP="00696D52">
          <w:pPr>
            <w:pStyle w:val="99DC42FB4F074C83BCD6CF27B0606990"/>
          </w:pPr>
          <w:r w:rsidRPr="00644E89">
            <w:rPr>
              <w:rStyle w:val="PlaceholderText"/>
            </w:rPr>
            <w:t>[Company]</w:t>
          </w:r>
        </w:p>
      </w:docPartBody>
    </w:docPart>
    <w:docPart>
      <w:docPartPr>
        <w:name w:val="3685BA94A7C3468991AEC5BBA5D088A7"/>
        <w:category>
          <w:name w:val="General"/>
          <w:gallery w:val="placeholder"/>
        </w:category>
        <w:types>
          <w:type w:val="bbPlcHdr"/>
        </w:types>
        <w:behaviors>
          <w:behavior w:val="content"/>
        </w:behaviors>
        <w:guid w:val="{898F03E5-24D0-4326-B9BC-6D1929E8E945}"/>
      </w:docPartPr>
      <w:docPartBody>
        <w:p w:rsidR="00000000" w:rsidRDefault="00FE3150" w:rsidP="00FE3150">
          <w:pPr>
            <w:pStyle w:val="3685BA94A7C3468991AEC5BBA5D088A7"/>
          </w:pPr>
          <w:r w:rsidRPr="0073024B">
            <w:rPr>
              <w:rStyle w:val="PlaceholderText"/>
            </w:rPr>
            <w:t>Click or tap here to enter text.</w:t>
          </w:r>
        </w:p>
      </w:docPartBody>
    </w:docPart>
    <w:docPart>
      <w:docPartPr>
        <w:name w:val="ECEBFC5A09ED4F1E8C4B1AB14A1866E3"/>
        <w:category>
          <w:name w:val="General"/>
          <w:gallery w:val="placeholder"/>
        </w:category>
        <w:types>
          <w:type w:val="bbPlcHdr"/>
        </w:types>
        <w:behaviors>
          <w:behavior w:val="content"/>
        </w:behaviors>
        <w:guid w:val="{AB7AD1EF-C64C-4762-98D9-CDFE8CD97DBC}"/>
      </w:docPartPr>
      <w:docPartBody>
        <w:p w:rsidR="00000000" w:rsidRDefault="00FE3150" w:rsidP="00FE3150">
          <w:pPr>
            <w:pStyle w:val="ECEBFC5A09ED4F1E8C4B1AB14A1866E3"/>
          </w:pPr>
          <w:r w:rsidRPr="0073024B">
            <w:rPr>
              <w:rStyle w:val="PlaceholderText"/>
            </w:rPr>
            <w:t>Click or tap here to enter text.</w:t>
          </w:r>
        </w:p>
      </w:docPartBody>
    </w:docPart>
    <w:docPart>
      <w:docPartPr>
        <w:name w:val="161C945B4C1F4E3DA9EA7B6452D4E475"/>
        <w:category>
          <w:name w:val="General"/>
          <w:gallery w:val="placeholder"/>
        </w:category>
        <w:types>
          <w:type w:val="bbPlcHdr"/>
        </w:types>
        <w:behaviors>
          <w:behavior w:val="content"/>
        </w:behaviors>
        <w:guid w:val="{4686FC52-A059-46F0-8ED5-3237A6E6F692}"/>
      </w:docPartPr>
      <w:docPartBody>
        <w:p w:rsidR="00000000" w:rsidRDefault="00FE3150" w:rsidP="00FE3150">
          <w:pPr>
            <w:pStyle w:val="161C945B4C1F4E3DA9EA7B6452D4E475"/>
          </w:pPr>
          <w:r w:rsidRPr="0073024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Sans">
    <w:altName w:val="Calibri"/>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A46"/>
    <w:rsid w:val="001B2A46"/>
    <w:rsid w:val="00696D52"/>
    <w:rsid w:val="007166A0"/>
    <w:rsid w:val="00B419E9"/>
    <w:rsid w:val="00FE3150"/>
    <w:rsid w:val="00FF048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E3150"/>
    <w:rPr>
      <w:color w:val="808080"/>
    </w:rPr>
  </w:style>
  <w:style w:type="paragraph" w:customStyle="1" w:styleId="4CC806A886FA43BF91D69D53FEDD1AB9">
    <w:name w:val="4CC806A886FA43BF91D69D53FEDD1AB9"/>
    <w:rsid w:val="00696D52"/>
    <w:pPr>
      <w:spacing w:after="160" w:line="259" w:lineRule="auto"/>
    </w:pPr>
  </w:style>
  <w:style w:type="paragraph" w:customStyle="1" w:styleId="5B574E91CEDD41EB8A224F1F2B143E78">
    <w:name w:val="5B574E91CEDD41EB8A224F1F2B143E78"/>
    <w:rsid w:val="00696D52"/>
    <w:pPr>
      <w:spacing w:after="160" w:line="259" w:lineRule="auto"/>
    </w:pPr>
  </w:style>
  <w:style w:type="paragraph" w:customStyle="1" w:styleId="C750CD01A1544232991FABB62DFE760F">
    <w:name w:val="C750CD01A1544232991FABB62DFE760F"/>
    <w:rsid w:val="00696D52"/>
    <w:pPr>
      <w:spacing w:after="160" w:line="259" w:lineRule="auto"/>
    </w:pPr>
  </w:style>
  <w:style w:type="paragraph" w:customStyle="1" w:styleId="CCAFC73784B14275AD5DAA42505876E8">
    <w:name w:val="CCAFC73784B14275AD5DAA42505876E8"/>
    <w:rsid w:val="00696D52"/>
    <w:pPr>
      <w:spacing w:after="160" w:line="259" w:lineRule="auto"/>
    </w:pPr>
  </w:style>
  <w:style w:type="paragraph" w:customStyle="1" w:styleId="8D01716D29DD402AA55DDC1CA1D966C0">
    <w:name w:val="8D01716D29DD402AA55DDC1CA1D966C0"/>
    <w:rsid w:val="00696D52"/>
    <w:pPr>
      <w:spacing w:after="160" w:line="259" w:lineRule="auto"/>
    </w:pPr>
  </w:style>
  <w:style w:type="paragraph" w:customStyle="1" w:styleId="300E15E0A5C94C84BD0313310F0364F6">
    <w:name w:val="300E15E0A5C94C84BD0313310F0364F6"/>
    <w:rsid w:val="00696D52"/>
    <w:pPr>
      <w:spacing w:after="160" w:line="259" w:lineRule="auto"/>
    </w:pPr>
  </w:style>
  <w:style w:type="paragraph" w:customStyle="1" w:styleId="99DC42FB4F074C83BCD6CF27B0606990">
    <w:name w:val="99DC42FB4F074C83BCD6CF27B0606990"/>
    <w:rsid w:val="00696D52"/>
    <w:pPr>
      <w:spacing w:after="160" w:line="259" w:lineRule="auto"/>
    </w:pPr>
  </w:style>
  <w:style w:type="paragraph" w:customStyle="1" w:styleId="881DBB845EF94B29825DF971A161DB8D">
    <w:name w:val="881DBB845EF94B29825DF971A161DB8D"/>
    <w:rsid w:val="00FE3150"/>
    <w:pPr>
      <w:spacing w:after="160" w:line="259" w:lineRule="auto"/>
    </w:pPr>
    <w:rPr>
      <w:lang w:val="en-US" w:eastAsia="en-US"/>
    </w:rPr>
  </w:style>
  <w:style w:type="paragraph" w:customStyle="1" w:styleId="C3AFBB723A8841EA82A786EBAAAB810F">
    <w:name w:val="C3AFBB723A8841EA82A786EBAAAB810F"/>
    <w:rsid w:val="00FE3150"/>
    <w:pPr>
      <w:spacing w:after="160" w:line="259" w:lineRule="auto"/>
    </w:pPr>
    <w:rPr>
      <w:lang w:val="en-US" w:eastAsia="en-US"/>
    </w:rPr>
  </w:style>
  <w:style w:type="paragraph" w:customStyle="1" w:styleId="8F9777DBF8544A3C91C8AF9477C0ED14">
    <w:name w:val="8F9777DBF8544A3C91C8AF9477C0ED14"/>
    <w:rsid w:val="00FE3150"/>
    <w:pPr>
      <w:spacing w:after="160" w:line="259" w:lineRule="auto"/>
    </w:pPr>
    <w:rPr>
      <w:lang w:val="en-US" w:eastAsia="en-US"/>
    </w:rPr>
  </w:style>
  <w:style w:type="paragraph" w:customStyle="1" w:styleId="3685BA94A7C3468991AEC5BBA5D088A7">
    <w:name w:val="3685BA94A7C3468991AEC5BBA5D088A7"/>
    <w:rsid w:val="00FE3150"/>
    <w:pPr>
      <w:spacing w:after="160" w:line="259" w:lineRule="auto"/>
    </w:pPr>
    <w:rPr>
      <w:lang w:val="en-US" w:eastAsia="en-US"/>
    </w:rPr>
  </w:style>
  <w:style w:type="paragraph" w:customStyle="1" w:styleId="ECEBFC5A09ED4F1E8C4B1AB14A1866E3">
    <w:name w:val="ECEBFC5A09ED4F1E8C4B1AB14A1866E3"/>
    <w:rsid w:val="00FE3150"/>
    <w:pPr>
      <w:spacing w:after="160" w:line="259" w:lineRule="auto"/>
    </w:pPr>
    <w:rPr>
      <w:lang w:val="en-US" w:eastAsia="en-US"/>
    </w:rPr>
  </w:style>
  <w:style w:type="paragraph" w:customStyle="1" w:styleId="161C945B4C1F4E3DA9EA7B6452D4E475">
    <w:name w:val="161C945B4C1F4E3DA9EA7B6452D4E475"/>
    <w:rsid w:val="00FE3150"/>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D813ED6B9F7D42B61E73EF75466E62" ma:contentTypeVersion="13" ma:contentTypeDescription="Create a new document." ma:contentTypeScope="" ma:versionID="1dc388ac9dbd768708437149e665832b">
  <xsd:schema xmlns:xsd="http://www.w3.org/2001/XMLSchema" xmlns:xs="http://www.w3.org/2001/XMLSchema" xmlns:p="http://schemas.microsoft.com/office/2006/metadata/properties" xmlns:ns3="b5bab057-1138-4295-9362-cba59175290a" xmlns:ns4="d57f4498-5ef6-47da-afe3-8d8db3682430" targetNamespace="http://schemas.microsoft.com/office/2006/metadata/properties" ma:root="true" ma:fieldsID="f6bb439cb5a521c25356941ba0a985ae" ns3:_="" ns4:_="">
    <xsd:import namespace="b5bab057-1138-4295-9362-cba59175290a"/>
    <xsd:import namespace="d57f4498-5ef6-47da-afe3-8d8db368243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bab057-1138-4295-9362-cba5917529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57f4498-5ef6-47da-afe3-8d8db3682430"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F2982-0865-41E4-AAC2-933059BB8F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bab057-1138-4295-9362-cba59175290a"/>
    <ds:schemaRef ds:uri="d57f4498-5ef6-47da-afe3-8d8db36824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9174CF-F5C0-49E9-8CA6-D1F6241F8182}">
  <ds:schemaRefs>
    <ds:schemaRef ds:uri="http://schemas.microsoft.com/sharepoint/v3/contenttype/forms"/>
  </ds:schemaRefs>
</ds:datastoreItem>
</file>

<file path=customXml/itemProps3.xml><?xml version="1.0" encoding="utf-8"?>
<ds:datastoreItem xmlns:ds="http://schemas.openxmlformats.org/officeDocument/2006/customXml" ds:itemID="{078451D7-D0AD-46C3-B7B7-2FFC250446CB}">
  <ds:schemaRefs>
    <ds:schemaRef ds:uri="http://schemas.openxmlformats.org/package/2006/metadata/core-properties"/>
    <ds:schemaRef ds:uri="http://schemas.microsoft.com/office/2006/documentManagement/types"/>
    <ds:schemaRef ds:uri="http://www.w3.org/XML/1998/namespace"/>
    <ds:schemaRef ds:uri="http://schemas.microsoft.com/office/infopath/2007/PartnerControls"/>
    <ds:schemaRef ds:uri="b5bab057-1138-4295-9362-cba59175290a"/>
    <ds:schemaRef ds:uri="http://purl.org/dc/elements/1.1/"/>
    <ds:schemaRef ds:uri="http://purl.org/dc/terms/"/>
    <ds:schemaRef ds:uri="http://schemas.microsoft.com/office/2006/metadata/properties"/>
    <ds:schemaRef ds:uri="d57f4498-5ef6-47da-afe3-8d8db3682430"/>
    <ds:schemaRef ds:uri="http://purl.org/dc/dcmitype/"/>
  </ds:schemaRefs>
</ds:datastoreItem>
</file>

<file path=customXml/itemProps4.xml><?xml version="1.0" encoding="utf-8"?>
<ds:datastoreItem xmlns:ds="http://schemas.openxmlformats.org/officeDocument/2006/customXml" ds:itemID="{7AA4C894-BD2C-447C-808B-B367B0856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Attendee Handout Template (3).dotx</Template>
  <TotalTime>23</TotalTime>
  <Pages>63</Pages>
  <Words>6920</Words>
  <Characters>40672</Characters>
  <Application>Microsoft Office Word</Application>
  <DocSecurity>0</DocSecurity>
  <Lines>338</Lines>
  <Paragraphs>94</Paragraphs>
  <ScaleCrop>false</ScaleCrop>
  <HeadingPairs>
    <vt:vector size="2" baseType="variant">
      <vt:variant>
        <vt:lpstr>Title</vt:lpstr>
      </vt:variant>
      <vt:variant>
        <vt:i4>1</vt:i4>
      </vt:variant>
    </vt:vector>
  </HeadingPairs>
  <TitlesOfParts>
    <vt:vector size="1" baseType="lpstr">
      <vt:lpstr>How to Train Your Model with Project Refinery</vt:lpstr>
    </vt:vector>
  </TitlesOfParts>
  <Company>Tesla (formerly Autodesk)</Company>
  <LinksUpToDate>false</LinksUpToDate>
  <CharactersWithSpaces>47498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Train Your Model with Project Refinery</dc:title>
  <dc:subject>2.3 2.4</dc:subject>
  <dc:creator>Matt Jezyk</dc:creator>
  <cp:lastModifiedBy>Matt Jezyk</cp:lastModifiedBy>
  <cp:revision>3</cp:revision>
  <cp:lastPrinted>2019-10-06T22:01:00Z</cp:lastPrinted>
  <dcterms:created xsi:type="dcterms:W3CDTF">2019-10-03T12:12:00Z</dcterms:created>
  <dcterms:modified xsi:type="dcterms:W3CDTF">2019-10-06T22:12:00Z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0x01010063D813ED6B9F7D42B61E73EF75466E62</vt:lpwstr>
  </property>
</Properties>
</file>